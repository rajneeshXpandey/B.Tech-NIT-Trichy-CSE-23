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1FFEB8B" w14:textId="77777777" w:rsidR="00952F7D" w:rsidRDefault="00DF198B" w:rsidP="00DF198B">
      <w:pPr>
        <w:pStyle w:val="GraphicAnchor"/>
      </w:pPr>
      <w:r w:rsidRPr="004909D9">
        <w:rPr>
          <w:noProof/>
          <w:lang w:eastAsia="en-AU"/>
        </w:rPr>
        <w:drawing>
          <wp:anchor distT="0" distB="0" distL="114300" distR="114300" simplePos="0" relativeHeight="251658240" behindDoc="1" locked="0" layoutInCell="1" allowOverlap="1" wp14:anchorId="1EE081D6" wp14:editId="3F7FE2C6">
            <wp:simplePos x="0" y="0"/>
            <wp:positionH relativeFrom="margin">
              <wp:align>right</wp:align>
            </wp:positionH>
            <wp:positionV relativeFrom="margin">
              <wp:align>top</wp:align>
            </wp:positionV>
            <wp:extent cx="6858000" cy="9144000"/>
            <wp:effectExtent l="0" t="0" r="0" b="0"/>
            <wp:wrapNone/>
            <wp:docPr id="1" name="Picture 1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-01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0" w:type="dxa"/>
        </w:tblCellMar>
        <w:tblLook w:val="0620" w:firstRow="1" w:lastRow="0" w:firstColumn="0" w:lastColumn="0" w:noHBand="1" w:noVBand="1"/>
      </w:tblPr>
      <w:tblGrid>
        <w:gridCol w:w="567"/>
        <w:gridCol w:w="1773"/>
        <w:gridCol w:w="57"/>
        <w:gridCol w:w="5995"/>
        <w:gridCol w:w="68"/>
        <w:gridCol w:w="1170"/>
        <w:gridCol w:w="1002"/>
        <w:gridCol w:w="158"/>
      </w:tblGrid>
      <w:tr w:rsidR="00DF198B" w14:paraId="0EA6A1C3" w14:textId="77777777" w:rsidTr="00B54757">
        <w:trPr>
          <w:trHeight w:val="888"/>
        </w:trPr>
        <w:tc>
          <w:tcPr>
            <w:tcW w:w="10790" w:type="dxa"/>
            <w:gridSpan w:val="8"/>
          </w:tcPr>
          <w:p w14:paraId="11FC1462" w14:textId="61970B91" w:rsidR="00DF198B" w:rsidRPr="002E39E4" w:rsidRDefault="002E39E4">
            <w:pPr>
              <w:rPr>
                <w:sz w:val="40"/>
                <w:szCs w:val="40"/>
              </w:rPr>
            </w:pPr>
            <w:r w:rsidRPr="002E39E4">
              <w:rPr>
                <w:color w:val="FF0000"/>
                <w:sz w:val="40"/>
                <w:szCs w:val="40"/>
                <w:highlight w:val="yellow"/>
              </w:rPr>
              <w:t xml:space="preserve">Date : </w:t>
            </w:r>
            <w:r w:rsidR="00244CEB">
              <w:rPr>
                <w:color w:val="FF0000"/>
                <w:sz w:val="40"/>
                <w:szCs w:val="40"/>
                <w:highlight w:val="yellow"/>
              </w:rPr>
              <w:t>28</w:t>
            </w:r>
            <w:r w:rsidRPr="002E39E4">
              <w:rPr>
                <w:color w:val="FF0000"/>
                <w:sz w:val="40"/>
                <w:szCs w:val="40"/>
                <w:highlight w:val="yellow"/>
              </w:rPr>
              <w:t>/03/2022</w:t>
            </w:r>
          </w:p>
        </w:tc>
      </w:tr>
      <w:tr w:rsidR="00DF198B" w14:paraId="198006D4" w14:textId="77777777" w:rsidTr="00B54757">
        <w:trPr>
          <w:trHeight w:val="1790"/>
        </w:trPr>
        <w:tc>
          <w:tcPr>
            <w:tcW w:w="567" w:type="dxa"/>
            <w:tcBorders>
              <w:right w:val="single" w:sz="18" w:space="0" w:color="476166" w:themeColor="accent1"/>
            </w:tcBorders>
          </w:tcPr>
          <w:p w14:paraId="2998651F" w14:textId="77777777" w:rsidR="00DF198B" w:rsidRDefault="00DF198B"/>
        </w:tc>
        <w:tc>
          <w:tcPr>
            <w:tcW w:w="10065" w:type="dxa"/>
            <w:gridSpan w:val="6"/>
            <w:tcBorders>
              <w:top w:val="single" w:sz="18" w:space="0" w:color="476166" w:themeColor="accent1"/>
              <w:left w:val="single" w:sz="18" w:space="0" w:color="476166" w:themeColor="accent1"/>
              <w:bottom w:val="single" w:sz="18" w:space="0" w:color="476166" w:themeColor="accent1"/>
              <w:right w:val="single" w:sz="18" w:space="0" w:color="476166" w:themeColor="accent1"/>
            </w:tcBorders>
            <w:shd w:val="clear" w:color="auto" w:fill="FFFFFF" w:themeFill="background1"/>
            <w:vAlign w:val="center"/>
          </w:tcPr>
          <w:p w14:paraId="3C4E67DC" w14:textId="62D8C479" w:rsidR="00B54757" w:rsidRDefault="00092E41" w:rsidP="00B54757">
            <w:pPr>
              <w:jc w:val="center"/>
              <w:rPr>
                <w:sz w:val="64"/>
                <w:szCs w:val="64"/>
                <w:u w:val="single"/>
              </w:rPr>
            </w:pPr>
            <w:r w:rsidRPr="00B54757">
              <w:rPr>
                <w:sz w:val="64"/>
                <w:szCs w:val="64"/>
              </w:rPr>
              <w:t>CSLR</w:t>
            </w:r>
            <w:r w:rsidR="00B54757" w:rsidRPr="00B54757">
              <w:rPr>
                <w:sz w:val="64"/>
                <w:szCs w:val="64"/>
              </w:rPr>
              <w:t>6</w:t>
            </w:r>
            <w:r w:rsidRPr="00B54757">
              <w:rPr>
                <w:sz w:val="64"/>
                <w:szCs w:val="64"/>
              </w:rPr>
              <w:t xml:space="preserve">1 : </w:t>
            </w:r>
            <w:r w:rsidR="00B54757" w:rsidRPr="00B54757">
              <w:rPr>
                <w:sz w:val="64"/>
                <w:szCs w:val="64"/>
              </w:rPr>
              <w:t>EMBEDDED SYSTEMS</w:t>
            </w:r>
            <w:r w:rsidRPr="00092E41">
              <w:rPr>
                <w:sz w:val="64"/>
                <w:szCs w:val="64"/>
                <w:u w:val="single"/>
              </w:rPr>
              <w:t xml:space="preserve"> </w:t>
            </w:r>
          </w:p>
          <w:p w14:paraId="566C2157" w14:textId="5BFB06BE" w:rsidR="00DF198B" w:rsidRPr="00B54757" w:rsidRDefault="00092E41" w:rsidP="00092E41">
            <w:pPr>
              <w:jc w:val="center"/>
              <w:rPr>
                <w:rFonts w:asciiTheme="minorHAnsi" w:hAnsiTheme="minorHAnsi"/>
                <w:b/>
                <w:bCs/>
                <w:sz w:val="64"/>
                <w:szCs w:val="64"/>
              </w:rPr>
            </w:pPr>
            <w:r w:rsidRPr="00B54757">
              <w:rPr>
                <w:rFonts w:asciiTheme="minorHAnsi" w:hAnsiTheme="minorHAnsi"/>
                <w:b/>
                <w:bCs/>
                <w:sz w:val="64"/>
                <w:szCs w:val="64"/>
              </w:rPr>
              <w:t>LAB-</w:t>
            </w:r>
            <w:r w:rsidR="00244CEB">
              <w:rPr>
                <w:rFonts w:asciiTheme="minorHAnsi" w:hAnsiTheme="minorHAnsi"/>
                <w:b/>
                <w:bCs/>
                <w:sz w:val="64"/>
                <w:szCs w:val="64"/>
              </w:rPr>
              <w:t>6</w:t>
            </w:r>
          </w:p>
        </w:tc>
        <w:tc>
          <w:tcPr>
            <w:tcW w:w="158" w:type="dxa"/>
            <w:tcBorders>
              <w:left w:val="single" w:sz="18" w:space="0" w:color="476166" w:themeColor="accent1"/>
            </w:tcBorders>
          </w:tcPr>
          <w:p w14:paraId="0D47E099" w14:textId="77777777" w:rsidR="00DF198B" w:rsidRDefault="00DF198B"/>
        </w:tc>
      </w:tr>
      <w:tr w:rsidR="00DF198B" w14:paraId="0202FC5C" w14:textId="77777777" w:rsidTr="00B54757">
        <w:trPr>
          <w:trHeight w:val="1837"/>
        </w:trPr>
        <w:tc>
          <w:tcPr>
            <w:tcW w:w="567" w:type="dxa"/>
          </w:tcPr>
          <w:p w14:paraId="5F92C429" w14:textId="77777777" w:rsidR="00DF198B" w:rsidRDefault="00DF198B"/>
        </w:tc>
        <w:tc>
          <w:tcPr>
            <w:tcW w:w="9063" w:type="dxa"/>
            <w:gridSpan w:val="5"/>
          </w:tcPr>
          <w:p w14:paraId="1C7C4E3C" w14:textId="77777777" w:rsidR="00DF198B" w:rsidRDefault="00DF198B"/>
        </w:tc>
        <w:tc>
          <w:tcPr>
            <w:tcW w:w="1160" w:type="dxa"/>
            <w:gridSpan w:val="2"/>
          </w:tcPr>
          <w:p w14:paraId="67D21881" w14:textId="77777777" w:rsidR="00DF198B" w:rsidRDefault="00DF198B"/>
        </w:tc>
      </w:tr>
      <w:tr w:rsidR="00DF198B" w14:paraId="7F0AAD96" w14:textId="77777777" w:rsidTr="00185F4A">
        <w:trPr>
          <w:trHeight w:val="929"/>
        </w:trPr>
        <w:tc>
          <w:tcPr>
            <w:tcW w:w="2397" w:type="dxa"/>
            <w:gridSpan w:val="3"/>
          </w:tcPr>
          <w:p w14:paraId="479813B0" w14:textId="77777777" w:rsidR="00DF198B" w:rsidRDefault="00DF198B"/>
        </w:tc>
        <w:tc>
          <w:tcPr>
            <w:tcW w:w="5995" w:type="dxa"/>
            <w:shd w:val="clear" w:color="auto" w:fill="FFFFFF" w:themeFill="background1"/>
          </w:tcPr>
          <w:p w14:paraId="30381E9B" w14:textId="77777777" w:rsidR="00DF198B" w:rsidRPr="00DF198B" w:rsidRDefault="00DF198B" w:rsidP="00DF198B">
            <w:pPr>
              <w:jc w:val="center"/>
              <w:rPr>
                <w:rFonts w:ascii="Georgia" w:hAnsi="Georgia"/>
                <w:sz w:val="48"/>
                <w:szCs w:val="48"/>
              </w:rPr>
            </w:pPr>
          </w:p>
        </w:tc>
        <w:tc>
          <w:tcPr>
            <w:tcW w:w="2398" w:type="dxa"/>
            <w:gridSpan w:val="4"/>
          </w:tcPr>
          <w:p w14:paraId="73FAFEB7" w14:textId="77777777" w:rsidR="00DF198B" w:rsidRDefault="00DF198B"/>
        </w:tc>
      </w:tr>
      <w:tr w:rsidR="00DF198B" w14:paraId="6A2E1DB8" w14:textId="77777777" w:rsidTr="00185F4A">
        <w:trPr>
          <w:trHeight w:val="1460"/>
        </w:trPr>
        <w:tc>
          <w:tcPr>
            <w:tcW w:w="2397" w:type="dxa"/>
            <w:gridSpan w:val="3"/>
          </w:tcPr>
          <w:p w14:paraId="57B23E1D" w14:textId="77777777" w:rsidR="00DF198B" w:rsidRDefault="00DF198B"/>
        </w:tc>
        <w:tc>
          <w:tcPr>
            <w:tcW w:w="5995" w:type="dxa"/>
            <w:shd w:val="clear" w:color="auto" w:fill="FFFFFF" w:themeFill="background1"/>
          </w:tcPr>
          <w:p w14:paraId="43923ED8" w14:textId="4F6D157C" w:rsidR="00092E41" w:rsidRDefault="00092E41" w:rsidP="00CE66ED">
            <w:pPr>
              <w:pStyle w:val="Heading2"/>
              <w:jc w:val="left"/>
            </w:pPr>
            <w:r w:rsidRPr="00092E41">
              <w:rPr>
                <w:b w:val="0"/>
                <w:bCs/>
              </w:rPr>
              <w:t xml:space="preserve">Roll </w:t>
            </w:r>
            <w:proofErr w:type="gramStart"/>
            <w:r w:rsidRPr="00092E41">
              <w:rPr>
                <w:b w:val="0"/>
                <w:bCs/>
              </w:rPr>
              <w:t>no. :</w:t>
            </w:r>
            <w:proofErr w:type="gramEnd"/>
            <w:r>
              <w:t xml:space="preserve"> 106119100</w:t>
            </w:r>
          </w:p>
          <w:p w14:paraId="26DE1163" w14:textId="77777777" w:rsidR="00CE66ED" w:rsidRPr="00CE66ED" w:rsidRDefault="00CE66ED" w:rsidP="00CE66ED"/>
          <w:p w14:paraId="1FB48AD0" w14:textId="254145B3" w:rsidR="00CE66ED" w:rsidRDefault="00092E41" w:rsidP="00092E41">
            <w:pPr>
              <w:pStyle w:val="Heading2"/>
              <w:jc w:val="left"/>
            </w:pPr>
            <w:proofErr w:type="gramStart"/>
            <w:r w:rsidRPr="00CE66ED">
              <w:rPr>
                <w:b w:val="0"/>
                <w:bCs/>
              </w:rPr>
              <w:t>Name :</w:t>
            </w:r>
            <w:proofErr w:type="gramEnd"/>
            <w:r>
              <w:t xml:space="preserve"> Rajneesh Pandey</w:t>
            </w:r>
          </w:p>
          <w:p w14:paraId="541BA165" w14:textId="77777777" w:rsidR="00CE66ED" w:rsidRPr="00CE66ED" w:rsidRDefault="00CE66ED" w:rsidP="00CE66ED"/>
          <w:p w14:paraId="32C6E2EB" w14:textId="185EF2B9" w:rsidR="00092E41" w:rsidRDefault="00CE66ED" w:rsidP="00092E41">
            <w:pPr>
              <w:pStyle w:val="Heading2"/>
              <w:jc w:val="left"/>
            </w:pPr>
            <w:proofErr w:type="gramStart"/>
            <w:r w:rsidRPr="00CE66ED">
              <w:rPr>
                <w:b w:val="0"/>
                <w:bCs/>
              </w:rPr>
              <w:t>Section :</w:t>
            </w:r>
            <w:proofErr w:type="gramEnd"/>
            <w:r>
              <w:t xml:space="preserve"> CSE-B</w:t>
            </w:r>
          </w:p>
          <w:p w14:paraId="6E746F66" w14:textId="77777777" w:rsidR="00CE66ED" w:rsidRDefault="00CE66ED" w:rsidP="00CE66ED"/>
          <w:p w14:paraId="6C05CAA8" w14:textId="12FC2718" w:rsidR="00CE66ED" w:rsidRPr="00CE66ED" w:rsidRDefault="00CE66ED" w:rsidP="00CE66ED"/>
        </w:tc>
        <w:tc>
          <w:tcPr>
            <w:tcW w:w="2398" w:type="dxa"/>
            <w:gridSpan w:val="4"/>
          </w:tcPr>
          <w:p w14:paraId="353C6CFE" w14:textId="77777777" w:rsidR="00DF198B" w:rsidRDefault="00DF198B"/>
        </w:tc>
      </w:tr>
      <w:tr w:rsidR="00DF198B" w14:paraId="7E5AC17C" w14:textId="77777777" w:rsidTr="00185F4A">
        <w:tc>
          <w:tcPr>
            <w:tcW w:w="2340" w:type="dxa"/>
            <w:gridSpan w:val="2"/>
          </w:tcPr>
          <w:p w14:paraId="6D7F830A" w14:textId="77777777" w:rsidR="00DF198B" w:rsidRDefault="00DF198B"/>
        </w:tc>
        <w:tc>
          <w:tcPr>
            <w:tcW w:w="6120" w:type="dxa"/>
            <w:gridSpan w:val="3"/>
          </w:tcPr>
          <w:p w14:paraId="4FD31915" w14:textId="77777777" w:rsidR="00DF198B" w:rsidRDefault="00DF198B"/>
        </w:tc>
        <w:tc>
          <w:tcPr>
            <w:tcW w:w="2330" w:type="dxa"/>
            <w:gridSpan w:val="3"/>
          </w:tcPr>
          <w:p w14:paraId="70761D9B" w14:textId="77777777" w:rsidR="00DF198B" w:rsidRDefault="00DF198B"/>
        </w:tc>
      </w:tr>
    </w:tbl>
    <w:p w14:paraId="35FBFB32" w14:textId="41BBBF46" w:rsidR="0048120C" w:rsidRDefault="0048120C"/>
    <w:p w14:paraId="5AA5A4D7" w14:textId="618993D6" w:rsidR="00092E41" w:rsidRDefault="00092E41"/>
    <w:p w14:paraId="75F961DD" w14:textId="7B2C556A" w:rsidR="00CE66ED" w:rsidRDefault="00CE66ED"/>
    <w:p w14:paraId="6ED5C6B4" w14:textId="1A34E9B2" w:rsidR="00CE66ED" w:rsidRDefault="00CE66ED"/>
    <w:p w14:paraId="7AF60057" w14:textId="4A781007" w:rsidR="00CE66ED" w:rsidRDefault="00CE66ED"/>
    <w:p w14:paraId="7B0BB149" w14:textId="0A9D2812" w:rsidR="00CE66ED" w:rsidRPr="00CE66ED" w:rsidRDefault="00CE66ED" w:rsidP="00CE66ED"/>
    <w:p w14:paraId="4A16F967" w14:textId="6E6ACD77" w:rsidR="00CE66ED" w:rsidRPr="00CE66ED" w:rsidRDefault="00CE66ED" w:rsidP="00CE66ED"/>
    <w:p w14:paraId="12594166" w14:textId="052EA094" w:rsidR="00CE66ED" w:rsidRPr="00CE66ED" w:rsidRDefault="00CE66ED" w:rsidP="00CE66ED"/>
    <w:p w14:paraId="68D2FBEB" w14:textId="01176262" w:rsidR="00CE66ED" w:rsidRPr="00CE66ED" w:rsidRDefault="00CE66ED" w:rsidP="00CE66ED"/>
    <w:p w14:paraId="7925EE50" w14:textId="3F34736B" w:rsidR="00CE66ED" w:rsidRPr="00CE66ED" w:rsidRDefault="00CE66ED" w:rsidP="00CE66ED"/>
    <w:p w14:paraId="5A3C94BB" w14:textId="6122A100" w:rsidR="00CE66ED" w:rsidRPr="00CE66ED" w:rsidRDefault="00CE66ED" w:rsidP="00CE66ED"/>
    <w:p w14:paraId="08875964" w14:textId="4B7D0361" w:rsidR="00CE66ED" w:rsidRPr="00CE66ED" w:rsidRDefault="00CE66ED" w:rsidP="00CE66ED"/>
    <w:p w14:paraId="15F786F8" w14:textId="54018CB1" w:rsidR="00CE66ED" w:rsidRPr="00CE66ED" w:rsidRDefault="00CE66ED" w:rsidP="00CE66ED"/>
    <w:p w14:paraId="5A7F4FC5" w14:textId="612420DD" w:rsidR="00CE66ED" w:rsidRPr="00CE66ED" w:rsidRDefault="00CE66ED" w:rsidP="00CE66ED"/>
    <w:p w14:paraId="420DB87E" w14:textId="236B9D6E" w:rsidR="00CE66ED" w:rsidRPr="00CE66ED" w:rsidRDefault="00CE66ED" w:rsidP="00CE66ED"/>
    <w:p w14:paraId="72834EC3" w14:textId="32718BD2" w:rsidR="00CE66ED" w:rsidRPr="00CE66ED" w:rsidRDefault="00CE66ED" w:rsidP="00CE66ED"/>
    <w:p w14:paraId="490DD03B" w14:textId="31FA3237" w:rsidR="00CE66ED" w:rsidRPr="00CE66ED" w:rsidRDefault="00CE66ED" w:rsidP="00CE66ED"/>
    <w:p w14:paraId="66652618" w14:textId="517356D0" w:rsidR="00CE66ED" w:rsidRPr="00CE66ED" w:rsidRDefault="00CE66ED" w:rsidP="00CE66ED"/>
    <w:p w14:paraId="50D63936" w14:textId="455DA9AE" w:rsidR="00CE66ED" w:rsidRPr="002E39E4" w:rsidRDefault="00CE66ED" w:rsidP="00CE66ED">
      <w:pPr>
        <w:rPr>
          <w:sz w:val="36"/>
          <w:szCs w:val="36"/>
        </w:rPr>
      </w:pPr>
    </w:p>
    <w:p w14:paraId="199526AB" w14:textId="77777777" w:rsidR="009A456C" w:rsidRPr="009A456C" w:rsidRDefault="002E39E4" w:rsidP="009A456C">
      <w:pPr>
        <w:shd w:val="clear" w:color="auto" w:fill="FFFFFF"/>
        <w:spacing w:line="285" w:lineRule="atLeast"/>
        <w:rPr>
          <w:sz w:val="36"/>
          <w:szCs w:val="36"/>
        </w:rPr>
      </w:pPr>
      <w:r w:rsidRPr="002E39E4">
        <w:rPr>
          <w:sz w:val="36"/>
          <w:szCs w:val="36"/>
        </w:rPr>
        <w:lastRenderedPageBreak/>
        <w:t xml:space="preserve">1. </w:t>
      </w:r>
      <w:r w:rsidR="009A456C" w:rsidRPr="009A456C">
        <w:rPr>
          <w:sz w:val="36"/>
          <w:szCs w:val="36"/>
        </w:rPr>
        <w:t xml:space="preserve">Interface an ultrasonic sensor and display the distance measured in a screen and glow red, </w:t>
      </w:r>
      <w:proofErr w:type="gramStart"/>
      <w:r w:rsidR="009A456C" w:rsidRPr="009A456C">
        <w:rPr>
          <w:sz w:val="36"/>
          <w:szCs w:val="36"/>
        </w:rPr>
        <w:t>blue</w:t>
      </w:r>
      <w:proofErr w:type="gramEnd"/>
      <w:r w:rsidR="009A456C" w:rsidRPr="009A456C">
        <w:rPr>
          <w:sz w:val="36"/>
          <w:szCs w:val="36"/>
        </w:rPr>
        <w:t xml:space="preserve"> and green led if the distance is</w:t>
      </w:r>
    </w:p>
    <w:p w14:paraId="24D0D71C" w14:textId="09F93B3A" w:rsidR="002E39E4" w:rsidRPr="002E39E4" w:rsidRDefault="009A456C" w:rsidP="009A456C">
      <w:pPr>
        <w:shd w:val="clear" w:color="auto" w:fill="FFFFFF"/>
        <w:spacing w:line="285" w:lineRule="atLeast"/>
        <w:rPr>
          <w:sz w:val="36"/>
          <w:szCs w:val="36"/>
        </w:rPr>
      </w:pPr>
      <w:r w:rsidRPr="009A456C">
        <w:rPr>
          <w:sz w:val="36"/>
          <w:szCs w:val="36"/>
        </w:rPr>
        <w:t xml:space="preserve">close, </w:t>
      </w:r>
      <w:proofErr w:type="gramStart"/>
      <w:r w:rsidRPr="009A456C">
        <w:rPr>
          <w:sz w:val="36"/>
          <w:szCs w:val="36"/>
        </w:rPr>
        <w:t>moderate</w:t>
      </w:r>
      <w:proofErr w:type="gramEnd"/>
      <w:r w:rsidRPr="009A456C">
        <w:rPr>
          <w:sz w:val="36"/>
          <w:szCs w:val="36"/>
        </w:rPr>
        <w:t xml:space="preserve"> and far respectively. Play different tones for different cases.</w:t>
      </w:r>
    </w:p>
    <w:p w14:paraId="24A038B8" w14:textId="4F5BAC12" w:rsidR="002E39E4" w:rsidRPr="002E39E4" w:rsidRDefault="002E39E4" w:rsidP="00407674">
      <w:pPr>
        <w:shd w:val="clear" w:color="auto" w:fill="FFFFFF"/>
        <w:spacing w:line="285" w:lineRule="atLeast"/>
        <w:rPr>
          <w:color w:val="0070C0"/>
          <w:sz w:val="36"/>
          <w:szCs w:val="36"/>
        </w:rPr>
      </w:pPr>
      <w:r w:rsidRPr="002E39E4">
        <w:rPr>
          <w:color w:val="0070C0"/>
          <w:sz w:val="36"/>
          <w:szCs w:val="36"/>
        </w:rPr>
        <w:t>Code</w:t>
      </w:r>
    </w:p>
    <w:p w14:paraId="5C9DD9FD" w14:textId="07256B96" w:rsidR="002E39E4" w:rsidRDefault="002E39E4" w:rsidP="002E39E4">
      <w:pPr>
        <w:shd w:val="clear" w:color="auto" w:fill="282828"/>
        <w:spacing w:line="405" w:lineRule="atLeast"/>
        <w:rPr>
          <w:rFonts w:ascii="Fantasque Sans Mono" w:hAnsi="Fantasque Sans Mono"/>
          <w:color w:val="928374"/>
          <w:sz w:val="30"/>
          <w:szCs w:val="30"/>
          <w:lang w:bidi="ar-SA"/>
        </w:rPr>
      </w:pPr>
      <w:r w:rsidRPr="002E39E4">
        <w:rPr>
          <w:rFonts w:ascii="Fantasque Sans Mono" w:hAnsi="Fantasque Sans Mono"/>
          <w:color w:val="928374"/>
          <w:sz w:val="30"/>
          <w:szCs w:val="30"/>
          <w:lang w:bidi="ar-SA"/>
        </w:rPr>
        <w:t xml:space="preserve">// 106119100 </w:t>
      </w:r>
      <w:r w:rsidR="009A456C" w:rsidRPr="009A456C">
        <w:rPr>
          <w:rFonts w:ascii="Fantasque Sans Mono" w:hAnsi="Fantasque Sans Mono"/>
          <w:color w:val="928374"/>
          <w:sz w:val="30"/>
          <w:szCs w:val="30"/>
          <w:lang w:bidi="ar-SA"/>
        </w:rPr>
        <w:t>Lab6-1 Interface an ultrasonic sensor</w:t>
      </w:r>
    </w:p>
    <w:p w14:paraId="645AD8DC" w14:textId="77777777" w:rsidR="009A456C" w:rsidRPr="002E39E4" w:rsidRDefault="009A456C" w:rsidP="002E39E4">
      <w:pPr>
        <w:shd w:val="clear" w:color="auto" w:fill="282828"/>
        <w:spacing w:line="405" w:lineRule="atLeast"/>
        <w:rPr>
          <w:rFonts w:ascii="Fantasque Sans Mono" w:hAnsi="Fantasque Sans Mono"/>
          <w:color w:val="EBDBB2"/>
          <w:sz w:val="30"/>
          <w:szCs w:val="30"/>
          <w:lang w:bidi="ar-SA"/>
        </w:rPr>
      </w:pPr>
    </w:p>
    <w:p w14:paraId="1D2B4355" w14:textId="77777777" w:rsidR="009A456C" w:rsidRPr="009A456C" w:rsidRDefault="009A456C" w:rsidP="009A456C">
      <w:pPr>
        <w:shd w:val="clear" w:color="auto" w:fill="282828"/>
        <w:spacing w:line="390" w:lineRule="atLeast"/>
        <w:rPr>
          <w:rFonts w:ascii="Fantasque Sans Mono" w:hAnsi="Fantasque Sans Mono"/>
          <w:color w:val="EBDBB2"/>
          <w:sz w:val="30"/>
          <w:szCs w:val="30"/>
          <w:lang w:bidi="ar-SA"/>
        </w:rPr>
      </w:pPr>
      <w:r w:rsidRPr="009A456C">
        <w:rPr>
          <w:rFonts w:ascii="Fantasque Sans Mono" w:hAnsi="Fantasque Sans Mono"/>
          <w:color w:val="A89984"/>
          <w:sz w:val="30"/>
          <w:szCs w:val="30"/>
          <w:lang w:bidi="ar-SA"/>
        </w:rPr>
        <w:t>#</w:t>
      </w:r>
      <w:r w:rsidRPr="009A456C">
        <w:rPr>
          <w:rFonts w:ascii="Fantasque Sans Mono" w:hAnsi="Fantasque Sans Mono"/>
          <w:color w:val="8EC07C"/>
          <w:sz w:val="30"/>
          <w:szCs w:val="30"/>
          <w:lang w:bidi="ar-SA"/>
        </w:rPr>
        <w:t>define</w:t>
      </w:r>
      <w:r w:rsidRPr="009A456C">
        <w:rPr>
          <w:rFonts w:ascii="Fantasque Sans Mono" w:hAnsi="Fantasque Sans Mono"/>
          <w:color w:val="FE8019"/>
          <w:sz w:val="30"/>
          <w:szCs w:val="30"/>
          <w:lang w:bidi="ar-SA"/>
        </w:rPr>
        <w:t xml:space="preserve"> </w:t>
      </w:r>
      <w:r w:rsidRPr="009A456C">
        <w:rPr>
          <w:rFonts w:ascii="Fantasque Sans Mono" w:hAnsi="Fantasque Sans Mono"/>
          <w:color w:val="FABD2F"/>
          <w:sz w:val="30"/>
          <w:szCs w:val="30"/>
          <w:lang w:bidi="ar-SA"/>
        </w:rPr>
        <w:t>F</w:t>
      </w:r>
      <w:r w:rsidRPr="009A456C">
        <w:rPr>
          <w:rFonts w:ascii="Fantasque Sans Mono" w:hAnsi="Fantasque Sans Mono"/>
          <w:color w:val="A89984"/>
          <w:sz w:val="30"/>
          <w:szCs w:val="30"/>
          <w:lang w:bidi="ar-SA"/>
        </w:rPr>
        <w:t>(</w:t>
      </w:r>
      <w:r w:rsidRPr="009A456C">
        <w:rPr>
          <w:rFonts w:ascii="Fantasque Sans Mono" w:hAnsi="Fantasque Sans Mono"/>
          <w:color w:val="83A598"/>
          <w:sz w:val="30"/>
          <w:szCs w:val="30"/>
          <w:lang w:bidi="ar-SA"/>
        </w:rPr>
        <w:t>x</w:t>
      </w:r>
      <w:r w:rsidRPr="009A456C">
        <w:rPr>
          <w:rFonts w:ascii="Fantasque Sans Mono" w:hAnsi="Fantasque Sans Mono"/>
          <w:color w:val="A89984"/>
          <w:sz w:val="30"/>
          <w:szCs w:val="30"/>
          <w:lang w:bidi="ar-SA"/>
        </w:rPr>
        <w:t>)</w:t>
      </w:r>
      <w:r w:rsidRPr="009A456C">
        <w:rPr>
          <w:rFonts w:ascii="Fantasque Sans Mono" w:hAnsi="Fantasque Sans Mono"/>
          <w:color w:val="FE8019"/>
          <w:sz w:val="30"/>
          <w:szCs w:val="30"/>
          <w:lang w:bidi="ar-SA"/>
        </w:rPr>
        <w:t xml:space="preserve"> x </w:t>
      </w:r>
      <w:r w:rsidRPr="009A456C">
        <w:rPr>
          <w:rFonts w:ascii="Fantasque Sans Mono" w:hAnsi="Fantasque Sans Mono"/>
          <w:color w:val="8EC07C"/>
          <w:sz w:val="30"/>
          <w:szCs w:val="30"/>
          <w:lang w:bidi="ar-SA"/>
        </w:rPr>
        <w:t>?</w:t>
      </w:r>
      <w:r w:rsidRPr="009A456C">
        <w:rPr>
          <w:rFonts w:ascii="Fantasque Sans Mono" w:hAnsi="Fantasque Sans Mono"/>
          <w:color w:val="FE8019"/>
          <w:sz w:val="30"/>
          <w:szCs w:val="30"/>
          <w:lang w:bidi="ar-SA"/>
        </w:rPr>
        <w:t xml:space="preserve"> HIGH </w:t>
      </w:r>
      <w:r w:rsidRPr="009A456C">
        <w:rPr>
          <w:rFonts w:ascii="Fantasque Sans Mono" w:hAnsi="Fantasque Sans Mono"/>
          <w:color w:val="8EC07C"/>
          <w:sz w:val="30"/>
          <w:szCs w:val="30"/>
          <w:lang w:bidi="ar-SA"/>
        </w:rPr>
        <w:t>:</w:t>
      </w:r>
      <w:r w:rsidRPr="009A456C">
        <w:rPr>
          <w:rFonts w:ascii="Fantasque Sans Mono" w:hAnsi="Fantasque Sans Mono"/>
          <w:color w:val="FE8019"/>
          <w:sz w:val="30"/>
          <w:szCs w:val="30"/>
          <w:lang w:bidi="ar-SA"/>
        </w:rPr>
        <w:t xml:space="preserve"> LOW</w:t>
      </w:r>
    </w:p>
    <w:p w14:paraId="1FC2C290" w14:textId="77777777" w:rsidR="009A456C" w:rsidRPr="009A456C" w:rsidRDefault="009A456C" w:rsidP="009A456C">
      <w:pPr>
        <w:shd w:val="clear" w:color="auto" w:fill="282828"/>
        <w:spacing w:line="390" w:lineRule="atLeast"/>
        <w:rPr>
          <w:rFonts w:ascii="Fantasque Sans Mono" w:hAnsi="Fantasque Sans Mono"/>
          <w:color w:val="EBDBB2"/>
          <w:sz w:val="30"/>
          <w:szCs w:val="30"/>
          <w:lang w:bidi="ar-SA"/>
        </w:rPr>
      </w:pPr>
      <w:proofErr w:type="spellStart"/>
      <w:r w:rsidRPr="009A456C">
        <w:rPr>
          <w:rFonts w:ascii="Fantasque Sans Mono" w:hAnsi="Fantasque Sans Mono"/>
          <w:color w:val="FE8019"/>
          <w:sz w:val="30"/>
          <w:szCs w:val="30"/>
          <w:lang w:bidi="ar-SA"/>
        </w:rPr>
        <w:t>const</w:t>
      </w:r>
      <w:proofErr w:type="spellEnd"/>
      <w:r w:rsidRPr="009A456C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 </w:t>
      </w:r>
      <w:r w:rsidRPr="009A456C">
        <w:rPr>
          <w:rFonts w:ascii="Fantasque Sans Mono" w:hAnsi="Fantasque Sans Mono"/>
          <w:color w:val="FB4934"/>
          <w:sz w:val="30"/>
          <w:szCs w:val="30"/>
          <w:lang w:bidi="ar-SA"/>
        </w:rPr>
        <w:t>int</w:t>
      </w:r>
      <w:r w:rsidRPr="009A456C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 </w:t>
      </w:r>
      <w:r w:rsidRPr="009A456C">
        <w:rPr>
          <w:rFonts w:ascii="Fantasque Sans Mono" w:hAnsi="Fantasque Sans Mono"/>
          <w:color w:val="83A598"/>
          <w:sz w:val="30"/>
          <w:szCs w:val="30"/>
          <w:lang w:bidi="ar-SA"/>
        </w:rPr>
        <w:t>red</w:t>
      </w:r>
      <w:r w:rsidRPr="009A456C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 </w:t>
      </w:r>
      <w:r w:rsidRPr="009A456C">
        <w:rPr>
          <w:rFonts w:ascii="Fantasque Sans Mono" w:hAnsi="Fantasque Sans Mono"/>
          <w:color w:val="8EC07C"/>
          <w:sz w:val="30"/>
          <w:szCs w:val="30"/>
          <w:lang w:bidi="ar-SA"/>
        </w:rPr>
        <w:t>=</w:t>
      </w:r>
      <w:r w:rsidRPr="009A456C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 </w:t>
      </w:r>
      <w:proofErr w:type="gramStart"/>
      <w:r w:rsidRPr="009A456C">
        <w:rPr>
          <w:rFonts w:ascii="Fantasque Sans Mono" w:hAnsi="Fantasque Sans Mono"/>
          <w:color w:val="D3869B"/>
          <w:sz w:val="30"/>
          <w:szCs w:val="30"/>
          <w:lang w:bidi="ar-SA"/>
        </w:rPr>
        <w:t>3</w:t>
      </w:r>
      <w:r w:rsidRPr="009A456C">
        <w:rPr>
          <w:rFonts w:ascii="Fantasque Sans Mono" w:hAnsi="Fantasque Sans Mono"/>
          <w:color w:val="A89984"/>
          <w:sz w:val="30"/>
          <w:szCs w:val="30"/>
          <w:lang w:bidi="ar-SA"/>
        </w:rPr>
        <w:t>;</w:t>
      </w:r>
      <w:proofErr w:type="gramEnd"/>
    </w:p>
    <w:p w14:paraId="0DAEC803" w14:textId="77777777" w:rsidR="009A456C" w:rsidRPr="009A456C" w:rsidRDefault="009A456C" w:rsidP="009A456C">
      <w:pPr>
        <w:shd w:val="clear" w:color="auto" w:fill="282828"/>
        <w:spacing w:line="390" w:lineRule="atLeast"/>
        <w:rPr>
          <w:rFonts w:ascii="Fantasque Sans Mono" w:hAnsi="Fantasque Sans Mono"/>
          <w:color w:val="EBDBB2"/>
          <w:sz w:val="30"/>
          <w:szCs w:val="30"/>
          <w:lang w:bidi="ar-SA"/>
        </w:rPr>
      </w:pPr>
      <w:proofErr w:type="spellStart"/>
      <w:r w:rsidRPr="009A456C">
        <w:rPr>
          <w:rFonts w:ascii="Fantasque Sans Mono" w:hAnsi="Fantasque Sans Mono"/>
          <w:color w:val="FE8019"/>
          <w:sz w:val="30"/>
          <w:szCs w:val="30"/>
          <w:lang w:bidi="ar-SA"/>
        </w:rPr>
        <w:t>const</w:t>
      </w:r>
      <w:proofErr w:type="spellEnd"/>
      <w:r w:rsidRPr="009A456C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 </w:t>
      </w:r>
      <w:r w:rsidRPr="009A456C">
        <w:rPr>
          <w:rFonts w:ascii="Fantasque Sans Mono" w:hAnsi="Fantasque Sans Mono"/>
          <w:color w:val="FB4934"/>
          <w:sz w:val="30"/>
          <w:szCs w:val="30"/>
          <w:lang w:bidi="ar-SA"/>
        </w:rPr>
        <w:t>int</w:t>
      </w:r>
      <w:r w:rsidRPr="009A456C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 </w:t>
      </w:r>
      <w:r w:rsidRPr="009A456C">
        <w:rPr>
          <w:rFonts w:ascii="Fantasque Sans Mono" w:hAnsi="Fantasque Sans Mono"/>
          <w:color w:val="83A598"/>
          <w:sz w:val="30"/>
          <w:szCs w:val="30"/>
          <w:lang w:bidi="ar-SA"/>
        </w:rPr>
        <w:t>blue</w:t>
      </w:r>
      <w:r w:rsidRPr="009A456C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 </w:t>
      </w:r>
      <w:r w:rsidRPr="009A456C">
        <w:rPr>
          <w:rFonts w:ascii="Fantasque Sans Mono" w:hAnsi="Fantasque Sans Mono"/>
          <w:color w:val="8EC07C"/>
          <w:sz w:val="30"/>
          <w:szCs w:val="30"/>
          <w:lang w:bidi="ar-SA"/>
        </w:rPr>
        <w:t>=</w:t>
      </w:r>
      <w:r w:rsidRPr="009A456C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 </w:t>
      </w:r>
      <w:proofErr w:type="gramStart"/>
      <w:r w:rsidRPr="009A456C">
        <w:rPr>
          <w:rFonts w:ascii="Fantasque Sans Mono" w:hAnsi="Fantasque Sans Mono"/>
          <w:color w:val="D3869B"/>
          <w:sz w:val="30"/>
          <w:szCs w:val="30"/>
          <w:lang w:bidi="ar-SA"/>
        </w:rPr>
        <w:t>4</w:t>
      </w:r>
      <w:r w:rsidRPr="009A456C">
        <w:rPr>
          <w:rFonts w:ascii="Fantasque Sans Mono" w:hAnsi="Fantasque Sans Mono"/>
          <w:color w:val="A89984"/>
          <w:sz w:val="30"/>
          <w:szCs w:val="30"/>
          <w:lang w:bidi="ar-SA"/>
        </w:rPr>
        <w:t>;</w:t>
      </w:r>
      <w:proofErr w:type="gramEnd"/>
    </w:p>
    <w:p w14:paraId="053BC953" w14:textId="77777777" w:rsidR="009A456C" w:rsidRPr="009A456C" w:rsidRDefault="009A456C" w:rsidP="009A456C">
      <w:pPr>
        <w:shd w:val="clear" w:color="auto" w:fill="282828"/>
        <w:spacing w:line="390" w:lineRule="atLeast"/>
        <w:rPr>
          <w:rFonts w:ascii="Fantasque Sans Mono" w:hAnsi="Fantasque Sans Mono"/>
          <w:color w:val="EBDBB2"/>
          <w:sz w:val="30"/>
          <w:szCs w:val="30"/>
          <w:lang w:bidi="ar-SA"/>
        </w:rPr>
      </w:pPr>
      <w:proofErr w:type="spellStart"/>
      <w:r w:rsidRPr="009A456C">
        <w:rPr>
          <w:rFonts w:ascii="Fantasque Sans Mono" w:hAnsi="Fantasque Sans Mono"/>
          <w:color w:val="FE8019"/>
          <w:sz w:val="30"/>
          <w:szCs w:val="30"/>
          <w:lang w:bidi="ar-SA"/>
        </w:rPr>
        <w:t>const</w:t>
      </w:r>
      <w:proofErr w:type="spellEnd"/>
      <w:r w:rsidRPr="009A456C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 </w:t>
      </w:r>
      <w:r w:rsidRPr="009A456C">
        <w:rPr>
          <w:rFonts w:ascii="Fantasque Sans Mono" w:hAnsi="Fantasque Sans Mono"/>
          <w:color w:val="FB4934"/>
          <w:sz w:val="30"/>
          <w:szCs w:val="30"/>
          <w:lang w:bidi="ar-SA"/>
        </w:rPr>
        <w:t>int</w:t>
      </w:r>
      <w:r w:rsidRPr="009A456C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 </w:t>
      </w:r>
      <w:r w:rsidRPr="009A456C">
        <w:rPr>
          <w:rFonts w:ascii="Fantasque Sans Mono" w:hAnsi="Fantasque Sans Mono"/>
          <w:color w:val="83A598"/>
          <w:sz w:val="30"/>
          <w:szCs w:val="30"/>
          <w:lang w:bidi="ar-SA"/>
        </w:rPr>
        <w:t>green</w:t>
      </w:r>
      <w:r w:rsidRPr="009A456C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 </w:t>
      </w:r>
      <w:r w:rsidRPr="009A456C">
        <w:rPr>
          <w:rFonts w:ascii="Fantasque Sans Mono" w:hAnsi="Fantasque Sans Mono"/>
          <w:color w:val="8EC07C"/>
          <w:sz w:val="30"/>
          <w:szCs w:val="30"/>
          <w:lang w:bidi="ar-SA"/>
        </w:rPr>
        <w:t>=</w:t>
      </w:r>
      <w:r w:rsidRPr="009A456C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 </w:t>
      </w:r>
      <w:proofErr w:type="gramStart"/>
      <w:r w:rsidRPr="009A456C">
        <w:rPr>
          <w:rFonts w:ascii="Fantasque Sans Mono" w:hAnsi="Fantasque Sans Mono"/>
          <w:color w:val="D3869B"/>
          <w:sz w:val="30"/>
          <w:szCs w:val="30"/>
          <w:lang w:bidi="ar-SA"/>
        </w:rPr>
        <w:t>5</w:t>
      </w:r>
      <w:r w:rsidRPr="009A456C">
        <w:rPr>
          <w:rFonts w:ascii="Fantasque Sans Mono" w:hAnsi="Fantasque Sans Mono"/>
          <w:color w:val="A89984"/>
          <w:sz w:val="30"/>
          <w:szCs w:val="30"/>
          <w:lang w:bidi="ar-SA"/>
        </w:rPr>
        <w:t>;</w:t>
      </w:r>
      <w:proofErr w:type="gramEnd"/>
    </w:p>
    <w:p w14:paraId="61A72B66" w14:textId="77777777" w:rsidR="009A456C" w:rsidRPr="009A456C" w:rsidRDefault="009A456C" w:rsidP="009A456C">
      <w:pPr>
        <w:shd w:val="clear" w:color="auto" w:fill="282828"/>
        <w:spacing w:line="390" w:lineRule="atLeast"/>
        <w:rPr>
          <w:rFonts w:ascii="Fantasque Sans Mono" w:hAnsi="Fantasque Sans Mono"/>
          <w:color w:val="EBDBB2"/>
          <w:sz w:val="30"/>
          <w:szCs w:val="30"/>
          <w:lang w:bidi="ar-SA"/>
        </w:rPr>
      </w:pPr>
      <w:proofErr w:type="spellStart"/>
      <w:r w:rsidRPr="009A456C">
        <w:rPr>
          <w:rFonts w:ascii="Fantasque Sans Mono" w:hAnsi="Fantasque Sans Mono"/>
          <w:color w:val="FE8019"/>
          <w:sz w:val="30"/>
          <w:szCs w:val="30"/>
          <w:lang w:bidi="ar-SA"/>
        </w:rPr>
        <w:t>const</w:t>
      </w:r>
      <w:proofErr w:type="spellEnd"/>
      <w:r w:rsidRPr="009A456C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 </w:t>
      </w:r>
      <w:r w:rsidRPr="009A456C">
        <w:rPr>
          <w:rFonts w:ascii="Fantasque Sans Mono" w:hAnsi="Fantasque Sans Mono"/>
          <w:color w:val="FB4934"/>
          <w:sz w:val="30"/>
          <w:szCs w:val="30"/>
          <w:lang w:bidi="ar-SA"/>
        </w:rPr>
        <w:t>int</w:t>
      </w:r>
      <w:r w:rsidRPr="009A456C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 </w:t>
      </w:r>
      <w:r w:rsidRPr="009A456C">
        <w:rPr>
          <w:rFonts w:ascii="Fantasque Sans Mono" w:hAnsi="Fantasque Sans Mono"/>
          <w:color w:val="83A598"/>
          <w:sz w:val="30"/>
          <w:szCs w:val="30"/>
          <w:lang w:bidi="ar-SA"/>
        </w:rPr>
        <w:t>speaker</w:t>
      </w:r>
      <w:r w:rsidRPr="009A456C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 </w:t>
      </w:r>
      <w:r w:rsidRPr="009A456C">
        <w:rPr>
          <w:rFonts w:ascii="Fantasque Sans Mono" w:hAnsi="Fantasque Sans Mono"/>
          <w:color w:val="8EC07C"/>
          <w:sz w:val="30"/>
          <w:szCs w:val="30"/>
          <w:lang w:bidi="ar-SA"/>
        </w:rPr>
        <w:t>=</w:t>
      </w:r>
      <w:r w:rsidRPr="009A456C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 </w:t>
      </w:r>
      <w:proofErr w:type="gramStart"/>
      <w:r w:rsidRPr="009A456C">
        <w:rPr>
          <w:rFonts w:ascii="Fantasque Sans Mono" w:hAnsi="Fantasque Sans Mono"/>
          <w:color w:val="D3869B"/>
          <w:sz w:val="30"/>
          <w:szCs w:val="30"/>
          <w:lang w:bidi="ar-SA"/>
        </w:rPr>
        <w:t>10</w:t>
      </w:r>
      <w:r w:rsidRPr="009A456C">
        <w:rPr>
          <w:rFonts w:ascii="Fantasque Sans Mono" w:hAnsi="Fantasque Sans Mono"/>
          <w:color w:val="A89984"/>
          <w:sz w:val="30"/>
          <w:szCs w:val="30"/>
          <w:lang w:bidi="ar-SA"/>
        </w:rPr>
        <w:t>;</w:t>
      </w:r>
      <w:proofErr w:type="gramEnd"/>
    </w:p>
    <w:p w14:paraId="6538D560" w14:textId="77777777" w:rsidR="009A456C" w:rsidRPr="009A456C" w:rsidRDefault="009A456C" w:rsidP="009A456C">
      <w:pPr>
        <w:shd w:val="clear" w:color="auto" w:fill="282828"/>
        <w:spacing w:line="390" w:lineRule="atLeast"/>
        <w:rPr>
          <w:rFonts w:ascii="Fantasque Sans Mono" w:hAnsi="Fantasque Sans Mono"/>
          <w:color w:val="EBDBB2"/>
          <w:sz w:val="30"/>
          <w:szCs w:val="30"/>
          <w:lang w:bidi="ar-SA"/>
        </w:rPr>
      </w:pPr>
      <w:proofErr w:type="spellStart"/>
      <w:r w:rsidRPr="009A456C">
        <w:rPr>
          <w:rFonts w:ascii="Fantasque Sans Mono" w:hAnsi="Fantasque Sans Mono"/>
          <w:color w:val="FE8019"/>
          <w:sz w:val="30"/>
          <w:szCs w:val="30"/>
          <w:lang w:bidi="ar-SA"/>
        </w:rPr>
        <w:t>const</w:t>
      </w:r>
      <w:proofErr w:type="spellEnd"/>
      <w:r w:rsidRPr="009A456C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 </w:t>
      </w:r>
      <w:r w:rsidRPr="009A456C">
        <w:rPr>
          <w:rFonts w:ascii="Fantasque Sans Mono" w:hAnsi="Fantasque Sans Mono"/>
          <w:color w:val="FB4934"/>
          <w:sz w:val="30"/>
          <w:szCs w:val="30"/>
          <w:lang w:bidi="ar-SA"/>
        </w:rPr>
        <w:t>int</w:t>
      </w:r>
      <w:r w:rsidRPr="009A456C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 </w:t>
      </w:r>
      <w:r w:rsidRPr="009A456C">
        <w:rPr>
          <w:rFonts w:ascii="Fantasque Sans Mono" w:hAnsi="Fantasque Sans Mono"/>
          <w:color w:val="83A598"/>
          <w:sz w:val="30"/>
          <w:szCs w:val="30"/>
          <w:lang w:bidi="ar-SA"/>
        </w:rPr>
        <w:t>ping</w:t>
      </w:r>
      <w:r w:rsidRPr="009A456C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 </w:t>
      </w:r>
      <w:r w:rsidRPr="009A456C">
        <w:rPr>
          <w:rFonts w:ascii="Fantasque Sans Mono" w:hAnsi="Fantasque Sans Mono"/>
          <w:color w:val="8EC07C"/>
          <w:sz w:val="30"/>
          <w:szCs w:val="30"/>
          <w:lang w:bidi="ar-SA"/>
        </w:rPr>
        <w:t>=</w:t>
      </w:r>
      <w:r w:rsidRPr="009A456C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 </w:t>
      </w:r>
      <w:proofErr w:type="gramStart"/>
      <w:r w:rsidRPr="009A456C">
        <w:rPr>
          <w:rFonts w:ascii="Fantasque Sans Mono" w:hAnsi="Fantasque Sans Mono"/>
          <w:color w:val="D3869B"/>
          <w:sz w:val="30"/>
          <w:szCs w:val="30"/>
          <w:lang w:bidi="ar-SA"/>
        </w:rPr>
        <w:t>7</w:t>
      </w:r>
      <w:r w:rsidRPr="009A456C">
        <w:rPr>
          <w:rFonts w:ascii="Fantasque Sans Mono" w:hAnsi="Fantasque Sans Mono"/>
          <w:color w:val="A89984"/>
          <w:sz w:val="30"/>
          <w:szCs w:val="30"/>
          <w:lang w:bidi="ar-SA"/>
        </w:rPr>
        <w:t>;</w:t>
      </w:r>
      <w:proofErr w:type="gramEnd"/>
    </w:p>
    <w:p w14:paraId="505E9E3D" w14:textId="77777777" w:rsidR="009A456C" w:rsidRPr="009A456C" w:rsidRDefault="009A456C" w:rsidP="009A456C">
      <w:pPr>
        <w:shd w:val="clear" w:color="auto" w:fill="282828"/>
        <w:spacing w:line="390" w:lineRule="atLeast"/>
        <w:rPr>
          <w:rFonts w:ascii="Fantasque Sans Mono" w:hAnsi="Fantasque Sans Mono"/>
          <w:color w:val="EBDBB2"/>
          <w:sz w:val="30"/>
          <w:szCs w:val="30"/>
          <w:lang w:bidi="ar-SA"/>
        </w:rPr>
      </w:pPr>
    </w:p>
    <w:p w14:paraId="58E9663F" w14:textId="77777777" w:rsidR="009A456C" w:rsidRPr="009A456C" w:rsidRDefault="009A456C" w:rsidP="009A456C">
      <w:pPr>
        <w:shd w:val="clear" w:color="auto" w:fill="282828"/>
        <w:spacing w:line="390" w:lineRule="atLeast"/>
        <w:rPr>
          <w:rFonts w:ascii="Fantasque Sans Mono" w:hAnsi="Fantasque Sans Mono"/>
          <w:color w:val="EBDBB2"/>
          <w:sz w:val="30"/>
          <w:szCs w:val="30"/>
          <w:lang w:bidi="ar-SA"/>
        </w:rPr>
      </w:pPr>
      <w:r w:rsidRPr="009A456C">
        <w:rPr>
          <w:rFonts w:ascii="Fantasque Sans Mono" w:hAnsi="Fantasque Sans Mono"/>
          <w:color w:val="FB4934"/>
          <w:sz w:val="30"/>
          <w:szCs w:val="30"/>
          <w:lang w:bidi="ar-SA"/>
        </w:rPr>
        <w:t>void</w:t>
      </w:r>
      <w:r w:rsidRPr="009A456C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 </w:t>
      </w:r>
      <w:r w:rsidRPr="009A456C">
        <w:rPr>
          <w:rFonts w:ascii="Fantasque Sans Mono" w:hAnsi="Fantasque Sans Mono"/>
          <w:color w:val="FABD2F"/>
          <w:sz w:val="30"/>
          <w:szCs w:val="30"/>
          <w:lang w:bidi="ar-SA"/>
        </w:rPr>
        <w:t>setup</w:t>
      </w:r>
      <w:r w:rsidRPr="009A456C">
        <w:rPr>
          <w:rFonts w:ascii="Fantasque Sans Mono" w:hAnsi="Fantasque Sans Mono"/>
          <w:color w:val="A89984"/>
          <w:sz w:val="30"/>
          <w:szCs w:val="30"/>
          <w:lang w:bidi="ar-SA"/>
        </w:rPr>
        <w:t>()</w:t>
      </w:r>
    </w:p>
    <w:p w14:paraId="0D0461CC" w14:textId="77777777" w:rsidR="009A456C" w:rsidRPr="009A456C" w:rsidRDefault="009A456C" w:rsidP="009A456C">
      <w:pPr>
        <w:shd w:val="clear" w:color="auto" w:fill="282828"/>
        <w:spacing w:line="390" w:lineRule="atLeast"/>
        <w:rPr>
          <w:rFonts w:ascii="Fantasque Sans Mono" w:hAnsi="Fantasque Sans Mono"/>
          <w:color w:val="EBDBB2"/>
          <w:sz w:val="30"/>
          <w:szCs w:val="30"/>
          <w:lang w:bidi="ar-SA"/>
        </w:rPr>
      </w:pPr>
      <w:r w:rsidRPr="009A456C">
        <w:rPr>
          <w:rFonts w:ascii="Fantasque Sans Mono" w:hAnsi="Fantasque Sans Mono"/>
          <w:color w:val="A89984"/>
          <w:sz w:val="30"/>
          <w:szCs w:val="30"/>
          <w:lang w:bidi="ar-SA"/>
        </w:rPr>
        <w:t>{</w:t>
      </w:r>
    </w:p>
    <w:p w14:paraId="7C287997" w14:textId="77777777" w:rsidR="009A456C" w:rsidRPr="009A456C" w:rsidRDefault="009A456C" w:rsidP="009A456C">
      <w:pPr>
        <w:shd w:val="clear" w:color="auto" w:fill="282828"/>
        <w:spacing w:line="390" w:lineRule="atLeast"/>
        <w:rPr>
          <w:rFonts w:ascii="Fantasque Sans Mono" w:hAnsi="Fantasque Sans Mono"/>
          <w:color w:val="EBDBB2"/>
          <w:sz w:val="30"/>
          <w:szCs w:val="30"/>
          <w:lang w:bidi="ar-SA"/>
        </w:rPr>
      </w:pPr>
      <w:r w:rsidRPr="009A456C">
        <w:rPr>
          <w:rFonts w:ascii="Fantasque Sans Mono" w:hAnsi="Fantasque Sans Mono"/>
          <w:color w:val="A89984"/>
          <w:sz w:val="30"/>
          <w:szCs w:val="30"/>
          <w:lang w:bidi="ar-SA"/>
        </w:rPr>
        <w:t xml:space="preserve">    </w:t>
      </w:r>
      <w:r w:rsidRPr="009A456C">
        <w:rPr>
          <w:rFonts w:ascii="Fantasque Sans Mono" w:hAnsi="Fantasque Sans Mono"/>
          <w:color w:val="928374"/>
          <w:sz w:val="30"/>
          <w:szCs w:val="30"/>
          <w:lang w:bidi="ar-SA"/>
        </w:rPr>
        <w:t>// initialize serial communication:</w:t>
      </w:r>
    </w:p>
    <w:p w14:paraId="37CD95AF" w14:textId="77777777" w:rsidR="009A456C" w:rsidRPr="009A456C" w:rsidRDefault="009A456C" w:rsidP="009A456C">
      <w:pPr>
        <w:shd w:val="clear" w:color="auto" w:fill="282828"/>
        <w:spacing w:line="390" w:lineRule="atLeast"/>
        <w:rPr>
          <w:rFonts w:ascii="Fantasque Sans Mono" w:hAnsi="Fantasque Sans Mono"/>
          <w:color w:val="EBDBB2"/>
          <w:sz w:val="30"/>
          <w:szCs w:val="30"/>
          <w:lang w:bidi="ar-SA"/>
        </w:rPr>
      </w:pPr>
      <w:r w:rsidRPr="009A456C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    </w:t>
      </w:r>
      <w:proofErr w:type="spellStart"/>
      <w:r w:rsidRPr="009A456C">
        <w:rPr>
          <w:rFonts w:ascii="Fantasque Sans Mono" w:hAnsi="Fantasque Sans Mono"/>
          <w:color w:val="83A598"/>
          <w:sz w:val="30"/>
          <w:szCs w:val="30"/>
          <w:lang w:bidi="ar-SA"/>
        </w:rPr>
        <w:t>Serial</w:t>
      </w:r>
      <w:r w:rsidRPr="009A456C">
        <w:rPr>
          <w:rFonts w:ascii="Fantasque Sans Mono" w:hAnsi="Fantasque Sans Mono"/>
          <w:color w:val="A89984"/>
          <w:sz w:val="30"/>
          <w:szCs w:val="30"/>
          <w:lang w:bidi="ar-SA"/>
        </w:rPr>
        <w:t>.</w:t>
      </w:r>
      <w:r w:rsidRPr="009A456C">
        <w:rPr>
          <w:rFonts w:ascii="Fantasque Sans Mono" w:hAnsi="Fantasque Sans Mono"/>
          <w:color w:val="FABD2F"/>
          <w:sz w:val="30"/>
          <w:szCs w:val="30"/>
          <w:lang w:bidi="ar-SA"/>
        </w:rPr>
        <w:t>begin</w:t>
      </w:r>
      <w:proofErr w:type="spellEnd"/>
      <w:r w:rsidRPr="009A456C">
        <w:rPr>
          <w:rFonts w:ascii="Fantasque Sans Mono" w:hAnsi="Fantasque Sans Mono"/>
          <w:color w:val="A89984"/>
          <w:sz w:val="30"/>
          <w:szCs w:val="30"/>
          <w:lang w:bidi="ar-SA"/>
        </w:rPr>
        <w:t>(</w:t>
      </w:r>
      <w:r w:rsidRPr="009A456C">
        <w:rPr>
          <w:rFonts w:ascii="Fantasque Sans Mono" w:hAnsi="Fantasque Sans Mono"/>
          <w:color w:val="D3869B"/>
          <w:sz w:val="30"/>
          <w:szCs w:val="30"/>
          <w:lang w:bidi="ar-SA"/>
        </w:rPr>
        <w:t>9600</w:t>
      </w:r>
      <w:proofErr w:type="gramStart"/>
      <w:r w:rsidRPr="009A456C">
        <w:rPr>
          <w:rFonts w:ascii="Fantasque Sans Mono" w:hAnsi="Fantasque Sans Mono"/>
          <w:color w:val="A89984"/>
          <w:sz w:val="30"/>
          <w:szCs w:val="30"/>
          <w:lang w:bidi="ar-SA"/>
        </w:rPr>
        <w:t>);</w:t>
      </w:r>
      <w:proofErr w:type="gramEnd"/>
    </w:p>
    <w:p w14:paraId="64F42FEA" w14:textId="77777777" w:rsidR="009A456C" w:rsidRPr="009A456C" w:rsidRDefault="009A456C" w:rsidP="009A456C">
      <w:pPr>
        <w:shd w:val="clear" w:color="auto" w:fill="282828"/>
        <w:spacing w:line="390" w:lineRule="atLeast"/>
        <w:rPr>
          <w:rFonts w:ascii="Fantasque Sans Mono" w:hAnsi="Fantasque Sans Mono"/>
          <w:color w:val="EBDBB2"/>
          <w:sz w:val="30"/>
          <w:szCs w:val="30"/>
          <w:lang w:bidi="ar-SA"/>
        </w:rPr>
      </w:pPr>
      <w:r w:rsidRPr="009A456C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    </w:t>
      </w:r>
      <w:proofErr w:type="spellStart"/>
      <w:r w:rsidRPr="009A456C">
        <w:rPr>
          <w:rFonts w:ascii="Fantasque Sans Mono" w:hAnsi="Fantasque Sans Mono"/>
          <w:color w:val="FABD2F"/>
          <w:sz w:val="30"/>
          <w:szCs w:val="30"/>
          <w:lang w:bidi="ar-SA"/>
        </w:rPr>
        <w:t>pinMode</w:t>
      </w:r>
      <w:proofErr w:type="spellEnd"/>
      <w:r w:rsidRPr="009A456C">
        <w:rPr>
          <w:rFonts w:ascii="Fantasque Sans Mono" w:hAnsi="Fantasque Sans Mono"/>
          <w:color w:val="A89984"/>
          <w:sz w:val="30"/>
          <w:szCs w:val="30"/>
          <w:lang w:bidi="ar-SA"/>
        </w:rPr>
        <w:t>(</w:t>
      </w:r>
      <w:r w:rsidRPr="009A456C">
        <w:rPr>
          <w:rFonts w:ascii="Fantasque Sans Mono" w:hAnsi="Fantasque Sans Mono"/>
          <w:color w:val="83A598"/>
          <w:sz w:val="30"/>
          <w:szCs w:val="30"/>
          <w:lang w:bidi="ar-SA"/>
        </w:rPr>
        <w:t>red</w:t>
      </w:r>
      <w:r w:rsidRPr="009A456C">
        <w:rPr>
          <w:rFonts w:ascii="Fantasque Sans Mono" w:hAnsi="Fantasque Sans Mono"/>
          <w:color w:val="A89984"/>
          <w:sz w:val="30"/>
          <w:szCs w:val="30"/>
          <w:lang w:bidi="ar-SA"/>
        </w:rPr>
        <w:t>,</w:t>
      </w:r>
      <w:r w:rsidRPr="009A456C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 OUTPUT</w:t>
      </w:r>
      <w:proofErr w:type="gramStart"/>
      <w:r w:rsidRPr="009A456C">
        <w:rPr>
          <w:rFonts w:ascii="Fantasque Sans Mono" w:hAnsi="Fantasque Sans Mono"/>
          <w:color w:val="A89984"/>
          <w:sz w:val="30"/>
          <w:szCs w:val="30"/>
          <w:lang w:bidi="ar-SA"/>
        </w:rPr>
        <w:t>);</w:t>
      </w:r>
      <w:proofErr w:type="gramEnd"/>
    </w:p>
    <w:p w14:paraId="06DF1FF1" w14:textId="77777777" w:rsidR="009A456C" w:rsidRPr="009A456C" w:rsidRDefault="009A456C" w:rsidP="009A456C">
      <w:pPr>
        <w:shd w:val="clear" w:color="auto" w:fill="282828"/>
        <w:spacing w:line="390" w:lineRule="atLeast"/>
        <w:rPr>
          <w:rFonts w:ascii="Fantasque Sans Mono" w:hAnsi="Fantasque Sans Mono"/>
          <w:color w:val="EBDBB2"/>
          <w:sz w:val="30"/>
          <w:szCs w:val="30"/>
          <w:lang w:bidi="ar-SA"/>
        </w:rPr>
      </w:pPr>
      <w:r w:rsidRPr="009A456C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    </w:t>
      </w:r>
      <w:proofErr w:type="spellStart"/>
      <w:r w:rsidRPr="009A456C">
        <w:rPr>
          <w:rFonts w:ascii="Fantasque Sans Mono" w:hAnsi="Fantasque Sans Mono"/>
          <w:color w:val="FABD2F"/>
          <w:sz w:val="30"/>
          <w:szCs w:val="30"/>
          <w:lang w:bidi="ar-SA"/>
        </w:rPr>
        <w:t>pinMode</w:t>
      </w:r>
      <w:proofErr w:type="spellEnd"/>
      <w:r w:rsidRPr="009A456C">
        <w:rPr>
          <w:rFonts w:ascii="Fantasque Sans Mono" w:hAnsi="Fantasque Sans Mono"/>
          <w:color w:val="A89984"/>
          <w:sz w:val="30"/>
          <w:szCs w:val="30"/>
          <w:lang w:bidi="ar-SA"/>
        </w:rPr>
        <w:t>(</w:t>
      </w:r>
      <w:r w:rsidRPr="009A456C">
        <w:rPr>
          <w:rFonts w:ascii="Fantasque Sans Mono" w:hAnsi="Fantasque Sans Mono"/>
          <w:color w:val="83A598"/>
          <w:sz w:val="30"/>
          <w:szCs w:val="30"/>
          <w:lang w:bidi="ar-SA"/>
        </w:rPr>
        <w:t>blue</w:t>
      </w:r>
      <w:r w:rsidRPr="009A456C">
        <w:rPr>
          <w:rFonts w:ascii="Fantasque Sans Mono" w:hAnsi="Fantasque Sans Mono"/>
          <w:color w:val="A89984"/>
          <w:sz w:val="30"/>
          <w:szCs w:val="30"/>
          <w:lang w:bidi="ar-SA"/>
        </w:rPr>
        <w:t>,</w:t>
      </w:r>
      <w:r w:rsidRPr="009A456C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 OUTPUT</w:t>
      </w:r>
      <w:proofErr w:type="gramStart"/>
      <w:r w:rsidRPr="009A456C">
        <w:rPr>
          <w:rFonts w:ascii="Fantasque Sans Mono" w:hAnsi="Fantasque Sans Mono"/>
          <w:color w:val="A89984"/>
          <w:sz w:val="30"/>
          <w:szCs w:val="30"/>
          <w:lang w:bidi="ar-SA"/>
        </w:rPr>
        <w:t>);</w:t>
      </w:r>
      <w:proofErr w:type="gramEnd"/>
    </w:p>
    <w:p w14:paraId="38D924A9" w14:textId="77777777" w:rsidR="009A456C" w:rsidRPr="009A456C" w:rsidRDefault="009A456C" w:rsidP="009A456C">
      <w:pPr>
        <w:shd w:val="clear" w:color="auto" w:fill="282828"/>
        <w:spacing w:line="390" w:lineRule="atLeast"/>
        <w:rPr>
          <w:rFonts w:ascii="Fantasque Sans Mono" w:hAnsi="Fantasque Sans Mono"/>
          <w:color w:val="EBDBB2"/>
          <w:sz w:val="30"/>
          <w:szCs w:val="30"/>
          <w:lang w:bidi="ar-SA"/>
        </w:rPr>
      </w:pPr>
      <w:r w:rsidRPr="009A456C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    </w:t>
      </w:r>
      <w:proofErr w:type="spellStart"/>
      <w:r w:rsidRPr="009A456C">
        <w:rPr>
          <w:rFonts w:ascii="Fantasque Sans Mono" w:hAnsi="Fantasque Sans Mono"/>
          <w:color w:val="FABD2F"/>
          <w:sz w:val="30"/>
          <w:szCs w:val="30"/>
          <w:lang w:bidi="ar-SA"/>
        </w:rPr>
        <w:t>pinMode</w:t>
      </w:r>
      <w:proofErr w:type="spellEnd"/>
      <w:r w:rsidRPr="009A456C">
        <w:rPr>
          <w:rFonts w:ascii="Fantasque Sans Mono" w:hAnsi="Fantasque Sans Mono"/>
          <w:color w:val="A89984"/>
          <w:sz w:val="30"/>
          <w:szCs w:val="30"/>
          <w:lang w:bidi="ar-SA"/>
        </w:rPr>
        <w:t>(</w:t>
      </w:r>
      <w:r w:rsidRPr="009A456C">
        <w:rPr>
          <w:rFonts w:ascii="Fantasque Sans Mono" w:hAnsi="Fantasque Sans Mono"/>
          <w:color w:val="83A598"/>
          <w:sz w:val="30"/>
          <w:szCs w:val="30"/>
          <w:lang w:bidi="ar-SA"/>
        </w:rPr>
        <w:t>green</w:t>
      </w:r>
      <w:r w:rsidRPr="009A456C">
        <w:rPr>
          <w:rFonts w:ascii="Fantasque Sans Mono" w:hAnsi="Fantasque Sans Mono"/>
          <w:color w:val="A89984"/>
          <w:sz w:val="30"/>
          <w:szCs w:val="30"/>
          <w:lang w:bidi="ar-SA"/>
        </w:rPr>
        <w:t>,</w:t>
      </w:r>
      <w:r w:rsidRPr="009A456C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 OUTPUT</w:t>
      </w:r>
      <w:proofErr w:type="gramStart"/>
      <w:r w:rsidRPr="009A456C">
        <w:rPr>
          <w:rFonts w:ascii="Fantasque Sans Mono" w:hAnsi="Fantasque Sans Mono"/>
          <w:color w:val="A89984"/>
          <w:sz w:val="30"/>
          <w:szCs w:val="30"/>
          <w:lang w:bidi="ar-SA"/>
        </w:rPr>
        <w:t>);</w:t>
      </w:r>
      <w:proofErr w:type="gramEnd"/>
    </w:p>
    <w:p w14:paraId="7D604580" w14:textId="77777777" w:rsidR="009A456C" w:rsidRPr="009A456C" w:rsidRDefault="009A456C" w:rsidP="009A456C">
      <w:pPr>
        <w:shd w:val="clear" w:color="auto" w:fill="282828"/>
        <w:spacing w:line="390" w:lineRule="atLeast"/>
        <w:rPr>
          <w:rFonts w:ascii="Fantasque Sans Mono" w:hAnsi="Fantasque Sans Mono"/>
          <w:color w:val="EBDBB2"/>
          <w:sz w:val="30"/>
          <w:szCs w:val="30"/>
          <w:lang w:bidi="ar-SA"/>
        </w:rPr>
      </w:pPr>
      <w:r w:rsidRPr="009A456C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    </w:t>
      </w:r>
      <w:proofErr w:type="spellStart"/>
      <w:r w:rsidRPr="009A456C">
        <w:rPr>
          <w:rFonts w:ascii="Fantasque Sans Mono" w:hAnsi="Fantasque Sans Mono"/>
          <w:color w:val="FABD2F"/>
          <w:sz w:val="30"/>
          <w:szCs w:val="30"/>
          <w:lang w:bidi="ar-SA"/>
        </w:rPr>
        <w:t>pinMode</w:t>
      </w:r>
      <w:proofErr w:type="spellEnd"/>
      <w:r w:rsidRPr="009A456C">
        <w:rPr>
          <w:rFonts w:ascii="Fantasque Sans Mono" w:hAnsi="Fantasque Sans Mono"/>
          <w:color w:val="A89984"/>
          <w:sz w:val="30"/>
          <w:szCs w:val="30"/>
          <w:lang w:bidi="ar-SA"/>
        </w:rPr>
        <w:t>(</w:t>
      </w:r>
      <w:r w:rsidRPr="009A456C">
        <w:rPr>
          <w:rFonts w:ascii="Fantasque Sans Mono" w:hAnsi="Fantasque Sans Mono"/>
          <w:color w:val="83A598"/>
          <w:sz w:val="30"/>
          <w:szCs w:val="30"/>
          <w:lang w:bidi="ar-SA"/>
        </w:rPr>
        <w:t>speaker</w:t>
      </w:r>
      <w:r w:rsidRPr="009A456C">
        <w:rPr>
          <w:rFonts w:ascii="Fantasque Sans Mono" w:hAnsi="Fantasque Sans Mono"/>
          <w:color w:val="A89984"/>
          <w:sz w:val="30"/>
          <w:szCs w:val="30"/>
          <w:lang w:bidi="ar-SA"/>
        </w:rPr>
        <w:t>,</w:t>
      </w:r>
      <w:r w:rsidRPr="009A456C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 OUTPUT</w:t>
      </w:r>
      <w:proofErr w:type="gramStart"/>
      <w:r w:rsidRPr="009A456C">
        <w:rPr>
          <w:rFonts w:ascii="Fantasque Sans Mono" w:hAnsi="Fantasque Sans Mono"/>
          <w:color w:val="A89984"/>
          <w:sz w:val="30"/>
          <w:szCs w:val="30"/>
          <w:lang w:bidi="ar-SA"/>
        </w:rPr>
        <w:t>);</w:t>
      </w:r>
      <w:proofErr w:type="gramEnd"/>
    </w:p>
    <w:p w14:paraId="71574518" w14:textId="77777777" w:rsidR="009A456C" w:rsidRPr="009A456C" w:rsidRDefault="009A456C" w:rsidP="009A456C">
      <w:pPr>
        <w:shd w:val="clear" w:color="auto" w:fill="282828"/>
        <w:spacing w:line="390" w:lineRule="atLeast"/>
        <w:rPr>
          <w:rFonts w:ascii="Fantasque Sans Mono" w:hAnsi="Fantasque Sans Mono"/>
          <w:color w:val="EBDBB2"/>
          <w:sz w:val="30"/>
          <w:szCs w:val="30"/>
          <w:lang w:bidi="ar-SA"/>
        </w:rPr>
      </w:pPr>
      <w:r w:rsidRPr="009A456C">
        <w:rPr>
          <w:rFonts w:ascii="Fantasque Sans Mono" w:hAnsi="Fantasque Sans Mono"/>
          <w:color w:val="A89984"/>
          <w:sz w:val="30"/>
          <w:szCs w:val="30"/>
          <w:lang w:bidi="ar-SA"/>
        </w:rPr>
        <w:t>}</w:t>
      </w:r>
    </w:p>
    <w:p w14:paraId="3C02A4D4" w14:textId="77777777" w:rsidR="009A456C" w:rsidRPr="009A456C" w:rsidRDefault="009A456C" w:rsidP="009A456C">
      <w:pPr>
        <w:shd w:val="clear" w:color="auto" w:fill="282828"/>
        <w:spacing w:line="390" w:lineRule="atLeast"/>
        <w:rPr>
          <w:rFonts w:ascii="Fantasque Sans Mono" w:hAnsi="Fantasque Sans Mono"/>
          <w:color w:val="EBDBB2"/>
          <w:sz w:val="30"/>
          <w:szCs w:val="30"/>
          <w:lang w:bidi="ar-SA"/>
        </w:rPr>
      </w:pPr>
      <w:r w:rsidRPr="009A456C">
        <w:rPr>
          <w:rFonts w:ascii="Fantasque Sans Mono" w:hAnsi="Fantasque Sans Mono"/>
          <w:color w:val="FB4934"/>
          <w:sz w:val="30"/>
          <w:szCs w:val="30"/>
          <w:lang w:bidi="ar-SA"/>
        </w:rPr>
        <w:t>void</w:t>
      </w:r>
      <w:r w:rsidRPr="009A456C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 </w:t>
      </w:r>
      <w:proofErr w:type="spellStart"/>
      <w:r w:rsidRPr="009A456C">
        <w:rPr>
          <w:rFonts w:ascii="Fantasque Sans Mono" w:hAnsi="Fantasque Sans Mono"/>
          <w:color w:val="FABD2F"/>
          <w:sz w:val="30"/>
          <w:szCs w:val="30"/>
          <w:lang w:bidi="ar-SA"/>
        </w:rPr>
        <w:t>displayLight</w:t>
      </w:r>
      <w:proofErr w:type="spellEnd"/>
      <w:r w:rsidRPr="009A456C">
        <w:rPr>
          <w:rFonts w:ascii="Fantasque Sans Mono" w:hAnsi="Fantasque Sans Mono"/>
          <w:color w:val="A89984"/>
          <w:sz w:val="30"/>
          <w:szCs w:val="30"/>
          <w:lang w:bidi="ar-SA"/>
        </w:rPr>
        <w:t>(</w:t>
      </w:r>
      <w:r w:rsidRPr="009A456C">
        <w:rPr>
          <w:rFonts w:ascii="Fantasque Sans Mono" w:hAnsi="Fantasque Sans Mono"/>
          <w:color w:val="FB4934"/>
          <w:sz w:val="30"/>
          <w:szCs w:val="30"/>
          <w:lang w:bidi="ar-SA"/>
        </w:rPr>
        <w:t>int</w:t>
      </w:r>
      <w:r w:rsidRPr="009A456C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 </w:t>
      </w:r>
      <w:r w:rsidRPr="009A456C">
        <w:rPr>
          <w:rFonts w:ascii="Fantasque Sans Mono" w:hAnsi="Fantasque Sans Mono"/>
          <w:color w:val="83A598"/>
          <w:sz w:val="30"/>
          <w:szCs w:val="30"/>
          <w:lang w:bidi="ar-SA"/>
        </w:rPr>
        <w:t>code</w:t>
      </w:r>
      <w:r w:rsidRPr="009A456C">
        <w:rPr>
          <w:rFonts w:ascii="Fantasque Sans Mono" w:hAnsi="Fantasque Sans Mono"/>
          <w:color w:val="A89984"/>
          <w:sz w:val="30"/>
          <w:szCs w:val="30"/>
          <w:lang w:bidi="ar-SA"/>
        </w:rPr>
        <w:t>)</w:t>
      </w:r>
    </w:p>
    <w:p w14:paraId="4C7A1D46" w14:textId="77777777" w:rsidR="009A456C" w:rsidRPr="009A456C" w:rsidRDefault="009A456C" w:rsidP="009A456C">
      <w:pPr>
        <w:shd w:val="clear" w:color="auto" w:fill="282828"/>
        <w:spacing w:line="390" w:lineRule="atLeast"/>
        <w:rPr>
          <w:rFonts w:ascii="Fantasque Sans Mono" w:hAnsi="Fantasque Sans Mono"/>
          <w:color w:val="EBDBB2"/>
          <w:sz w:val="30"/>
          <w:szCs w:val="30"/>
          <w:lang w:bidi="ar-SA"/>
        </w:rPr>
      </w:pPr>
      <w:r w:rsidRPr="009A456C">
        <w:rPr>
          <w:rFonts w:ascii="Fantasque Sans Mono" w:hAnsi="Fantasque Sans Mono"/>
          <w:color w:val="A89984"/>
          <w:sz w:val="30"/>
          <w:szCs w:val="30"/>
          <w:lang w:bidi="ar-SA"/>
        </w:rPr>
        <w:t>{</w:t>
      </w:r>
    </w:p>
    <w:p w14:paraId="03C1F27B" w14:textId="77777777" w:rsidR="009A456C" w:rsidRPr="009A456C" w:rsidRDefault="009A456C" w:rsidP="009A456C">
      <w:pPr>
        <w:shd w:val="clear" w:color="auto" w:fill="282828"/>
        <w:spacing w:line="390" w:lineRule="atLeast"/>
        <w:rPr>
          <w:rFonts w:ascii="Fantasque Sans Mono" w:hAnsi="Fantasque Sans Mono"/>
          <w:color w:val="EBDBB2"/>
          <w:sz w:val="30"/>
          <w:szCs w:val="30"/>
          <w:lang w:bidi="ar-SA"/>
        </w:rPr>
      </w:pPr>
      <w:r w:rsidRPr="009A456C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    </w:t>
      </w:r>
      <w:proofErr w:type="spellStart"/>
      <w:r w:rsidRPr="009A456C">
        <w:rPr>
          <w:rFonts w:ascii="Fantasque Sans Mono" w:hAnsi="Fantasque Sans Mono"/>
          <w:color w:val="FABD2F"/>
          <w:sz w:val="30"/>
          <w:szCs w:val="30"/>
          <w:lang w:bidi="ar-SA"/>
        </w:rPr>
        <w:t>digitalWrite</w:t>
      </w:r>
      <w:proofErr w:type="spellEnd"/>
      <w:r w:rsidRPr="009A456C">
        <w:rPr>
          <w:rFonts w:ascii="Fantasque Sans Mono" w:hAnsi="Fantasque Sans Mono"/>
          <w:color w:val="A89984"/>
          <w:sz w:val="30"/>
          <w:szCs w:val="30"/>
          <w:lang w:bidi="ar-SA"/>
        </w:rPr>
        <w:t>(</w:t>
      </w:r>
      <w:r w:rsidRPr="009A456C">
        <w:rPr>
          <w:rFonts w:ascii="Fantasque Sans Mono" w:hAnsi="Fantasque Sans Mono"/>
          <w:color w:val="83A598"/>
          <w:sz w:val="30"/>
          <w:szCs w:val="30"/>
          <w:lang w:bidi="ar-SA"/>
        </w:rPr>
        <w:t>red</w:t>
      </w:r>
      <w:r w:rsidRPr="009A456C">
        <w:rPr>
          <w:rFonts w:ascii="Fantasque Sans Mono" w:hAnsi="Fantasque Sans Mono"/>
          <w:color w:val="A89984"/>
          <w:sz w:val="30"/>
          <w:szCs w:val="30"/>
          <w:lang w:bidi="ar-SA"/>
        </w:rPr>
        <w:t>,</w:t>
      </w:r>
      <w:r w:rsidRPr="009A456C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 </w:t>
      </w:r>
      <w:r w:rsidRPr="009A456C">
        <w:rPr>
          <w:rFonts w:ascii="Fantasque Sans Mono" w:hAnsi="Fantasque Sans Mono"/>
          <w:color w:val="FABD2F"/>
          <w:sz w:val="30"/>
          <w:szCs w:val="30"/>
          <w:lang w:bidi="ar-SA"/>
        </w:rPr>
        <w:t>F</w:t>
      </w:r>
      <w:r w:rsidRPr="009A456C">
        <w:rPr>
          <w:rFonts w:ascii="Fantasque Sans Mono" w:hAnsi="Fantasque Sans Mono"/>
          <w:color w:val="A89984"/>
          <w:sz w:val="30"/>
          <w:szCs w:val="30"/>
          <w:lang w:bidi="ar-SA"/>
        </w:rPr>
        <w:t>(</w:t>
      </w:r>
      <w:r w:rsidRPr="009A456C">
        <w:rPr>
          <w:rFonts w:ascii="Fantasque Sans Mono" w:hAnsi="Fantasque Sans Mono"/>
          <w:color w:val="83A598"/>
          <w:sz w:val="30"/>
          <w:szCs w:val="30"/>
          <w:lang w:bidi="ar-SA"/>
        </w:rPr>
        <w:t>code</w:t>
      </w:r>
      <w:r w:rsidRPr="009A456C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 </w:t>
      </w:r>
      <w:r w:rsidRPr="009A456C">
        <w:rPr>
          <w:rFonts w:ascii="Fantasque Sans Mono" w:hAnsi="Fantasque Sans Mono"/>
          <w:color w:val="8EC07C"/>
          <w:sz w:val="30"/>
          <w:szCs w:val="30"/>
          <w:lang w:bidi="ar-SA"/>
        </w:rPr>
        <w:t>==</w:t>
      </w:r>
      <w:r w:rsidRPr="009A456C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 </w:t>
      </w:r>
      <w:r w:rsidRPr="009A456C">
        <w:rPr>
          <w:rFonts w:ascii="Fantasque Sans Mono" w:hAnsi="Fantasque Sans Mono"/>
          <w:color w:val="D3869B"/>
          <w:sz w:val="30"/>
          <w:szCs w:val="30"/>
          <w:lang w:bidi="ar-SA"/>
        </w:rPr>
        <w:t>0</w:t>
      </w:r>
      <w:r w:rsidRPr="009A456C">
        <w:rPr>
          <w:rFonts w:ascii="Fantasque Sans Mono" w:hAnsi="Fantasque Sans Mono"/>
          <w:color w:val="A89984"/>
          <w:sz w:val="30"/>
          <w:szCs w:val="30"/>
          <w:lang w:bidi="ar-SA"/>
        </w:rPr>
        <w:t>)</w:t>
      </w:r>
      <w:proofErr w:type="gramStart"/>
      <w:r w:rsidRPr="009A456C">
        <w:rPr>
          <w:rFonts w:ascii="Fantasque Sans Mono" w:hAnsi="Fantasque Sans Mono"/>
          <w:color w:val="A89984"/>
          <w:sz w:val="30"/>
          <w:szCs w:val="30"/>
          <w:lang w:bidi="ar-SA"/>
        </w:rPr>
        <w:t>);</w:t>
      </w:r>
      <w:proofErr w:type="gramEnd"/>
    </w:p>
    <w:p w14:paraId="42800950" w14:textId="77777777" w:rsidR="009A456C" w:rsidRPr="009A456C" w:rsidRDefault="009A456C" w:rsidP="009A456C">
      <w:pPr>
        <w:shd w:val="clear" w:color="auto" w:fill="282828"/>
        <w:spacing w:line="390" w:lineRule="atLeast"/>
        <w:rPr>
          <w:rFonts w:ascii="Fantasque Sans Mono" w:hAnsi="Fantasque Sans Mono"/>
          <w:color w:val="EBDBB2"/>
          <w:sz w:val="30"/>
          <w:szCs w:val="30"/>
          <w:lang w:bidi="ar-SA"/>
        </w:rPr>
      </w:pPr>
      <w:r w:rsidRPr="009A456C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    </w:t>
      </w:r>
      <w:proofErr w:type="spellStart"/>
      <w:r w:rsidRPr="009A456C">
        <w:rPr>
          <w:rFonts w:ascii="Fantasque Sans Mono" w:hAnsi="Fantasque Sans Mono"/>
          <w:color w:val="FABD2F"/>
          <w:sz w:val="30"/>
          <w:szCs w:val="30"/>
          <w:lang w:bidi="ar-SA"/>
        </w:rPr>
        <w:t>digitalWrite</w:t>
      </w:r>
      <w:proofErr w:type="spellEnd"/>
      <w:r w:rsidRPr="009A456C">
        <w:rPr>
          <w:rFonts w:ascii="Fantasque Sans Mono" w:hAnsi="Fantasque Sans Mono"/>
          <w:color w:val="A89984"/>
          <w:sz w:val="30"/>
          <w:szCs w:val="30"/>
          <w:lang w:bidi="ar-SA"/>
        </w:rPr>
        <w:t>(</w:t>
      </w:r>
      <w:r w:rsidRPr="009A456C">
        <w:rPr>
          <w:rFonts w:ascii="Fantasque Sans Mono" w:hAnsi="Fantasque Sans Mono"/>
          <w:color w:val="83A598"/>
          <w:sz w:val="30"/>
          <w:szCs w:val="30"/>
          <w:lang w:bidi="ar-SA"/>
        </w:rPr>
        <w:t>blue</w:t>
      </w:r>
      <w:r w:rsidRPr="009A456C">
        <w:rPr>
          <w:rFonts w:ascii="Fantasque Sans Mono" w:hAnsi="Fantasque Sans Mono"/>
          <w:color w:val="A89984"/>
          <w:sz w:val="30"/>
          <w:szCs w:val="30"/>
          <w:lang w:bidi="ar-SA"/>
        </w:rPr>
        <w:t>,</w:t>
      </w:r>
      <w:r w:rsidRPr="009A456C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 </w:t>
      </w:r>
      <w:r w:rsidRPr="009A456C">
        <w:rPr>
          <w:rFonts w:ascii="Fantasque Sans Mono" w:hAnsi="Fantasque Sans Mono"/>
          <w:color w:val="FABD2F"/>
          <w:sz w:val="30"/>
          <w:szCs w:val="30"/>
          <w:lang w:bidi="ar-SA"/>
        </w:rPr>
        <w:t>F</w:t>
      </w:r>
      <w:r w:rsidRPr="009A456C">
        <w:rPr>
          <w:rFonts w:ascii="Fantasque Sans Mono" w:hAnsi="Fantasque Sans Mono"/>
          <w:color w:val="A89984"/>
          <w:sz w:val="30"/>
          <w:szCs w:val="30"/>
          <w:lang w:bidi="ar-SA"/>
        </w:rPr>
        <w:t>(</w:t>
      </w:r>
      <w:r w:rsidRPr="009A456C">
        <w:rPr>
          <w:rFonts w:ascii="Fantasque Sans Mono" w:hAnsi="Fantasque Sans Mono"/>
          <w:color w:val="83A598"/>
          <w:sz w:val="30"/>
          <w:szCs w:val="30"/>
          <w:lang w:bidi="ar-SA"/>
        </w:rPr>
        <w:t>code</w:t>
      </w:r>
      <w:r w:rsidRPr="009A456C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 </w:t>
      </w:r>
      <w:r w:rsidRPr="009A456C">
        <w:rPr>
          <w:rFonts w:ascii="Fantasque Sans Mono" w:hAnsi="Fantasque Sans Mono"/>
          <w:color w:val="8EC07C"/>
          <w:sz w:val="30"/>
          <w:szCs w:val="30"/>
          <w:lang w:bidi="ar-SA"/>
        </w:rPr>
        <w:t>==</w:t>
      </w:r>
      <w:r w:rsidRPr="009A456C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 </w:t>
      </w:r>
      <w:r w:rsidRPr="009A456C">
        <w:rPr>
          <w:rFonts w:ascii="Fantasque Sans Mono" w:hAnsi="Fantasque Sans Mono"/>
          <w:color w:val="D3869B"/>
          <w:sz w:val="30"/>
          <w:szCs w:val="30"/>
          <w:lang w:bidi="ar-SA"/>
        </w:rPr>
        <w:t>1</w:t>
      </w:r>
      <w:r w:rsidRPr="009A456C">
        <w:rPr>
          <w:rFonts w:ascii="Fantasque Sans Mono" w:hAnsi="Fantasque Sans Mono"/>
          <w:color w:val="A89984"/>
          <w:sz w:val="30"/>
          <w:szCs w:val="30"/>
          <w:lang w:bidi="ar-SA"/>
        </w:rPr>
        <w:t>)</w:t>
      </w:r>
      <w:proofErr w:type="gramStart"/>
      <w:r w:rsidRPr="009A456C">
        <w:rPr>
          <w:rFonts w:ascii="Fantasque Sans Mono" w:hAnsi="Fantasque Sans Mono"/>
          <w:color w:val="A89984"/>
          <w:sz w:val="30"/>
          <w:szCs w:val="30"/>
          <w:lang w:bidi="ar-SA"/>
        </w:rPr>
        <w:t>);</w:t>
      </w:r>
      <w:proofErr w:type="gramEnd"/>
    </w:p>
    <w:p w14:paraId="44F2177B" w14:textId="77777777" w:rsidR="009A456C" w:rsidRPr="009A456C" w:rsidRDefault="009A456C" w:rsidP="009A456C">
      <w:pPr>
        <w:shd w:val="clear" w:color="auto" w:fill="282828"/>
        <w:spacing w:line="390" w:lineRule="atLeast"/>
        <w:rPr>
          <w:rFonts w:ascii="Fantasque Sans Mono" w:hAnsi="Fantasque Sans Mono"/>
          <w:color w:val="EBDBB2"/>
          <w:sz w:val="30"/>
          <w:szCs w:val="30"/>
          <w:lang w:bidi="ar-SA"/>
        </w:rPr>
      </w:pPr>
      <w:r w:rsidRPr="009A456C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    </w:t>
      </w:r>
      <w:proofErr w:type="spellStart"/>
      <w:r w:rsidRPr="009A456C">
        <w:rPr>
          <w:rFonts w:ascii="Fantasque Sans Mono" w:hAnsi="Fantasque Sans Mono"/>
          <w:color w:val="FABD2F"/>
          <w:sz w:val="30"/>
          <w:szCs w:val="30"/>
          <w:lang w:bidi="ar-SA"/>
        </w:rPr>
        <w:t>digitalWrite</w:t>
      </w:r>
      <w:proofErr w:type="spellEnd"/>
      <w:r w:rsidRPr="009A456C">
        <w:rPr>
          <w:rFonts w:ascii="Fantasque Sans Mono" w:hAnsi="Fantasque Sans Mono"/>
          <w:color w:val="A89984"/>
          <w:sz w:val="30"/>
          <w:szCs w:val="30"/>
          <w:lang w:bidi="ar-SA"/>
        </w:rPr>
        <w:t>(</w:t>
      </w:r>
      <w:r w:rsidRPr="009A456C">
        <w:rPr>
          <w:rFonts w:ascii="Fantasque Sans Mono" w:hAnsi="Fantasque Sans Mono"/>
          <w:color w:val="83A598"/>
          <w:sz w:val="30"/>
          <w:szCs w:val="30"/>
          <w:lang w:bidi="ar-SA"/>
        </w:rPr>
        <w:t>green</w:t>
      </w:r>
      <w:r w:rsidRPr="009A456C">
        <w:rPr>
          <w:rFonts w:ascii="Fantasque Sans Mono" w:hAnsi="Fantasque Sans Mono"/>
          <w:color w:val="A89984"/>
          <w:sz w:val="30"/>
          <w:szCs w:val="30"/>
          <w:lang w:bidi="ar-SA"/>
        </w:rPr>
        <w:t>,</w:t>
      </w:r>
      <w:r w:rsidRPr="009A456C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 </w:t>
      </w:r>
      <w:r w:rsidRPr="009A456C">
        <w:rPr>
          <w:rFonts w:ascii="Fantasque Sans Mono" w:hAnsi="Fantasque Sans Mono"/>
          <w:color w:val="FABD2F"/>
          <w:sz w:val="30"/>
          <w:szCs w:val="30"/>
          <w:lang w:bidi="ar-SA"/>
        </w:rPr>
        <w:t>F</w:t>
      </w:r>
      <w:r w:rsidRPr="009A456C">
        <w:rPr>
          <w:rFonts w:ascii="Fantasque Sans Mono" w:hAnsi="Fantasque Sans Mono"/>
          <w:color w:val="A89984"/>
          <w:sz w:val="30"/>
          <w:szCs w:val="30"/>
          <w:lang w:bidi="ar-SA"/>
        </w:rPr>
        <w:t>(</w:t>
      </w:r>
      <w:r w:rsidRPr="009A456C">
        <w:rPr>
          <w:rFonts w:ascii="Fantasque Sans Mono" w:hAnsi="Fantasque Sans Mono"/>
          <w:color w:val="83A598"/>
          <w:sz w:val="30"/>
          <w:szCs w:val="30"/>
          <w:lang w:bidi="ar-SA"/>
        </w:rPr>
        <w:t>code</w:t>
      </w:r>
      <w:r w:rsidRPr="009A456C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 </w:t>
      </w:r>
      <w:r w:rsidRPr="009A456C">
        <w:rPr>
          <w:rFonts w:ascii="Fantasque Sans Mono" w:hAnsi="Fantasque Sans Mono"/>
          <w:color w:val="8EC07C"/>
          <w:sz w:val="30"/>
          <w:szCs w:val="30"/>
          <w:lang w:bidi="ar-SA"/>
        </w:rPr>
        <w:t>==</w:t>
      </w:r>
      <w:r w:rsidRPr="009A456C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 </w:t>
      </w:r>
      <w:r w:rsidRPr="009A456C">
        <w:rPr>
          <w:rFonts w:ascii="Fantasque Sans Mono" w:hAnsi="Fantasque Sans Mono"/>
          <w:color w:val="D3869B"/>
          <w:sz w:val="30"/>
          <w:szCs w:val="30"/>
          <w:lang w:bidi="ar-SA"/>
        </w:rPr>
        <w:t>2</w:t>
      </w:r>
      <w:r w:rsidRPr="009A456C">
        <w:rPr>
          <w:rFonts w:ascii="Fantasque Sans Mono" w:hAnsi="Fantasque Sans Mono"/>
          <w:color w:val="A89984"/>
          <w:sz w:val="30"/>
          <w:szCs w:val="30"/>
          <w:lang w:bidi="ar-SA"/>
        </w:rPr>
        <w:t>)</w:t>
      </w:r>
      <w:proofErr w:type="gramStart"/>
      <w:r w:rsidRPr="009A456C">
        <w:rPr>
          <w:rFonts w:ascii="Fantasque Sans Mono" w:hAnsi="Fantasque Sans Mono"/>
          <w:color w:val="A89984"/>
          <w:sz w:val="30"/>
          <w:szCs w:val="30"/>
          <w:lang w:bidi="ar-SA"/>
        </w:rPr>
        <w:t>);</w:t>
      </w:r>
      <w:proofErr w:type="gramEnd"/>
    </w:p>
    <w:p w14:paraId="167BA639" w14:textId="77777777" w:rsidR="009A456C" w:rsidRPr="009A456C" w:rsidRDefault="009A456C" w:rsidP="009A456C">
      <w:pPr>
        <w:shd w:val="clear" w:color="auto" w:fill="282828"/>
        <w:spacing w:line="390" w:lineRule="atLeast"/>
        <w:rPr>
          <w:rFonts w:ascii="Fantasque Sans Mono" w:hAnsi="Fantasque Sans Mono"/>
          <w:color w:val="EBDBB2"/>
          <w:sz w:val="30"/>
          <w:szCs w:val="30"/>
          <w:lang w:bidi="ar-SA"/>
        </w:rPr>
      </w:pPr>
      <w:r w:rsidRPr="009A456C">
        <w:rPr>
          <w:rFonts w:ascii="Fantasque Sans Mono" w:hAnsi="Fantasque Sans Mono"/>
          <w:color w:val="A89984"/>
          <w:sz w:val="30"/>
          <w:szCs w:val="30"/>
          <w:lang w:bidi="ar-SA"/>
        </w:rPr>
        <w:t>}</w:t>
      </w:r>
    </w:p>
    <w:p w14:paraId="20A498B3" w14:textId="77777777" w:rsidR="009A456C" w:rsidRPr="009A456C" w:rsidRDefault="009A456C" w:rsidP="009A456C">
      <w:pPr>
        <w:shd w:val="clear" w:color="auto" w:fill="282828"/>
        <w:spacing w:line="390" w:lineRule="atLeast"/>
        <w:rPr>
          <w:rFonts w:ascii="Fantasque Sans Mono" w:hAnsi="Fantasque Sans Mono"/>
          <w:color w:val="EBDBB2"/>
          <w:sz w:val="30"/>
          <w:szCs w:val="30"/>
          <w:lang w:bidi="ar-SA"/>
        </w:rPr>
      </w:pPr>
      <w:r w:rsidRPr="009A456C">
        <w:rPr>
          <w:rFonts w:ascii="Fantasque Sans Mono" w:hAnsi="Fantasque Sans Mono"/>
          <w:color w:val="FB4934"/>
          <w:sz w:val="30"/>
          <w:szCs w:val="30"/>
          <w:lang w:bidi="ar-SA"/>
        </w:rPr>
        <w:t>void</w:t>
      </w:r>
      <w:r w:rsidRPr="009A456C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 </w:t>
      </w:r>
      <w:proofErr w:type="spellStart"/>
      <w:r w:rsidRPr="009A456C">
        <w:rPr>
          <w:rFonts w:ascii="Fantasque Sans Mono" w:hAnsi="Fantasque Sans Mono"/>
          <w:color w:val="FABD2F"/>
          <w:sz w:val="30"/>
          <w:szCs w:val="30"/>
          <w:lang w:bidi="ar-SA"/>
        </w:rPr>
        <w:t>playTone</w:t>
      </w:r>
      <w:proofErr w:type="spellEnd"/>
      <w:r w:rsidRPr="009A456C">
        <w:rPr>
          <w:rFonts w:ascii="Fantasque Sans Mono" w:hAnsi="Fantasque Sans Mono"/>
          <w:color w:val="A89984"/>
          <w:sz w:val="30"/>
          <w:szCs w:val="30"/>
          <w:lang w:bidi="ar-SA"/>
        </w:rPr>
        <w:t>(</w:t>
      </w:r>
      <w:r w:rsidRPr="009A456C">
        <w:rPr>
          <w:rFonts w:ascii="Fantasque Sans Mono" w:hAnsi="Fantasque Sans Mono"/>
          <w:color w:val="FB4934"/>
          <w:sz w:val="30"/>
          <w:szCs w:val="30"/>
          <w:lang w:bidi="ar-SA"/>
        </w:rPr>
        <w:t>long</w:t>
      </w:r>
      <w:r w:rsidRPr="009A456C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 </w:t>
      </w:r>
      <w:r w:rsidRPr="009A456C">
        <w:rPr>
          <w:rFonts w:ascii="Fantasque Sans Mono" w:hAnsi="Fantasque Sans Mono"/>
          <w:color w:val="83A598"/>
          <w:sz w:val="30"/>
          <w:szCs w:val="30"/>
          <w:lang w:bidi="ar-SA"/>
        </w:rPr>
        <w:t>duration</w:t>
      </w:r>
      <w:r w:rsidRPr="009A456C">
        <w:rPr>
          <w:rFonts w:ascii="Fantasque Sans Mono" w:hAnsi="Fantasque Sans Mono"/>
          <w:color w:val="A89984"/>
          <w:sz w:val="30"/>
          <w:szCs w:val="30"/>
          <w:lang w:bidi="ar-SA"/>
        </w:rPr>
        <w:t>,</w:t>
      </w:r>
      <w:r w:rsidRPr="009A456C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 </w:t>
      </w:r>
      <w:r w:rsidRPr="009A456C">
        <w:rPr>
          <w:rFonts w:ascii="Fantasque Sans Mono" w:hAnsi="Fantasque Sans Mono"/>
          <w:color w:val="FB4934"/>
          <w:sz w:val="30"/>
          <w:szCs w:val="30"/>
          <w:lang w:bidi="ar-SA"/>
        </w:rPr>
        <w:t>int</w:t>
      </w:r>
      <w:r w:rsidRPr="009A456C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 </w:t>
      </w:r>
      <w:proofErr w:type="spellStart"/>
      <w:r w:rsidRPr="009A456C">
        <w:rPr>
          <w:rFonts w:ascii="Fantasque Sans Mono" w:hAnsi="Fantasque Sans Mono"/>
          <w:color w:val="83A598"/>
          <w:sz w:val="30"/>
          <w:szCs w:val="30"/>
          <w:lang w:bidi="ar-SA"/>
        </w:rPr>
        <w:t>freq</w:t>
      </w:r>
      <w:proofErr w:type="spellEnd"/>
      <w:r w:rsidRPr="009A456C">
        <w:rPr>
          <w:rFonts w:ascii="Fantasque Sans Mono" w:hAnsi="Fantasque Sans Mono"/>
          <w:color w:val="A89984"/>
          <w:sz w:val="30"/>
          <w:szCs w:val="30"/>
          <w:lang w:bidi="ar-SA"/>
        </w:rPr>
        <w:t>)</w:t>
      </w:r>
    </w:p>
    <w:p w14:paraId="6582C326" w14:textId="77777777" w:rsidR="009A456C" w:rsidRPr="009A456C" w:rsidRDefault="009A456C" w:rsidP="009A456C">
      <w:pPr>
        <w:shd w:val="clear" w:color="auto" w:fill="282828"/>
        <w:spacing w:line="390" w:lineRule="atLeast"/>
        <w:rPr>
          <w:rFonts w:ascii="Fantasque Sans Mono" w:hAnsi="Fantasque Sans Mono"/>
          <w:color w:val="EBDBB2"/>
          <w:sz w:val="30"/>
          <w:szCs w:val="30"/>
          <w:lang w:bidi="ar-SA"/>
        </w:rPr>
      </w:pPr>
      <w:r w:rsidRPr="009A456C">
        <w:rPr>
          <w:rFonts w:ascii="Fantasque Sans Mono" w:hAnsi="Fantasque Sans Mono"/>
          <w:color w:val="A89984"/>
          <w:sz w:val="30"/>
          <w:szCs w:val="30"/>
          <w:lang w:bidi="ar-SA"/>
        </w:rPr>
        <w:t>{</w:t>
      </w:r>
    </w:p>
    <w:p w14:paraId="64856484" w14:textId="77777777" w:rsidR="009A456C" w:rsidRPr="009A456C" w:rsidRDefault="009A456C" w:rsidP="009A456C">
      <w:pPr>
        <w:shd w:val="clear" w:color="auto" w:fill="282828"/>
        <w:spacing w:line="390" w:lineRule="atLeast"/>
        <w:rPr>
          <w:rFonts w:ascii="Fantasque Sans Mono" w:hAnsi="Fantasque Sans Mono"/>
          <w:color w:val="EBDBB2"/>
          <w:sz w:val="30"/>
          <w:szCs w:val="30"/>
          <w:lang w:bidi="ar-SA"/>
        </w:rPr>
      </w:pPr>
      <w:r w:rsidRPr="009A456C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    </w:t>
      </w:r>
      <w:r w:rsidRPr="009A456C">
        <w:rPr>
          <w:rFonts w:ascii="Fantasque Sans Mono" w:hAnsi="Fantasque Sans Mono"/>
          <w:color w:val="83A598"/>
          <w:sz w:val="30"/>
          <w:szCs w:val="30"/>
          <w:lang w:bidi="ar-SA"/>
        </w:rPr>
        <w:t>duration</w:t>
      </w:r>
      <w:r w:rsidRPr="009A456C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 </w:t>
      </w:r>
      <w:r w:rsidRPr="009A456C">
        <w:rPr>
          <w:rFonts w:ascii="Fantasque Sans Mono" w:hAnsi="Fantasque Sans Mono"/>
          <w:color w:val="8EC07C"/>
          <w:sz w:val="30"/>
          <w:szCs w:val="30"/>
          <w:lang w:bidi="ar-SA"/>
        </w:rPr>
        <w:t>*=</w:t>
      </w:r>
      <w:r w:rsidRPr="009A456C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 </w:t>
      </w:r>
      <w:proofErr w:type="gramStart"/>
      <w:r w:rsidRPr="009A456C">
        <w:rPr>
          <w:rFonts w:ascii="Fantasque Sans Mono" w:hAnsi="Fantasque Sans Mono"/>
          <w:color w:val="D3869B"/>
          <w:sz w:val="30"/>
          <w:szCs w:val="30"/>
          <w:lang w:bidi="ar-SA"/>
        </w:rPr>
        <w:t>1000</w:t>
      </w:r>
      <w:r w:rsidRPr="009A456C">
        <w:rPr>
          <w:rFonts w:ascii="Fantasque Sans Mono" w:hAnsi="Fantasque Sans Mono"/>
          <w:color w:val="A89984"/>
          <w:sz w:val="30"/>
          <w:szCs w:val="30"/>
          <w:lang w:bidi="ar-SA"/>
        </w:rPr>
        <w:t>;</w:t>
      </w:r>
      <w:proofErr w:type="gramEnd"/>
    </w:p>
    <w:p w14:paraId="6C6E0261" w14:textId="77777777" w:rsidR="009A456C" w:rsidRPr="009A456C" w:rsidRDefault="009A456C" w:rsidP="009A456C">
      <w:pPr>
        <w:shd w:val="clear" w:color="auto" w:fill="282828"/>
        <w:spacing w:line="390" w:lineRule="atLeast"/>
        <w:rPr>
          <w:rFonts w:ascii="Fantasque Sans Mono" w:hAnsi="Fantasque Sans Mono"/>
          <w:color w:val="EBDBB2"/>
          <w:sz w:val="30"/>
          <w:szCs w:val="30"/>
          <w:lang w:bidi="ar-SA"/>
        </w:rPr>
      </w:pPr>
      <w:r w:rsidRPr="009A456C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    </w:t>
      </w:r>
      <w:r w:rsidRPr="009A456C">
        <w:rPr>
          <w:rFonts w:ascii="Fantasque Sans Mono" w:hAnsi="Fantasque Sans Mono"/>
          <w:color w:val="FB4934"/>
          <w:sz w:val="30"/>
          <w:szCs w:val="30"/>
          <w:lang w:bidi="ar-SA"/>
        </w:rPr>
        <w:t>int</w:t>
      </w:r>
      <w:r w:rsidRPr="009A456C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 </w:t>
      </w:r>
      <w:r w:rsidRPr="009A456C">
        <w:rPr>
          <w:rFonts w:ascii="Fantasque Sans Mono" w:hAnsi="Fantasque Sans Mono"/>
          <w:color w:val="83A598"/>
          <w:sz w:val="30"/>
          <w:szCs w:val="30"/>
          <w:lang w:bidi="ar-SA"/>
        </w:rPr>
        <w:t>period</w:t>
      </w:r>
      <w:r w:rsidRPr="009A456C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 </w:t>
      </w:r>
      <w:r w:rsidRPr="009A456C">
        <w:rPr>
          <w:rFonts w:ascii="Fantasque Sans Mono" w:hAnsi="Fantasque Sans Mono"/>
          <w:color w:val="8EC07C"/>
          <w:sz w:val="30"/>
          <w:szCs w:val="30"/>
          <w:lang w:bidi="ar-SA"/>
        </w:rPr>
        <w:t>=</w:t>
      </w:r>
      <w:r w:rsidRPr="009A456C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 </w:t>
      </w:r>
      <w:r w:rsidRPr="009A456C">
        <w:rPr>
          <w:rFonts w:ascii="Fantasque Sans Mono" w:hAnsi="Fantasque Sans Mono"/>
          <w:color w:val="A89984"/>
          <w:sz w:val="30"/>
          <w:szCs w:val="30"/>
          <w:lang w:bidi="ar-SA"/>
        </w:rPr>
        <w:t>(</w:t>
      </w:r>
      <w:r w:rsidRPr="009A456C">
        <w:rPr>
          <w:rFonts w:ascii="Fantasque Sans Mono" w:hAnsi="Fantasque Sans Mono"/>
          <w:color w:val="D3869B"/>
          <w:sz w:val="30"/>
          <w:szCs w:val="30"/>
          <w:lang w:bidi="ar-SA"/>
        </w:rPr>
        <w:t>1.0</w:t>
      </w:r>
      <w:r w:rsidRPr="009A456C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 </w:t>
      </w:r>
      <w:r w:rsidRPr="009A456C">
        <w:rPr>
          <w:rFonts w:ascii="Fantasque Sans Mono" w:hAnsi="Fantasque Sans Mono"/>
          <w:color w:val="8EC07C"/>
          <w:sz w:val="30"/>
          <w:szCs w:val="30"/>
          <w:lang w:bidi="ar-SA"/>
        </w:rPr>
        <w:t>/</w:t>
      </w:r>
      <w:r w:rsidRPr="009A456C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 </w:t>
      </w:r>
      <w:proofErr w:type="spellStart"/>
      <w:r w:rsidRPr="009A456C">
        <w:rPr>
          <w:rFonts w:ascii="Fantasque Sans Mono" w:hAnsi="Fantasque Sans Mono"/>
          <w:color w:val="83A598"/>
          <w:sz w:val="30"/>
          <w:szCs w:val="30"/>
          <w:lang w:bidi="ar-SA"/>
        </w:rPr>
        <w:t>freq</w:t>
      </w:r>
      <w:proofErr w:type="spellEnd"/>
      <w:r w:rsidRPr="009A456C">
        <w:rPr>
          <w:rFonts w:ascii="Fantasque Sans Mono" w:hAnsi="Fantasque Sans Mono"/>
          <w:color w:val="A89984"/>
          <w:sz w:val="30"/>
          <w:szCs w:val="30"/>
          <w:lang w:bidi="ar-SA"/>
        </w:rPr>
        <w:t>)</w:t>
      </w:r>
      <w:r w:rsidRPr="009A456C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 </w:t>
      </w:r>
      <w:r w:rsidRPr="009A456C">
        <w:rPr>
          <w:rFonts w:ascii="Fantasque Sans Mono" w:hAnsi="Fantasque Sans Mono"/>
          <w:color w:val="8EC07C"/>
          <w:sz w:val="30"/>
          <w:szCs w:val="30"/>
          <w:lang w:bidi="ar-SA"/>
        </w:rPr>
        <w:t>*</w:t>
      </w:r>
      <w:r w:rsidRPr="009A456C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 </w:t>
      </w:r>
      <w:proofErr w:type="gramStart"/>
      <w:r w:rsidRPr="009A456C">
        <w:rPr>
          <w:rFonts w:ascii="Fantasque Sans Mono" w:hAnsi="Fantasque Sans Mono"/>
          <w:color w:val="D3869B"/>
          <w:sz w:val="30"/>
          <w:szCs w:val="30"/>
          <w:lang w:bidi="ar-SA"/>
        </w:rPr>
        <w:t>100000</w:t>
      </w:r>
      <w:r w:rsidRPr="009A456C">
        <w:rPr>
          <w:rFonts w:ascii="Fantasque Sans Mono" w:hAnsi="Fantasque Sans Mono"/>
          <w:color w:val="A89984"/>
          <w:sz w:val="30"/>
          <w:szCs w:val="30"/>
          <w:lang w:bidi="ar-SA"/>
        </w:rPr>
        <w:t>;</w:t>
      </w:r>
      <w:proofErr w:type="gramEnd"/>
    </w:p>
    <w:p w14:paraId="535E28B1" w14:textId="77777777" w:rsidR="009A456C" w:rsidRPr="009A456C" w:rsidRDefault="009A456C" w:rsidP="009A456C">
      <w:pPr>
        <w:shd w:val="clear" w:color="auto" w:fill="282828"/>
        <w:spacing w:line="390" w:lineRule="atLeast"/>
        <w:rPr>
          <w:rFonts w:ascii="Fantasque Sans Mono" w:hAnsi="Fantasque Sans Mono"/>
          <w:color w:val="EBDBB2"/>
          <w:sz w:val="30"/>
          <w:szCs w:val="30"/>
          <w:lang w:bidi="ar-SA"/>
        </w:rPr>
      </w:pPr>
      <w:r w:rsidRPr="009A456C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    </w:t>
      </w:r>
      <w:r w:rsidRPr="009A456C">
        <w:rPr>
          <w:rFonts w:ascii="Fantasque Sans Mono" w:hAnsi="Fantasque Sans Mono"/>
          <w:color w:val="FB4934"/>
          <w:sz w:val="30"/>
          <w:szCs w:val="30"/>
          <w:lang w:bidi="ar-SA"/>
        </w:rPr>
        <w:t>long</w:t>
      </w:r>
      <w:r w:rsidRPr="009A456C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 </w:t>
      </w:r>
      <w:proofErr w:type="spellStart"/>
      <w:r w:rsidRPr="009A456C">
        <w:rPr>
          <w:rFonts w:ascii="Fantasque Sans Mono" w:hAnsi="Fantasque Sans Mono"/>
          <w:color w:val="83A598"/>
          <w:sz w:val="30"/>
          <w:szCs w:val="30"/>
          <w:lang w:bidi="ar-SA"/>
        </w:rPr>
        <w:t>elapsed_time</w:t>
      </w:r>
      <w:proofErr w:type="spellEnd"/>
      <w:r w:rsidRPr="009A456C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 </w:t>
      </w:r>
      <w:r w:rsidRPr="009A456C">
        <w:rPr>
          <w:rFonts w:ascii="Fantasque Sans Mono" w:hAnsi="Fantasque Sans Mono"/>
          <w:color w:val="8EC07C"/>
          <w:sz w:val="30"/>
          <w:szCs w:val="30"/>
          <w:lang w:bidi="ar-SA"/>
        </w:rPr>
        <w:t>=</w:t>
      </w:r>
      <w:r w:rsidRPr="009A456C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 </w:t>
      </w:r>
      <w:proofErr w:type="gramStart"/>
      <w:r w:rsidRPr="009A456C">
        <w:rPr>
          <w:rFonts w:ascii="Fantasque Sans Mono" w:hAnsi="Fantasque Sans Mono"/>
          <w:color w:val="D3869B"/>
          <w:sz w:val="30"/>
          <w:szCs w:val="30"/>
          <w:lang w:bidi="ar-SA"/>
        </w:rPr>
        <w:t>0</w:t>
      </w:r>
      <w:r w:rsidRPr="009A456C">
        <w:rPr>
          <w:rFonts w:ascii="Fantasque Sans Mono" w:hAnsi="Fantasque Sans Mono"/>
          <w:color w:val="A89984"/>
          <w:sz w:val="30"/>
          <w:szCs w:val="30"/>
          <w:lang w:bidi="ar-SA"/>
        </w:rPr>
        <w:t>;</w:t>
      </w:r>
      <w:proofErr w:type="gramEnd"/>
    </w:p>
    <w:p w14:paraId="5E4BE60A" w14:textId="77777777" w:rsidR="009A456C" w:rsidRPr="009A456C" w:rsidRDefault="009A456C" w:rsidP="009A456C">
      <w:pPr>
        <w:shd w:val="clear" w:color="auto" w:fill="282828"/>
        <w:spacing w:line="390" w:lineRule="atLeast"/>
        <w:rPr>
          <w:rFonts w:ascii="Fantasque Sans Mono" w:hAnsi="Fantasque Sans Mono"/>
          <w:color w:val="EBDBB2"/>
          <w:sz w:val="30"/>
          <w:szCs w:val="30"/>
          <w:lang w:bidi="ar-SA"/>
        </w:rPr>
      </w:pPr>
      <w:r w:rsidRPr="009A456C">
        <w:rPr>
          <w:rFonts w:ascii="Fantasque Sans Mono" w:hAnsi="Fantasque Sans Mono"/>
          <w:color w:val="EBDBB2"/>
          <w:sz w:val="30"/>
          <w:szCs w:val="30"/>
          <w:lang w:bidi="ar-SA"/>
        </w:rPr>
        <w:lastRenderedPageBreak/>
        <w:t xml:space="preserve">    </w:t>
      </w:r>
      <w:r w:rsidRPr="009A456C">
        <w:rPr>
          <w:rFonts w:ascii="Fantasque Sans Mono" w:hAnsi="Fantasque Sans Mono"/>
          <w:color w:val="FB4934"/>
          <w:sz w:val="30"/>
          <w:szCs w:val="30"/>
          <w:lang w:bidi="ar-SA"/>
        </w:rPr>
        <w:t>while</w:t>
      </w:r>
      <w:r w:rsidRPr="009A456C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 </w:t>
      </w:r>
      <w:r w:rsidRPr="009A456C">
        <w:rPr>
          <w:rFonts w:ascii="Fantasque Sans Mono" w:hAnsi="Fantasque Sans Mono"/>
          <w:color w:val="A89984"/>
          <w:sz w:val="30"/>
          <w:szCs w:val="30"/>
          <w:lang w:bidi="ar-SA"/>
        </w:rPr>
        <w:t>(</w:t>
      </w:r>
      <w:proofErr w:type="spellStart"/>
      <w:r w:rsidRPr="009A456C">
        <w:rPr>
          <w:rFonts w:ascii="Fantasque Sans Mono" w:hAnsi="Fantasque Sans Mono"/>
          <w:color w:val="83A598"/>
          <w:sz w:val="30"/>
          <w:szCs w:val="30"/>
          <w:lang w:bidi="ar-SA"/>
        </w:rPr>
        <w:t>elapsed_time</w:t>
      </w:r>
      <w:proofErr w:type="spellEnd"/>
      <w:r w:rsidRPr="009A456C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 </w:t>
      </w:r>
      <w:r w:rsidRPr="009A456C">
        <w:rPr>
          <w:rFonts w:ascii="Fantasque Sans Mono" w:hAnsi="Fantasque Sans Mono"/>
          <w:color w:val="8EC07C"/>
          <w:sz w:val="30"/>
          <w:szCs w:val="30"/>
          <w:lang w:bidi="ar-SA"/>
        </w:rPr>
        <w:t>&lt;</w:t>
      </w:r>
      <w:r w:rsidRPr="009A456C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 </w:t>
      </w:r>
      <w:r w:rsidRPr="009A456C">
        <w:rPr>
          <w:rFonts w:ascii="Fantasque Sans Mono" w:hAnsi="Fantasque Sans Mono"/>
          <w:color w:val="83A598"/>
          <w:sz w:val="30"/>
          <w:szCs w:val="30"/>
          <w:lang w:bidi="ar-SA"/>
        </w:rPr>
        <w:t>duration</w:t>
      </w:r>
      <w:r w:rsidRPr="009A456C">
        <w:rPr>
          <w:rFonts w:ascii="Fantasque Sans Mono" w:hAnsi="Fantasque Sans Mono"/>
          <w:color w:val="A89984"/>
          <w:sz w:val="30"/>
          <w:szCs w:val="30"/>
          <w:lang w:bidi="ar-SA"/>
        </w:rPr>
        <w:t>)</w:t>
      </w:r>
    </w:p>
    <w:p w14:paraId="20C50260" w14:textId="77777777" w:rsidR="009A456C" w:rsidRPr="009A456C" w:rsidRDefault="009A456C" w:rsidP="009A456C">
      <w:pPr>
        <w:shd w:val="clear" w:color="auto" w:fill="282828"/>
        <w:spacing w:line="390" w:lineRule="atLeast"/>
        <w:rPr>
          <w:rFonts w:ascii="Fantasque Sans Mono" w:hAnsi="Fantasque Sans Mono"/>
          <w:color w:val="EBDBB2"/>
          <w:sz w:val="30"/>
          <w:szCs w:val="30"/>
          <w:lang w:bidi="ar-SA"/>
        </w:rPr>
      </w:pPr>
      <w:r w:rsidRPr="009A456C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    </w:t>
      </w:r>
      <w:r w:rsidRPr="009A456C">
        <w:rPr>
          <w:rFonts w:ascii="Fantasque Sans Mono" w:hAnsi="Fantasque Sans Mono"/>
          <w:color w:val="A89984"/>
          <w:sz w:val="30"/>
          <w:szCs w:val="30"/>
          <w:lang w:bidi="ar-SA"/>
        </w:rPr>
        <w:t>{</w:t>
      </w:r>
    </w:p>
    <w:p w14:paraId="40F8D033" w14:textId="77777777" w:rsidR="009A456C" w:rsidRPr="009A456C" w:rsidRDefault="009A456C" w:rsidP="009A456C">
      <w:pPr>
        <w:shd w:val="clear" w:color="auto" w:fill="282828"/>
        <w:spacing w:line="390" w:lineRule="atLeast"/>
        <w:rPr>
          <w:rFonts w:ascii="Fantasque Sans Mono" w:hAnsi="Fantasque Sans Mono"/>
          <w:color w:val="EBDBB2"/>
          <w:sz w:val="30"/>
          <w:szCs w:val="30"/>
          <w:lang w:bidi="ar-SA"/>
        </w:rPr>
      </w:pPr>
      <w:r w:rsidRPr="009A456C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        </w:t>
      </w:r>
      <w:proofErr w:type="spellStart"/>
      <w:r w:rsidRPr="009A456C">
        <w:rPr>
          <w:rFonts w:ascii="Fantasque Sans Mono" w:hAnsi="Fantasque Sans Mono"/>
          <w:color w:val="FABD2F"/>
          <w:sz w:val="30"/>
          <w:szCs w:val="30"/>
          <w:lang w:bidi="ar-SA"/>
        </w:rPr>
        <w:t>digitalWrite</w:t>
      </w:r>
      <w:proofErr w:type="spellEnd"/>
      <w:r w:rsidRPr="009A456C">
        <w:rPr>
          <w:rFonts w:ascii="Fantasque Sans Mono" w:hAnsi="Fantasque Sans Mono"/>
          <w:color w:val="A89984"/>
          <w:sz w:val="30"/>
          <w:szCs w:val="30"/>
          <w:lang w:bidi="ar-SA"/>
        </w:rPr>
        <w:t>(</w:t>
      </w:r>
      <w:r w:rsidRPr="009A456C">
        <w:rPr>
          <w:rFonts w:ascii="Fantasque Sans Mono" w:hAnsi="Fantasque Sans Mono"/>
          <w:color w:val="83A598"/>
          <w:sz w:val="30"/>
          <w:szCs w:val="30"/>
          <w:lang w:bidi="ar-SA"/>
        </w:rPr>
        <w:t>speaker</w:t>
      </w:r>
      <w:r w:rsidRPr="009A456C">
        <w:rPr>
          <w:rFonts w:ascii="Fantasque Sans Mono" w:hAnsi="Fantasque Sans Mono"/>
          <w:color w:val="A89984"/>
          <w:sz w:val="30"/>
          <w:szCs w:val="30"/>
          <w:lang w:bidi="ar-SA"/>
        </w:rPr>
        <w:t>,</w:t>
      </w:r>
      <w:r w:rsidRPr="009A456C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 HIGH</w:t>
      </w:r>
      <w:proofErr w:type="gramStart"/>
      <w:r w:rsidRPr="009A456C">
        <w:rPr>
          <w:rFonts w:ascii="Fantasque Sans Mono" w:hAnsi="Fantasque Sans Mono"/>
          <w:color w:val="A89984"/>
          <w:sz w:val="30"/>
          <w:szCs w:val="30"/>
          <w:lang w:bidi="ar-SA"/>
        </w:rPr>
        <w:t>);</w:t>
      </w:r>
      <w:proofErr w:type="gramEnd"/>
    </w:p>
    <w:p w14:paraId="24581EA1" w14:textId="77777777" w:rsidR="009A456C" w:rsidRPr="009A456C" w:rsidRDefault="009A456C" w:rsidP="009A456C">
      <w:pPr>
        <w:shd w:val="clear" w:color="auto" w:fill="282828"/>
        <w:spacing w:line="390" w:lineRule="atLeast"/>
        <w:rPr>
          <w:rFonts w:ascii="Fantasque Sans Mono" w:hAnsi="Fantasque Sans Mono"/>
          <w:color w:val="EBDBB2"/>
          <w:sz w:val="30"/>
          <w:szCs w:val="30"/>
          <w:lang w:bidi="ar-SA"/>
        </w:rPr>
      </w:pPr>
      <w:r w:rsidRPr="009A456C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        </w:t>
      </w:r>
      <w:proofErr w:type="spellStart"/>
      <w:r w:rsidRPr="009A456C">
        <w:rPr>
          <w:rFonts w:ascii="Fantasque Sans Mono" w:hAnsi="Fantasque Sans Mono"/>
          <w:color w:val="FABD2F"/>
          <w:sz w:val="30"/>
          <w:szCs w:val="30"/>
          <w:lang w:bidi="ar-SA"/>
        </w:rPr>
        <w:t>delayMicroseconds</w:t>
      </w:r>
      <w:proofErr w:type="spellEnd"/>
      <w:r w:rsidRPr="009A456C">
        <w:rPr>
          <w:rFonts w:ascii="Fantasque Sans Mono" w:hAnsi="Fantasque Sans Mono"/>
          <w:color w:val="A89984"/>
          <w:sz w:val="30"/>
          <w:szCs w:val="30"/>
          <w:lang w:bidi="ar-SA"/>
        </w:rPr>
        <w:t>(</w:t>
      </w:r>
      <w:r w:rsidRPr="009A456C">
        <w:rPr>
          <w:rFonts w:ascii="Fantasque Sans Mono" w:hAnsi="Fantasque Sans Mono"/>
          <w:color w:val="83A598"/>
          <w:sz w:val="30"/>
          <w:szCs w:val="30"/>
          <w:lang w:bidi="ar-SA"/>
        </w:rPr>
        <w:t>period</w:t>
      </w:r>
      <w:r w:rsidRPr="009A456C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 </w:t>
      </w:r>
      <w:r w:rsidRPr="009A456C">
        <w:rPr>
          <w:rFonts w:ascii="Fantasque Sans Mono" w:hAnsi="Fantasque Sans Mono"/>
          <w:color w:val="8EC07C"/>
          <w:sz w:val="30"/>
          <w:szCs w:val="30"/>
          <w:lang w:bidi="ar-SA"/>
        </w:rPr>
        <w:t>/</w:t>
      </w:r>
      <w:r w:rsidRPr="009A456C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 </w:t>
      </w:r>
      <w:r w:rsidRPr="009A456C">
        <w:rPr>
          <w:rFonts w:ascii="Fantasque Sans Mono" w:hAnsi="Fantasque Sans Mono"/>
          <w:color w:val="D3869B"/>
          <w:sz w:val="30"/>
          <w:szCs w:val="30"/>
          <w:lang w:bidi="ar-SA"/>
        </w:rPr>
        <w:t>2</w:t>
      </w:r>
      <w:proofErr w:type="gramStart"/>
      <w:r w:rsidRPr="009A456C">
        <w:rPr>
          <w:rFonts w:ascii="Fantasque Sans Mono" w:hAnsi="Fantasque Sans Mono"/>
          <w:color w:val="A89984"/>
          <w:sz w:val="30"/>
          <w:szCs w:val="30"/>
          <w:lang w:bidi="ar-SA"/>
        </w:rPr>
        <w:t>);</w:t>
      </w:r>
      <w:proofErr w:type="gramEnd"/>
    </w:p>
    <w:p w14:paraId="639BC1C1" w14:textId="77777777" w:rsidR="009A456C" w:rsidRPr="009A456C" w:rsidRDefault="009A456C" w:rsidP="009A456C">
      <w:pPr>
        <w:shd w:val="clear" w:color="auto" w:fill="282828"/>
        <w:spacing w:line="390" w:lineRule="atLeast"/>
        <w:rPr>
          <w:rFonts w:ascii="Fantasque Sans Mono" w:hAnsi="Fantasque Sans Mono"/>
          <w:color w:val="EBDBB2"/>
          <w:sz w:val="30"/>
          <w:szCs w:val="30"/>
          <w:lang w:bidi="ar-SA"/>
        </w:rPr>
      </w:pPr>
      <w:r w:rsidRPr="009A456C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        </w:t>
      </w:r>
      <w:proofErr w:type="spellStart"/>
      <w:r w:rsidRPr="009A456C">
        <w:rPr>
          <w:rFonts w:ascii="Fantasque Sans Mono" w:hAnsi="Fantasque Sans Mono"/>
          <w:color w:val="FABD2F"/>
          <w:sz w:val="30"/>
          <w:szCs w:val="30"/>
          <w:lang w:bidi="ar-SA"/>
        </w:rPr>
        <w:t>digitalWrite</w:t>
      </w:r>
      <w:proofErr w:type="spellEnd"/>
      <w:r w:rsidRPr="009A456C">
        <w:rPr>
          <w:rFonts w:ascii="Fantasque Sans Mono" w:hAnsi="Fantasque Sans Mono"/>
          <w:color w:val="A89984"/>
          <w:sz w:val="30"/>
          <w:szCs w:val="30"/>
          <w:lang w:bidi="ar-SA"/>
        </w:rPr>
        <w:t>(</w:t>
      </w:r>
      <w:r w:rsidRPr="009A456C">
        <w:rPr>
          <w:rFonts w:ascii="Fantasque Sans Mono" w:hAnsi="Fantasque Sans Mono"/>
          <w:color w:val="83A598"/>
          <w:sz w:val="30"/>
          <w:szCs w:val="30"/>
          <w:lang w:bidi="ar-SA"/>
        </w:rPr>
        <w:t>speaker</w:t>
      </w:r>
      <w:r w:rsidRPr="009A456C">
        <w:rPr>
          <w:rFonts w:ascii="Fantasque Sans Mono" w:hAnsi="Fantasque Sans Mono"/>
          <w:color w:val="A89984"/>
          <w:sz w:val="30"/>
          <w:szCs w:val="30"/>
          <w:lang w:bidi="ar-SA"/>
        </w:rPr>
        <w:t>,</w:t>
      </w:r>
      <w:r w:rsidRPr="009A456C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 LOW</w:t>
      </w:r>
      <w:proofErr w:type="gramStart"/>
      <w:r w:rsidRPr="009A456C">
        <w:rPr>
          <w:rFonts w:ascii="Fantasque Sans Mono" w:hAnsi="Fantasque Sans Mono"/>
          <w:color w:val="A89984"/>
          <w:sz w:val="30"/>
          <w:szCs w:val="30"/>
          <w:lang w:bidi="ar-SA"/>
        </w:rPr>
        <w:t>);</w:t>
      </w:r>
      <w:proofErr w:type="gramEnd"/>
    </w:p>
    <w:p w14:paraId="6964FCF3" w14:textId="77777777" w:rsidR="009A456C" w:rsidRPr="009A456C" w:rsidRDefault="009A456C" w:rsidP="009A456C">
      <w:pPr>
        <w:shd w:val="clear" w:color="auto" w:fill="282828"/>
        <w:spacing w:line="390" w:lineRule="atLeast"/>
        <w:rPr>
          <w:rFonts w:ascii="Fantasque Sans Mono" w:hAnsi="Fantasque Sans Mono"/>
          <w:color w:val="EBDBB2"/>
          <w:sz w:val="30"/>
          <w:szCs w:val="30"/>
          <w:lang w:bidi="ar-SA"/>
        </w:rPr>
      </w:pPr>
      <w:r w:rsidRPr="009A456C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        </w:t>
      </w:r>
      <w:proofErr w:type="spellStart"/>
      <w:r w:rsidRPr="009A456C">
        <w:rPr>
          <w:rFonts w:ascii="Fantasque Sans Mono" w:hAnsi="Fantasque Sans Mono"/>
          <w:color w:val="FABD2F"/>
          <w:sz w:val="30"/>
          <w:szCs w:val="30"/>
          <w:lang w:bidi="ar-SA"/>
        </w:rPr>
        <w:t>delayMicroseconds</w:t>
      </w:r>
      <w:proofErr w:type="spellEnd"/>
      <w:r w:rsidRPr="009A456C">
        <w:rPr>
          <w:rFonts w:ascii="Fantasque Sans Mono" w:hAnsi="Fantasque Sans Mono"/>
          <w:color w:val="A89984"/>
          <w:sz w:val="30"/>
          <w:szCs w:val="30"/>
          <w:lang w:bidi="ar-SA"/>
        </w:rPr>
        <w:t>(</w:t>
      </w:r>
      <w:r w:rsidRPr="009A456C">
        <w:rPr>
          <w:rFonts w:ascii="Fantasque Sans Mono" w:hAnsi="Fantasque Sans Mono"/>
          <w:color w:val="83A598"/>
          <w:sz w:val="30"/>
          <w:szCs w:val="30"/>
          <w:lang w:bidi="ar-SA"/>
        </w:rPr>
        <w:t>period</w:t>
      </w:r>
      <w:r w:rsidRPr="009A456C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 </w:t>
      </w:r>
      <w:r w:rsidRPr="009A456C">
        <w:rPr>
          <w:rFonts w:ascii="Fantasque Sans Mono" w:hAnsi="Fantasque Sans Mono"/>
          <w:color w:val="8EC07C"/>
          <w:sz w:val="30"/>
          <w:szCs w:val="30"/>
          <w:lang w:bidi="ar-SA"/>
        </w:rPr>
        <w:t>/</w:t>
      </w:r>
      <w:r w:rsidRPr="009A456C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 </w:t>
      </w:r>
      <w:r w:rsidRPr="009A456C">
        <w:rPr>
          <w:rFonts w:ascii="Fantasque Sans Mono" w:hAnsi="Fantasque Sans Mono"/>
          <w:color w:val="D3869B"/>
          <w:sz w:val="30"/>
          <w:szCs w:val="30"/>
          <w:lang w:bidi="ar-SA"/>
        </w:rPr>
        <w:t>2</w:t>
      </w:r>
      <w:proofErr w:type="gramStart"/>
      <w:r w:rsidRPr="009A456C">
        <w:rPr>
          <w:rFonts w:ascii="Fantasque Sans Mono" w:hAnsi="Fantasque Sans Mono"/>
          <w:color w:val="A89984"/>
          <w:sz w:val="30"/>
          <w:szCs w:val="30"/>
          <w:lang w:bidi="ar-SA"/>
        </w:rPr>
        <w:t>);</w:t>
      </w:r>
      <w:proofErr w:type="gramEnd"/>
    </w:p>
    <w:p w14:paraId="6248EF6F" w14:textId="77777777" w:rsidR="009A456C" w:rsidRPr="009A456C" w:rsidRDefault="009A456C" w:rsidP="009A456C">
      <w:pPr>
        <w:shd w:val="clear" w:color="auto" w:fill="282828"/>
        <w:spacing w:line="390" w:lineRule="atLeast"/>
        <w:rPr>
          <w:rFonts w:ascii="Fantasque Sans Mono" w:hAnsi="Fantasque Sans Mono"/>
          <w:color w:val="EBDBB2"/>
          <w:sz w:val="30"/>
          <w:szCs w:val="30"/>
          <w:lang w:bidi="ar-SA"/>
        </w:rPr>
      </w:pPr>
      <w:r w:rsidRPr="009A456C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        </w:t>
      </w:r>
      <w:proofErr w:type="spellStart"/>
      <w:r w:rsidRPr="009A456C">
        <w:rPr>
          <w:rFonts w:ascii="Fantasque Sans Mono" w:hAnsi="Fantasque Sans Mono"/>
          <w:color w:val="83A598"/>
          <w:sz w:val="30"/>
          <w:szCs w:val="30"/>
          <w:lang w:bidi="ar-SA"/>
        </w:rPr>
        <w:t>elapsed_time</w:t>
      </w:r>
      <w:proofErr w:type="spellEnd"/>
      <w:r w:rsidRPr="009A456C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 </w:t>
      </w:r>
      <w:r w:rsidRPr="009A456C">
        <w:rPr>
          <w:rFonts w:ascii="Fantasque Sans Mono" w:hAnsi="Fantasque Sans Mono"/>
          <w:color w:val="8EC07C"/>
          <w:sz w:val="30"/>
          <w:szCs w:val="30"/>
          <w:lang w:bidi="ar-SA"/>
        </w:rPr>
        <w:t>+=</w:t>
      </w:r>
      <w:r w:rsidRPr="009A456C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 </w:t>
      </w:r>
      <w:r w:rsidRPr="009A456C">
        <w:rPr>
          <w:rFonts w:ascii="Fantasque Sans Mono" w:hAnsi="Fantasque Sans Mono"/>
          <w:color w:val="A89984"/>
          <w:sz w:val="30"/>
          <w:szCs w:val="30"/>
          <w:lang w:bidi="ar-SA"/>
        </w:rPr>
        <w:t>(</w:t>
      </w:r>
      <w:r w:rsidRPr="009A456C">
        <w:rPr>
          <w:rFonts w:ascii="Fantasque Sans Mono" w:hAnsi="Fantasque Sans Mono"/>
          <w:color w:val="83A598"/>
          <w:sz w:val="30"/>
          <w:szCs w:val="30"/>
          <w:lang w:bidi="ar-SA"/>
        </w:rPr>
        <w:t>period</w:t>
      </w:r>
      <w:proofErr w:type="gramStart"/>
      <w:r w:rsidRPr="009A456C">
        <w:rPr>
          <w:rFonts w:ascii="Fantasque Sans Mono" w:hAnsi="Fantasque Sans Mono"/>
          <w:color w:val="A89984"/>
          <w:sz w:val="30"/>
          <w:szCs w:val="30"/>
          <w:lang w:bidi="ar-SA"/>
        </w:rPr>
        <w:t>);</w:t>
      </w:r>
      <w:proofErr w:type="gramEnd"/>
    </w:p>
    <w:p w14:paraId="23166A84" w14:textId="77777777" w:rsidR="009A456C" w:rsidRPr="009A456C" w:rsidRDefault="009A456C" w:rsidP="009A456C">
      <w:pPr>
        <w:shd w:val="clear" w:color="auto" w:fill="282828"/>
        <w:spacing w:line="390" w:lineRule="atLeast"/>
        <w:rPr>
          <w:rFonts w:ascii="Fantasque Sans Mono" w:hAnsi="Fantasque Sans Mono"/>
          <w:color w:val="EBDBB2"/>
          <w:sz w:val="30"/>
          <w:szCs w:val="30"/>
          <w:lang w:bidi="ar-SA"/>
        </w:rPr>
      </w:pPr>
      <w:r w:rsidRPr="009A456C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    </w:t>
      </w:r>
      <w:r w:rsidRPr="009A456C">
        <w:rPr>
          <w:rFonts w:ascii="Fantasque Sans Mono" w:hAnsi="Fantasque Sans Mono"/>
          <w:color w:val="A89984"/>
          <w:sz w:val="30"/>
          <w:szCs w:val="30"/>
          <w:lang w:bidi="ar-SA"/>
        </w:rPr>
        <w:t>}</w:t>
      </w:r>
    </w:p>
    <w:p w14:paraId="2E0100BA" w14:textId="77777777" w:rsidR="009A456C" w:rsidRPr="009A456C" w:rsidRDefault="009A456C" w:rsidP="009A456C">
      <w:pPr>
        <w:shd w:val="clear" w:color="auto" w:fill="282828"/>
        <w:spacing w:line="390" w:lineRule="atLeast"/>
        <w:rPr>
          <w:rFonts w:ascii="Fantasque Sans Mono" w:hAnsi="Fantasque Sans Mono"/>
          <w:color w:val="EBDBB2"/>
          <w:sz w:val="30"/>
          <w:szCs w:val="30"/>
          <w:lang w:bidi="ar-SA"/>
        </w:rPr>
      </w:pPr>
      <w:r w:rsidRPr="009A456C">
        <w:rPr>
          <w:rFonts w:ascii="Fantasque Sans Mono" w:hAnsi="Fantasque Sans Mono"/>
          <w:color w:val="A89984"/>
          <w:sz w:val="30"/>
          <w:szCs w:val="30"/>
          <w:lang w:bidi="ar-SA"/>
        </w:rPr>
        <w:t>}</w:t>
      </w:r>
    </w:p>
    <w:p w14:paraId="7785B0F0" w14:textId="77777777" w:rsidR="009A456C" w:rsidRPr="009A456C" w:rsidRDefault="009A456C" w:rsidP="009A456C">
      <w:pPr>
        <w:shd w:val="clear" w:color="auto" w:fill="282828"/>
        <w:spacing w:line="390" w:lineRule="atLeast"/>
        <w:rPr>
          <w:rFonts w:ascii="Fantasque Sans Mono" w:hAnsi="Fantasque Sans Mono"/>
          <w:color w:val="EBDBB2"/>
          <w:sz w:val="30"/>
          <w:szCs w:val="30"/>
          <w:lang w:bidi="ar-SA"/>
        </w:rPr>
      </w:pPr>
      <w:r w:rsidRPr="009A456C">
        <w:rPr>
          <w:rFonts w:ascii="Fantasque Sans Mono" w:hAnsi="Fantasque Sans Mono"/>
          <w:color w:val="FB4934"/>
          <w:sz w:val="30"/>
          <w:szCs w:val="30"/>
          <w:lang w:bidi="ar-SA"/>
        </w:rPr>
        <w:t>void</w:t>
      </w:r>
      <w:r w:rsidRPr="009A456C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 </w:t>
      </w:r>
      <w:r w:rsidRPr="009A456C">
        <w:rPr>
          <w:rFonts w:ascii="Fantasque Sans Mono" w:hAnsi="Fantasque Sans Mono"/>
          <w:color w:val="FABD2F"/>
          <w:sz w:val="30"/>
          <w:szCs w:val="30"/>
          <w:lang w:bidi="ar-SA"/>
        </w:rPr>
        <w:t>loop</w:t>
      </w:r>
      <w:r w:rsidRPr="009A456C">
        <w:rPr>
          <w:rFonts w:ascii="Fantasque Sans Mono" w:hAnsi="Fantasque Sans Mono"/>
          <w:color w:val="A89984"/>
          <w:sz w:val="30"/>
          <w:szCs w:val="30"/>
          <w:lang w:bidi="ar-SA"/>
        </w:rPr>
        <w:t>()</w:t>
      </w:r>
    </w:p>
    <w:p w14:paraId="5EE1F16E" w14:textId="77777777" w:rsidR="009A456C" w:rsidRPr="009A456C" w:rsidRDefault="009A456C" w:rsidP="009A456C">
      <w:pPr>
        <w:shd w:val="clear" w:color="auto" w:fill="282828"/>
        <w:spacing w:line="390" w:lineRule="atLeast"/>
        <w:rPr>
          <w:rFonts w:ascii="Fantasque Sans Mono" w:hAnsi="Fantasque Sans Mono"/>
          <w:color w:val="EBDBB2"/>
          <w:sz w:val="30"/>
          <w:szCs w:val="30"/>
          <w:lang w:bidi="ar-SA"/>
        </w:rPr>
      </w:pPr>
      <w:r w:rsidRPr="009A456C">
        <w:rPr>
          <w:rFonts w:ascii="Fantasque Sans Mono" w:hAnsi="Fantasque Sans Mono"/>
          <w:color w:val="A89984"/>
          <w:sz w:val="30"/>
          <w:szCs w:val="30"/>
          <w:lang w:bidi="ar-SA"/>
        </w:rPr>
        <w:t>{</w:t>
      </w:r>
    </w:p>
    <w:p w14:paraId="1CF7E7BF" w14:textId="77777777" w:rsidR="009A456C" w:rsidRPr="009A456C" w:rsidRDefault="009A456C" w:rsidP="009A456C">
      <w:pPr>
        <w:shd w:val="clear" w:color="auto" w:fill="282828"/>
        <w:spacing w:line="390" w:lineRule="atLeast"/>
        <w:rPr>
          <w:rFonts w:ascii="Fantasque Sans Mono" w:hAnsi="Fantasque Sans Mono"/>
          <w:color w:val="EBDBB2"/>
          <w:sz w:val="30"/>
          <w:szCs w:val="30"/>
          <w:lang w:bidi="ar-SA"/>
        </w:rPr>
      </w:pPr>
      <w:r w:rsidRPr="009A456C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    </w:t>
      </w:r>
      <w:r w:rsidRPr="009A456C">
        <w:rPr>
          <w:rFonts w:ascii="Fantasque Sans Mono" w:hAnsi="Fantasque Sans Mono"/>
          <w:color w:val="FB4934"/>
          <w:sz w:val="30"/>
          <w:szCs w:val="30"/>
          <w:lang w:bidi="ar-SA"/>
        </w:rPr>
        <w:t>long</w:t>
      </w:r>
      <w:r w:rsidRPr="009A456C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 </w:t>
      </w:r>
      <w:r w:rsidRPr="009A456C">
        <w:rPr>
          <w:rFonts w:ascii="Fantasque Sans Mono" w:hAnsi="Fantasque Sans Mono"/>
          <w:color w:val="83A598"/>
          <w:sz w:val="30"/>
          <w:szCs w:val="30"/>
          <w:lang w:bidi="ar-SA"/>
        </w:rPr>
        <w:t>duration</w:t>
      </w:r>
      <w:r w:rsidRPr="009A456C">
        <w:rPr>
          <w:rFonts w:ascii="Fantasque Sans Mono" w:hAnsi="Fantasque Sans Mono"/>
          <w:color w:val="A89984"/>
          <w:sz w:val="30"/>
          <w:szCs w:val="30"/>
          <w:lang w:bidi="ar-SA"/>
        </w:rPr>
        <w:t>,</w:t>
      </w:r>
      <w:r w:rsidRPr="009A456C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 </w:t>
      </w:r>
      <w:r w:rsidRPr="009A456C">
        <w:rPr>
          <w:rFonts w:ascii="Fantasque Sans Mono" w:hAnsi="Fantasque Sans Mono"/>
          <w:color w:val="83A598"/>
          <w:sz w:val="30"/>
          <w:szCs w:val="30"/>
          <w:lang w:bidi="ar-SA"/>
        </w:rPr>
        <w:t>inches</w:t>
      </w:r>
      <w:r w:rsidRPr="009A456C">
        <w:rPr>
          <w:rFonts w:ascii="Fantasque Sans Mono" w:hAnsi="Fantasque Sans Mono"/>
          <w:color w:val="A89984"/>
          <w:sz w:val="30"/>
          <w:szCs w:val="30"/>
          <w:lang w:bidi="ar-SA"/>
        </w:rPr>
        <w:t>,</w:t>
      </w:r>
      <w:r w:rsidRPr="009A456C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 </w:t>
      </w:r>
      <w:proofErr w:type="gramStart"/>
      <w:r w:rsidRPr="009A456C">
        <w:rPr>
          <w:rFonts w:ascii="Fantasque Sans Mono" w:hAnsi="Fantasque Sans Mono"/>
          <w:color w:val="83A598"/>
          <w:sz w:val="30"/>
          <w:szCs w:val="30"/>
          <w:lang w:bidi="ar-SA"/>
        </w:rPr>
        <w:t>cm</w:t>
      </w:r>
      <w:r w:rsidRPr="009A456C">
        <w:rPr>
          <w:rFonts w:ascii="Fantasque Sans Mono" w:hAnsi="Fantasque Sans Mono"/>
          <w:color w:val="A89984"/>
          <w:sz w:val="30"/>
          <w:szCs w:val="30"/>
          <w:lang w:bidi="ar-SA"/>
        </w:rPr>
        <w:t>;</w:t>
      </w:r>
      <w:proofErr w:type="gramEnd"/>
    </w:p>
    <w:p w14:paraId="6D825B9B" w14:textId="77777777" w:rsidR="009A456C" w:rsidRPr="009A456C" w:rsidRDefault="009A456C" w:rsidP="009A456C">
      <w:pPr>
        <w:shd w:val="clear" w:color="auto" w:fill="282828"/>
        <w:spacing w:line="390" w:lineRule="atLeast"/>
        <w:rPr>
          <w:rFonts w:ascii="Fantasque Sans Mono" w:hAnsi="Fantasque Sans Mono"/>
          <w:color w:val="EBDBB2"/>
          <w:sz w:val="30"/>
          <w:szCs w:val="30"/>
          <w:lang w:bidi="ar-SA"/>
        </w:rPr>
      </w:pPr>
      <w:r w:rsidRPr="009A456C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    </w:t>
      </w:r>
      <w:proofErr w:type="spellStart"/>
      <w:r w:rsidRPr="009A456C">
        <w:rPr>
          <w:rFonts w:ascii="Fantasque Sans Mono" w:hAnsi="Fantasque Sans Mono"/>
          <w:color w:val="FABD2F"/>
          <w:sz w:val="30"/>
          <w:szCs w:val="30"/>
          <w:lang w:bidi="ar-SA"/>
        </w:rPr>
        <w:t>pinMode</w:t>
      </w:r>
      <w:proofErr w:type="spellEnd"/>
      <w:r w:rsidRPr="009A456C">
        <w:rPr>
          <w:rFonts w:ascii="Fantasque Sans Mono" w:hAnsi="Fantasque Sans Mono"/>
          <w:color w:val="A89984"/>
          <w:sz w:val="30"/>
          <w:szCs w:val="30"/>
          <w:lang w:bidi="ar-SA"/>
        </w:rPr>
        <w:t>(</w:t>
      </w:r>
      <w:r w:rsidRPr="009A456C">
        <w:rPr>
          <w:rFonts w:ascii="Fantasque Sans Mono" w:hAnsi="Fantasque Sans Mono"/>
          <w:color w:val="83A598"/>
          <w:sz w:val="30"/>
          <w:szCs w:val="30"/>
          <w:lang w:bidi="ar-SA"/>
        </w:rPr>
        <w:t>ping</w:t>
      </w:r>
      <w:r w:rsidRPr="009A456C">
        <w:rPr>
          <w:rFonts w:ascii="Fantasque Sans Mono" w:hAnsi="Fantasque Sans Mono"/>
          <w:color w:val="A89984"/>
          <w:sz w:val="30"/>
          <w:szCs w:val="30"/>
          <w:lang w:bidi="ar-SA"/>
        </w:rPr>
        <w:t>,</w:t>
      </w:r>
      <w:r w:rsidRPr="009A456C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 OUTPUT</w:t>
      </w:r>
      <w:proofErr w:type="gramStart"/>
      <w:r w:rsidRPr="009A456C">
        <w:rPr>
          <w:rFonts w:ascii="Fantasque Sans Mono" w:hAnsi="Fantasque Sans Mono"/>
          <w:color w:val="A89984"/>
          <w:sz w:val="30"/>
          <w:szCs w:val="30"/>
          <w:lang w:bidi="ar-SA"/>
        </w:rPr>
        <w:t>);</w:t>
      </w:r>
      <w:proofErr w:type="gramEnd"/>
    </w:p>
    <w:p w14:paraId="3D01459D" w14:textId="77777777" w:rsidR="009A456C" w:rsidRPr="009A456C" w:rsidRDefault="009A456C" w:rsidP="009A456C">
      <w:pPr>
        <w:shd w:val="clear" w:color="auto" w:fill="282828"/>
        <w:spacing w:line="390" w:lineRule="atLeast"/>
        <w:rPr>
          <w:rFonts w:ascii="Fantasque Sans Mono" w:hAnsi="Fantasque Sans Mono"/>
          <w:color w:val="EBDBB2"/>
          <w:sz w:val="30"/>
          <w:szCs w:val="30"/>
          <w:lang w:bidi="ar-SA"/>
        </w:rPr>
      </w:pPr>
      <w:r w:rsidRPr="009A456C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    </w:t>
      </w:r>
      <w:proofErr w:type="spellStart"/>
      <w:r w:rsidRPr="009A456C">
        <w:rPr>
          <w:rFonts w:ascii="Fantasque Sans Mono" w:hAnsi="Fantasque Sans Mono"/>
          <w:color w:val="FABD2F"/>
          <w:sz w:val="30"/>
          <w:szCs w:val="30"/>
          <w:lang w:bidi="ar-SA"/>
        </w:rPr>
        <w:t>digitalWrite</w:t>
      </w:r>
      <w:proofErr w:type="spellEnd"/>
      <w:r w:rsidRPr="009A456C">
        <w:rPr>
          <w:rFonts w:ascii="Fantasque Sans Mono" w:hAnsi="Fantasque Sans Mono"/>
          <w:color w:val="A89984"/>
          <w:sz w:val="30"/>
          <w:szCs w:val="30"/>
          <w:lang w:bidi="ar-SA"/>
        </w:rPr>
        <w:t>(</w:t>
      </w:r>
      <w:r w:rsidRPr="009A456C">
        <w:rPr>
          <w:rFonts w:ascii="Fantasque Sans Mono" w:hAnsi="Fantasque Sans Mono"/>
          <w:color w:val="83A598"/>
          <w:sz w:val="30"/>
          <w:szCs w:val="30"/>
          <w:lang w:bidi="ar-SA"/>
        </w:rPr>
        <w:t>ping</w:t>
      </w:r>
      <w:r w:rsidRPr="009A456C">
        <w:rPr>
          <w:rFonts w:ascii="Fantasque Sans Mono" w:hAnsi="Fantasque Sans Mono"/>
          <w:color w:val="A89984"/>
          <w:sz w:val="30"/>
          <w:szCs w:val="30"/>
          <w:lang w:bidi="ar-SA"/>
        </w:rPr>
        <w:t>,</w:t>
      </w:r>
      <w:r w:rsidRPr="009A456C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 LOW</w:t>
      </w:r>
      <w:proofErr w:type="gramStart"/>
      <w:r w:rsidRPr="009A456C">
        <w:rPr>
          <w:rFonts w:ascii="Fantasque Sans Mono" w:hAnsi="Fantasque Sans Mono"/>
          <w:color w:val="A89984"/>
          <w:sz w:val="30"/>
          <w:szCs w:val="30"/>
          <w:lang w:bidi="ar-SA"/>
        </w:rPr>
        <w:t>);</w:t>
      </w:r>
      <w:proofErr w:type="gramEnd"/>
    </w:p>
    <w:p w14:paraId="74D87F0F" w14:textId="77777777" w:rsidR="009A456C" w:rsidRPr="009A456C" w:rsidRDefault="009A456C" w:rsidP="009A456C">
      <w:pPr>
        <w:shd w:val="clear" w:color="auto" w:fill="282828"/>
        <w:spacing w:line="390" w:lineRule="atLeast"/>
        <w:rPr>
          <w:rFonts w:ascii="Fantasque Sans Mono" w:hAnsi="Fantasque Sans Mono"/>
          <w:color w:val="EBDBB2"/>
          <w:sz w:val="30"/>
          <w:szCs w:val="30"/>
          <w:lang w:bidi="ar-SA"/>
        </w:rPr>
      </w:pPr>
      <w:r w:rsidRPr="009A456C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    </w:t>
      </w:r>
      <w:proofErr w:type="spellStart"/>
      <w:r w:rsidRPr="009A456C">
        <w:rPr>
          <w:rFonts w:ascii="Fantasque Sans Mono" w:hAnsi="Fantasque Sans Mono"/>
          <w:color w:val="FABD2F"/>
          <w:sz w:val="30"/>
          <w:szCs w:val="30"/>
          <w:lang w:bidi="ar-SA"/>
        </w:rPr>
        <w:t>delayMicroseconds</w:t>
      </w:r>
      <w:proofErr w:type="spellEnd"/>
      <w:r w:rsidRPr="009A456C">
        <w:rPr>
          <w:rFonts w:ascii="Fantasque Sans Mono" w:hAnsi="Fantasque Sans Mono"/>
          <w:color w:val="A89984"/>
          <w:sz w:val="30"/>
          <w:szCs w:val="30"/>
          <w:lang w:bidi="ar-SA"/>
        </w:rPr>
        <w:t>(</w:t>
      </w:r>
      <w:r w:rsidRPr="009A456C">
        <w:rPr>
          <w:rFonts w:ascii="Fantasque Sans Mono" w:hAnsi="Fantasque Sans Mono"/>
          <w:color w:val="D3869B"/>
          <w:sz w:val="30"/>
          <w:szCs w:val="30"/>
          <w:lang w:bidi="ar-SA"/>
        </w:rPr>
        <w:t>2</w:t>
      </w:r>
      <w:proofErr w:type="gramStart"/>
      <w:r w:rsidRPr="009A456C">
        <w:rPr>
          <w:rFonts w:ascii="Fantasque Sans Mono" w:hAnsi="Fantasque Sans Mono"/>
          <w:color w:val="A89984"/>
          <w:sz w:val="30"/>
          <w:szCs w:val="30"/>
          <w:lang w:bidi="ar-SA"/>
        </w:rPr>
        <w:t>);</w:t>
      </w:r>
      <w:proofErr w:type="gramEnd"/>
    </w:p>
    <w:p w14:paraId="308F5949" w14:textId="77777777" w:rsidR="009A456C" w:rsidRPr="009A456C" w:rsidRDefault="009A456C" w:rsidP="009A456C">
      <w:pPr>
        <w:shd w:val="clear" w:color="auto" w:fill="282828"/>
        <w:spacing w:line="390" w:lineRule="atLeast"/>
        <w:rPr>
          <w:rFonts w:ascii="Fantasque Sans Mono" w:hAnsi="Fantasque Sans Mono"/>
          <w:color w:val="EBDBB2"/>
          <w:sz w:val="30"/>
          <w:szCs w:val="30"/>
          <w:lang w:bidi="ar-SA"/>
        </w:rPr>
      </w:pPr>
      <w:r w:rsidRPr="009A456C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    </w:t>
      </w:r>
      <w:proofErr w:type="spellStart"/>
      <w:r w:rsidRPr="009A456C">
        <w:rPr>
          <w:rFonts w:ascii="Fantasque Sans Mono" w:hAnsi="Fantasque Sans Mono"/>
          <w:color w:val="FABD2F"/>
          <w:sz w:val="30"/>
          <w:szCs w:val="30"/>
          <w:lang w:bidi="ar-SA"/>
        </w:rPr>
        <w:t>digitalWrite</w:t>
      </w:r>
      <w:proofErr w:type="spellEnd"/>
      <w:r w:rsidRPr="009A456C">
        <w:rPr>
          <w:rFonts w:ascii="Fantasque Sans Mono" w:hAnsi="Fantasque Sans Mono"/>
          <w:color w:val="A89984"/>
          <w:sz w:val="30"/>
          <w:szCs w:val="30"/>
          <w:lang w:bidi="ar-SA"/>
        </w:rPr>
        <w:t>(</w:t>
      </w:r>
      <w:r w:rsidRPr="009A456C">
        <w:rPr>
          <w:rFonts w:ascii="Fantasque Sans Mono" w:hAnsi="Fantasque Sans Mono"/>
          <w:color w:val="83A598"/>
          <w:sz w:val="30"/>
          <w:szCs w:val="30"/>
          <w:lang w:bidi="ar-SA"/>
        </w:rPr>
        <w:t>ping</w:t>
      </w:r>
      <w:r w:rsidRPr="009A456C">
        <w:rPr>
          <w:rFonts w:ascii="Fantasque Sans Mono" w:hAnsi="Fantasque Sans Mono"/>
          <w:color w:val="A89984"/>
          <w:sz w:val="30"/>
          <w:szCs w:val="30"/>
          <w:lang w:bidi="ar-SA"/>
        </w:rPr>
        <w:t>,</w:t>
      </w:r>
      <w:r w:rsidRPr="009A456C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 HIGH</w:t>
      </w:r>
      <w:proofErr w:type="gramStart"/>
      <w:r w:rsidRPr="009A456C">
        <w:rPr>
          <w:rFonts w:ascii="Fantasque Sans Mono" w:hAnsi="Fantasque Sans Mono"/>
          <w:color w:val="A89984"/>
          <w:sz w:val="30"/>
          <w:szCs w:val="30"/>
          <w:lang w:bidi="ar-SA"/>
        </w:rPr>
        <w:t>);</w:t>
      </w:r>
      <w:proofErr w:type="gramEnd"/>
    </w:p>
    <w:p w14:paraId="066122A9" w14:textId="77777777" w:rsidR="009A456C" w:rsidRPr="009A456C" w:rsidRDefault="009A456C" w:rsidP="009A456C">
      <w:pPr>
        <w:shd w:val="clear" w:color="auto" w:fill="282828"/>
        <w:spacing w:line="390" w:lineRule="atLeast"/>
        <w:rPr>
          <w:rFonts w:ascii="Fantasque Sans Mono" w:hAnsi="Fantasque Sans Mono"/>
          <w:color w:val="EBDBB2"/>
          <w:sz w:val="30"/>
          <w:szCs w:val="30"/>
          <w:lang w:bidi="ar-SA"/>
        </w:rPr>
      </w:pPr>
      <w:r w:rsidRPr="009A456C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    </w:t>
      </w:r>
      <w:proofErr w:type="spellStart"/>
      <w:r w:rsidRPr="009A456C">
        <w:rPr>
          <w:rFonts w:ascii="Fantasque Sans Mono" w:hAnsi="Fantasque Sans Mono"/>
          <w:color w:val="FABD2F"/>
          <w:sz w:val="30"/>
          <w:szCs w:val="30"/>
          <w:lang w:bidi="ar-SA"/>
        </w:rPr>
        <w:t>delayMicroseconds</w:t>
      </w:r>
      <w:proofErr w:type="spellEnd"/>
      <w:r w:rsidRPr="009A456C">
        <w:rPr>
          <w:rFonts w:ascii="Fantasque Sans Mono" w:hAnsi="Fantasque Sans Mono"/>
          <w:color w:val="A89984"/>
          <w:sz w:val="30"/>
          <w:szCs w:val="30"/>
          <w:lang w:bidi="ar-SA"/>
        </w:rPr>
        <w:t>(</w:t>
      </w:r>
      <w:r w:rsidRPr="009A456C">
        <w:rPr>
          <w:rFonts w:ascii="Fantasque Sans Mono" w:hAnsi="Fantasque Sans Mono"/>
          <w:color w:val="D3869B"/>
          <w:sz w:val="30"/>
          <w:szCs w:val="30"/>
          <w:lang w:bidi="ar-SA"/>
        </w:rPr>
        <w:t>5</w:t>
      </w:r>
      <w:proofErr w:type="gramStart"/>
      <w:r w:rsidRPr="009A456C">
        <w:rPr>
          <w:rFonts w:ascii="Fantasque Sans Mono" w:hAnsi="Fantasque Sans Mono"/>
          <w:color w:val="A89984"/>
          <w:sz w:val="30"/>
          <w:szCs w:val="30"/>
          <w:lang w:bidi="ar-SA"/>
        </w:rPr>
        <w:t>);</w:t>
      </w:r>
      <w:proofErr w:type="gramEnd"/>
    </w:p>
    <w:p w14:paraId="577B5867" w14:textId="77777777" w:rsidR="009A456C" w:rsidRPr="009A456C" w:rsidRDefault="009A456C" w:rsidP="009A456C">
      <w:pPr>
        <w:shd w:val="clear" w:color="auto" w:fill="282828"/>
        <w:spacing w:line="390" w:lineRule="atLeast"/>
        <w:rPr>
          <w:rFonts w:ascii="Fantasque Sans Mono" w:hAnsi="Fantasque Sans Mono"/>
          <w:color w:val="EBDBB2"/>
          <w:sz w:val="30"/>
          <w:szCs w:val="30"/>
          <w:lang w:bidi="ar-SA"/>
        </w:rPr>
      </w:pPr>
      <w:r w:rsidRPr="009A456C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    </w:t>
      </w:r>
      <w:proofErr w:type="spellStart"/>
      <w:r w:rsidRPr="009A456C">
        <w:rPr>
          <w:rFonts w:ascii="Fantasque Sans Mono" w:hAnsi="Fantasque Sans Mono"/>
          <w:color w:val="FABD2F"/>
          <w:sz w:val="30"/>
          <w:szCs w:val="30"/>
          <w:lang w:bidi="ar-SA"/>
        </w:rPr>
        <w:t>digitalWrite</w:t>
      </w:r>
      <w:proofErr w:type="spellEnd"/>
      <w:r w:rsidRPr="009A456C">
        <w:rPr>
          <w:rFonts w:ascii="Fantasque Sans Mono" w:hAnsi="Fantasque Sans Mono"/>
          <w:color w:val="A89984"/>
          <w:sz w:val="30"/>
          <w:szCs w:val="30"/>
          <w:lang w:bidi="ar-SA"/>
        </w:rPr>
        <w:t>(</w:t>
      </w:r>
      <w:r w:rsidRPr="009A456C">
        <w:rPr>
          <w:rFonts w:ascii="Fantasque Sans Mono" w:hAnsi="Fantasque Sans Mono"/>
          <w:color w:val="83A598"/>
          <w:sz w:val="30"/>
          <w:szCs w:val="30"/>
          <w:lang w:bidi="ar-SA"/>
        </w:rPr>
        <w:t>ping</w:t>
      </w:r>
      <w:r w:rsidRPr="009A456C">
        <w:rPr>
          <w:rFonts w:ascii="Fantasque Sans Mono" w:hAnsi="Fantasque Sans Mono"/>
          <w:color w:val="A89984"/>
          <w:sz w:val="30"/>
          <w:szCs w:val="30"/>
          <w:lang w:bidi="ar-SA"/>
        </w:rPr>
        <w:t>,</w:t>
      </w:r>
      <w:r w:rsidRPr="009A456C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 LOW</w:t>
      </w:r>
      <w:proofErr w:type="gramStart"/>
      <w:r w:rsidRPr="009A456C">
        <w:rPr>
          <w:rFonts w:ascii="Fantasque Sans Mono" w:hAnsi="Fantasque Sans Mono"/>
          <w:color w:val="A89984"/>
          <w:sz w:val="30"/>
          <w:szCs w:val="30"/>
          <w:lang w:bidi="ar-SA"/>
        </w:rPr>
        <w:t>);</w:t>
      </w:r>
      <w:proofErr w:type="gramEnd"/>
    </w:p>
    <w:p w14:paraId="31FB4B4C" w14:textId="77777777" w:rsidR="009A456C" w:rsidRPr="009A456C" w:rsidRDefault="009A456C" w:rsidP="009A456C">
      <w:pPr>
        <w:shd w:val="clear" w:color="auto" w:fill="282828"/>
        <w:spacing w:line="390" w:lineRule="atLeast"/>
        <w:rPr>
          <w:rFonts w:ascii="Fantasque Sans Mono" w:hAnsi="Fantasque Sans Mono"/>
          <w:color w:val="EBDBB2"/>
          <w:sz w:val="30"/>
          <w:szCs w:val="30"/>
          <w:lang w:bidi="ar-SA"/>
        </w:rPr>
      </w:pPr>
      <w:r w:rsidRPr="009A456C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    </w:t>
      </w:r>
      <w:proofErr w:type="spellStart"/>
      <w:r w:rsidRPr="009A456C">
        <w:rPr>
          <w:rFonts w:ascii="Fantasque Sans Mono" w:hAnsi="Fantasque Sans Mono"/>
          <w:color w:val="FABD2F"/>
          <w:sz w:val="30"/>
          <w:szCs w:val="30"/>
          <w:lang w:bidi="ar-SA"/>
        </w:rPr>
        <w:t>pinMode</w:t>
      </w:r>
      <w:proofErr w:type="spellEnd"/>
      <w:r w:rsidRPr="009A456C">
        <w:rPr>
          <w:rFonts w:ascii="Fantasque Sans Mono" w:hAnsi="Fantasque Sans Mono"/>
          <w:color w:val="A89984"/>
          <w:sz w:val="30"/>
          <w:szCs w:val="30"/>
          <w:lang w:bidi="ar-SA"/>
        </w:rPr>
        <w:t>(</w:t>
      </w:r>
      <w:r w:rsidRPr="009A456C">
        <w:rPr>
          <w:rFonts w:ascii="Fantasque Sans Mono" w:hAnsi="Fantasque Sans Mono"/>
          <w:color w:val="83A598"/>
          <w:sz w:val="30"/>
          <w:szCs w:val="30"/>
          <w:lang w:bidi="ar-SA"/>
        </w:rPr>
        <w:t>ping</w:t>
      </w:r>
      <w:r w:rsidRPr="009A456C">
        <w:rPr>
          <w:rFonts w:ascii="Fantasque Sans Mono" w:hAnsi="Fantasque Sans Mono"/>
          <w:color w:val="A89984"/>
          <w:sz w:val="30"/>
          <w:szCs w:val="30"/>
          <w:lang w:bidi="ar-SA"/>
        </w:rPr>
        <w:t>,</w:t>
      </w:r>
      <w:r w:rsidRPr="009A456C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 INPUT</w:t>
      </w:r>
      <w:proofErr w:type="gramStart"/>
      <w:r w:rsidRPr="009A456C">
        <w:rPr>
          <w:rFonts w:ascii="Fantasque Sans Mono" w:hAnsi="Fantasque Sans Mono"/>
          <w:color w:val="A89984"/>
          <w:sz w:val="30"/>
          <w:szCs w:val="30"/>
          <w:lang w:bidi="ar-SA"/>
        </w:rPr>
        <w:t>);</w:t>
      </w:r>
      <w:proofErr w:type="gramEnd"/>
    </w:p>
    <w:p w14:paraId="10848152" w14:textId="77777777" w:rsidR="009A456C" w:rsidRPr="009A456C" w:rsidRDefault="009A456C" w:rsidP="009A456C">
      <w:pPr>
        <w:shd w:val="clear" w:color="auto" w:fill="282828"/>
        <w:spacing w:line="390" w:lineRule="atLeast"/>
        <w:rPr>
          <w:rFonts w:ascii="Fantasque Sans Mono" w:hAnsi="Fantasque Sans Mono"/>
          <w:color w:val="EBDBB2"/>
          <w:sz w:val="30"/>
          <w:szCs w:val="30"/>
          <w:lang w:bidi="ar-SA"/>
        </w:rPr>
      </w:pPr>
      <w:r w:rsidRPr="009A456C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    </w:t>
      </w:r>
      <w:r w:rsidRPr="009A456C">
        <w:rPr>
          <w:rFonts w:ascii="Fantasque Sans Mono" w:hAnsi="Fantasque Sans Mono"/>
          <w:color w:val="83A598"/>
          <w:sz w:val="30"/>
          <w:szCs w:val="30"/>
          <w:lang w:bidi="ar-SA"/>
        </w:rPr>
        <w:t>duration</w:t>
      </w:r>
      <w:r w:rsidRPr="009A456C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 </w:t>
      </w:r>
      <w:r w:rsidRPr="009A456C">
        <w:rPr>
          <w:rFonts w:ascii="Fantasque Sans Mono" w:hAnsi="Fantasque Sans Mono"/>
          <w:color w:val="8EC07C"/>
          <w:sz w:val="30"/>
          <w:szCs w:val="30"/>
          <w:lang w:bidi="ar-SA"/>
        </w:rPr>
        <w:t>=</w:t>
      </w:r>
      <w:r w:rsidRPr="009A456C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 </w:t>
      </w:r>
      <w:proofErr w:type="spellStart"/>
      <w:r w:rsidRPr="009A456C">
        <w:rPr>
          <w:rFonts w:ascii="Fantasque Sans Mono" w:hAnsi="Fantasque Sans Mono"/>
          <w:color w:val="FABD2F"/>
          <w:sz w:val="30"/>
          <w:szCs w:val="30"/>
          <w:lang w:bidi="ar-SA"/>
        </w:rPr>
        <w:t>pulseIn</w:t>
      </w:r>
      <w:proofErr w:type="spellEnd"/>
      <w:r w:rsidRPr="009A456C">
        <w:rPr>
          <w:rFonts w:ascii="Fantasque Sans Mono" w:hAnsi="Fantasque Sans Mono"/>
          <w:color w:val="A89984"/>
          <w:sz w:val="30"/>
          <w:szCs w:val="30"/>
          <w:lang w:bidi="ar-SA"/>
        </w:rPr>
        <w:t>(</w:t>
      </w:r>
      <w:r w:rsidRPr="009A456C">
        <w:rPr>
          <w:rFonts w:ascii="Fantasque Sans Mono" w:hAnsi="Fantasque Sans Mono"/>
          <w:color w:val="83A598"/>
          <w:sz w:val="30"/>
          <w:szCs w:val="30"/>
          <w:lang w:bidi="ar-SA"/>
        </w:rPr>
        <w:t>ping</w:t>
      </w:r>
      <w:r w:rsidRPr="009A456C">
        <w:rPr>
          <w:rFonts w:ascii="Fantasque Sans Mono" w:hAnsi="Fantasque Sans Mono"/>
          <w:color w:val="A89984"/>
          <w:sz w:val="30"/>
          <w:szCs w:val="30"/>
          <w:lang w:bidi="ar-SA"/>
        </w:rPr>
        <w:t>,</w:t>
      </w:r>
      <w:r w:rsidRPr="009A456C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 HIGH</w:t>
      </w:r>
      <w:proofErr w:type="gramStart"/>
      <w:r w:rsidRPr="009A456C">
        <w:rPr>
          <w:rFonts w:ascii="Fantasque Sans Mono" w:hAnsi="Fantasque Sans Mono"/>
          <w:color w:val="A89984"/>
          <w:sz w:val="30"/>
          <w:szCs w:val="30"/>
          <w:lang w:bidi="ar-SA"/>
        </w:rPr>
        <w:t>);</w:t>
      </w:r>
      <w:proofErr w:type="gramEnd"/>
    </w:p>
    <w:p w14:paraId="4661F10B" w14:textId="77777777" w:rsidR="009A456C" w:rsidRPr="009A456C" w:rsidRDefault="009A456C" w:rsidP="009A456C">
      <w:pPr>
        <w:shd w:val="clear" w:color="auto" w:fill="282828"/>
        <w:spacing w:line="390" w:lineRule="atLeast"/>
        <w:rPr>
          <w:rFonts w:ascii="Fantasque Sans Mono" w:hAnsi="Fantasque Sans Mono"/>
          <w:color w:val="EBDBB2"/>
          <w:sz w:val="30"/>
          <w:szCs w:val="30"/>
          <w:lang w:bidi="ar-SA"/>
        </w:rPr>
      </w:pPr>
      <w:r w:rsidRPr="009A456C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    </w:t>
      </w:r>
      <w:r w:rsidRPr="009A456C">
        <w:rPr>
          <w:rFonts w:ascii="Fantasque Sans Mono" w:hAnsi="Fantasque Sans Mono"/>
          <w:color w:val="83A598"/>
          <w:sz w:val="30"/>
          <w:szCs w:val="30"/>
          <w:lang w:bidi="ar-SA"/>
        </w:rPr>
        <w:t>inches</w:t>
      </w:r>
      <w:r w:rsidRPr="009A456C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 </w:t>
      </w:r>
      <w:r w:rsidRPr="009A456C">
        <w:rPr>
          <w:rFonts w:ascii="Fantasque Sans Mono" w:hAnsi="Fantasque Sans Mono"/>
          <w:color w:val="8EC07C"/>
          <w:sz w:val="30"/>
          <w:szCs w:val="30"/>
          <w:lang w:bidi="ar-SA"/>
        </w:rPr>
        <w:t>=</w:t>
      </w:r>
      <w:r w:rsidRPr="009A456C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 </w:t>
      </w:r>
      <w:proofErr w:type="spellStart"/>
      <w:r w:rsidRPr="009A456C">
        <w:rPr>
          <w:rFonts w:ascii="Fantasque Sans Mono" w:hAnsi="Fantasque Sans Mono"/>
          <w:color w:val="FABD2F"/>
          <w:sz w:val="30"/>
          <w:szCs w:val="30"/>
          <w:lang w:bidi="ar-SA"/>
        </w:rPr>
        <w:t>microsecondsToInches</w:t>
      </w:r>
      <w:proofErr w:type="spellEnd"/>
      <w:r w:rsidRPr="009A456C">
        <w:rPr>
          <w:rFonts w:ascii="Fantasque Sans Mono" w:hAnsi="Fantasque Sans Mono"/>
          <w:color w:val="A89984"/>
          <w:sz w:val="30"/>
          <w:szCs w:val="30"/>
          <w:lang w:bidi="ar-SA"/>
        </w:rPr>
        <w:t>(</w:t>
      </w:r>
      <w:r w:rsidRPr="009A456C">
        <w:rPr>
          <w:rFonts w:ascii="Fantasque Sans Mono" w:hAnsi="Fantasque Sans Mono"/>
          <w:color w:val="83A598"/>
          <w:sz w:val="30"/>
          <w:szCs w:val="30"/>
          <w:lang w:bidi="ar-SA"/>
        </w:rPr>
        <w:t>duration</w:t>
      </w:r>
      <w:proofErr w:type="gramStart"/>
      <w:r w:rsidRPr="009A456C">
        <w:rPr>
          <w:rFonts w:ascii="Fantasque Sans Mono" w:hAnsi="Fantasque Sans Mono"/>
          <w:color w:val="A89984"/>
          <w:sz w:val="30"/>
          <w:szCs w:val="30"/>
          <w:lang w:bidi="ar-SA"/>
        </w:rPr>
        <w:t>);</w:t>
      </w:r>
      <w:proofErr w:type="gramEnd"/>
    </w:p>
    <w:p w14:paraId="36690D10" w14:textId="77777777" w:rsidR="009A456C" w:rsidRPr="009A456C" w:rsidRDefault="009A456C" w:rsidP="009A456C">
      <w:pPr>
        <w:shd w:val="clear" w:color="auto" w:fill="282828"/>
        <w:spacing w:line="390" w:lineRule="atLeast"/>
        <w:rPr>
          <w:rFonts w:ascii="Fantasque Sans Mono" w:hAnsi="Fantasque Sans Mono"/>
          <w:color w:val="EBDBB2"/>
          <w:sz w:val="30"/>
          <w:szCs w:val="30"/>
          <w:lang w:bidi="ar-SA"/>
        </w:rPr>
      </w:pPr>
      <w:r w:rsidRPr="009A456C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    </w:t>
      </w:r>
      <w:r w:rsidRPr="009A456C">
        <w:rPr>
          <w:rFonts w:ascii="Fantasque Sans Mono" w:hAnsi="Fantasque Sans Mono"/>
          <w:color w:val="83A598"/>
          <w:sz w:val="30"/>
          <w:szCs w:val="30"/>
          <w:lang w:bidi="ar-SA"/>
        </w:rPr>
        <w:t>cm</w:t>
      </w:r>
      <w:r w:rsidRPr="009A456C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 </w:t>
      </w:r>
      <w:r w:rsidRPr="009A456C">
        <w:rPr>
          <w:rFonts w:ascii="Fantasque Sans Mono" w:hAnsi="Fantasque Sans Mono"/>
          <w:color w:val="8EC07C"/>
          <w:sz w:val="30"/>
          <w:szCs w:val="30"/>
          <w:lang w:bidi="ar-SA"/>
        </w:rPr>
        <w:t>=</w:t>
      </w:r>
      <w:r w:rsidRPr="009A456C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 </w:t>
      </w:r>
      <w:proofErr w:type="spellStart"/>
      <w:r w:rsidRPr="009A456C">
        <w:rPr>
          <w:rFonts w:ascii="Fantasque Sans Mono" w:hAnsi="Fantasque Sans Mono"/>
          <w:color w:val="FABD2F"/>
          <w:sz w:val="30"/>
          <w:szCs w:val="30"/>
          <w:lang w:bidi="ar-SA"/>
        </w:rPr>
        <w:t>microsecondsToCentimeters</w:t>
      </w:r>
      <w:proofErr w:type="spellEnd"/>
      <w:r w:rsidRPr="009A456C">
        <w:rPr>
          <w:rFonts w:ascii="Fantasque Sans Mono" w:hAnsi="Fantasque Sans Mono"/>
          <w:color w:val="A89984"/>
          <w:sz w:val="30"/>
          <w:szCs w:val="30"/>
          <w:lang w:bidi="ar-SA"/>
        </w:rPr>
        <w:t>(</w:t>
      </w:r>
      <w:r w:rsidRPr="009A456C">
        <w:rPr>
          <w:rFonts w:ascii="Fantasque Sans Mono" w:hAnsi="Fantasque Sans Mono"/>
          <w:color w:val="83A598"/>
          <w:sz w:val="30"/>
          <w:szCs w:val="30"/>
          <w:lang w:bidi="ar-SA"/>
        </w:rPr>
        <w:t>duration</w:t>
      </w:r>
      <w:proofErr w:type="gramStart"/>
      <w:r w:rsidRPr="009A456C">
        <w:rPr>
          <w:rFonts w:ascii="Fantasque Sans Mono" w:hAnsi="Fantasque Sans Mono"/>
          <w:color w:val="A89984"/>
          <w:sz w:val="30"/>
          <w:szCs w:val="30"/>
          <w:lang w:bidi="ar-SA"/>
        </w:rPr>
        <w:t>);</w:t>
      </w:r>
      <w:proofErr w:type="gramEnd"/>
    </w:p>
    <w:p w14:paraId="7726DF06" w14:textId="77777777" w:rsidR="009A456C" w:rsidRPr="009A456C" w:rsidRDefault="009A456C" w:rsidP="009A456C">
      <w:pPr>
        <w:shd w:val="clear" w:color="auto" w:fill="282828"/>
        <w:spacing w:line="390" w:lineRule="atLeast"/>
        <w:rPr>
          <w:rFonts w:ascii="Fantasque Sans Mono" w:hAnsi="Fantasque Sans Mono"/>
          <w:color w:val="EBDBB2"/>
          <w:sz w:val="30"/>
          <w:szCs w:val="30"/>
          <w:lang w:bidi="ar-SA"/>
        </w:rPr>
      </w:pPr>
      <w:r w:rsidRPr="009A456C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    </w:t>
      </w:r>
      <w:proofErr w:type="spellStart"/>
      <w:r w:rsidRPr="009A456C">
        <w:rPr>
          <w:rFonts w:ascii="Fantasque Sans Mono" w:hAnsi="Fantasque Sans Mono"/>
          <w:color w:val="83A598"/>
          <w:sz w:val="30"/>
          <w:szCs w:val="30"/>
          <w:lang w:bidi="ar-SA"/>
        </w:rPr>
        <w:t>Serial</w:t>
      </w:r>
      <w:r w:rsidRPr="009A456C">
        <w:rPr>
          <w:rFonts w:ascii="Fantasque Sans Mono" w:hAnsi="Fantasque Sans Mono"/>
          <w:color w:val="A89984"/>
          <w:sz w:val="30"/>
          <w:szCs w:val="30"/>
          <w:lang w:bidi="ar-SA"/>
        </w:rPr>
        <w:t>.</w:t>
      </w:r>
      <w:r w:rsidRPr="009A456C">
        <w:rPr>
          <w:rFonts w:ascii="Fantasque Sans Mono" w:hAnsi="Fantasque Sans Mono"/>
          <w:color w:val="FABD2F"/>
          <w:sz w:val="30"/>
          <w:szCs w:val="30"/>
          <w:lang w:bidi="ar-SA"/>
        </w:rPr>
        <w:t>print</w:t>
      </w:r>
      <w:proofErr w:type="spellEnd"/>
      <w:r w:rsidRPr="009A456C">
        <w:rPr>
          <w:rFonts w:ascii="Fantasque Sans Mono" w:hAnsi="Fantasque Sans Mono"/>
          <w:color w:val="A89984"/>
          <w:sz w:val="30"/>
          <w:szCs w:val="30"/>
          <w:lang w:bidi="ar-SA"/>
        </w:rPr>
        <w:t>(</w:t>
      </w:r>
      <w:r w:rsidRPr="009A456C">
        <w:rPr>
          <w:rFonts w:ascii="Fantasque Sans Mono" w:hAnsi="Fantasque Sans Mono"/>
          <w:color w:val="83A598"/>
          <w:sz w:val="30"/>
          <w:szCs w:val="30"/>
          <w:lang w:bidi="ar-SA"/>
        </w:rPr>
        <w:t>inches</w:t>
      </w:r>
      <w:proofErr w:type="gramStart"/>
      <w:r w:rsidRPr="009A456C">
        <w:rPr>
          <w:rFonts w:ascii="Fantasque Sans Mono" w:hAnsi="Fantasque Sans Mono"/>
          <w:color w:val="A89984"/>
          <w:sz w:val="30"/>
          <w:szCs w:val="30"/>
          <w:lang w:bidi="ar-SA"/>
        </w:rPr>
        <w:t>);</w:t>
      </w:r>
      <w:proofErr w:type="gramEnd"/>
    </w:p>
    <w:p w14:paraId="2946DC92" w14:textId="77777777" w:rsidR="009A456C" w:rsidRPr="009A456C" w:rsidRDefault="009A456C" w:rsidP="009A456C">
      <w:pPr>
        <w:shd w:val="clear" w:color="auto" w:fill="282828"/>
        <w:spacing w:line="390" w:lineRule="atLeast"/>
        <w:rPr>
          <w:rFonts w:ascii="Fantasque Sans Mono" w:hAnsi="Fantasque Sans Mono"/>
          <w:color w:val="EBDBB2"/>
          <w:sz w:val="30"/>
          <w:szCs w:val="30"/>
          <w:lang w:bidi="ar-SA"/>
        </w:rPr>
      </w:pPr>
      <w:r w:rsidRPr="009A456C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    </w:t>
      </w:r>
      <w:proofErr w:type="spellStart"/>
      <w:r w:rsidRPr="009A456C">
        <w:rPr>
          <w:rFonts w:ascii="Fantasque Sans Mono" w:hAnsi="Fantasque Sans Mono"/>
          <w:color w:val="83A598"/>
          <w:sz w:val="30"/>
          <w:szCs w:val="30"/>
          <w:lang w:bidi="ar-SA"/>
        </w:rPr>
        <w:t>Serial</w:t>
      </w:r>
      <w:r w:rsidRPr="009A456C">
        <w:rPr>
          <w:rFonts w:ascii="Fantasque Sans Mono" w:hAnsi="Fantasque Sans Mono"/>
          <w:color w:val="A89984"/>
          <w:sz w:val="30"/>
          <w:szCs w:val="30"/>
          <w:lang w:bidi="ar-SA"/>
        </w:rPr>
        <w:t>.</w:t>
      </w:r>
      <w:r w:rsidRPr="009A456C">
        <w:rPr>
          <w:rFonts w:ascii="Fantasque Sans Mono" w:hAnsi="Fantasque Sans Mono"/>
          <w:color w:val="FABD2F"/>
          <w:sz w:val="30"/>
          <w:szCs w:val="30"/>
          <w:lang w:bidi="ar-SA"/>
        </w:rPr>
        <w:t>print</w:t>
      </w:r>
      <w:proofErr w:type="spellEnd"/>
      <w:r w:rsidRPr="009A456C">
        <w:rPr>
          <w:rFonts w:ascii="Fantasque Sans Mono" w:hAnsi="Fantasque Sans Mono"/>
          <w:color w:val="A89984"/>
          <w:sz w:val="30"/>
          <w:szCs w:val="30"/>
          <w:lang w:bidi="ar-SA"/>
        </w:rPr>
        <w:t>("</w:t>
      </w:r>
      <w:r w:rsidRPr="009A456C">
        <w:rPr>
          <w:rFonts w:ascii="Fantasque Sans Mono" w:hAnsi="Fantasque Sans Mono"/>
          <w:color w:val="B8BB26"/>
          <w:sz w:val="30"/>
          <w:szCs w:val="30"/>
          <w:lang w:bidi="ar-SA"/>
        </w:rPr>
        <w:t xml:space="preserve">in, </w:t>
      </w:r>
      <w:r w:rsidRPr="009A456C">
        <w:rPr>
          <w:rFonts w:ascii="Fantasque Sans Mono" w:hAnsi="Fantasque Sans Mono"/>
          <w:color w:val="A89984"/>
          <w:sz w:val="30"/>
          <w:szCs w:val="30"/>
          <w:lang w:bidi="ar-SA"/>
        </w:rPr>
        <w:t>"</w:t>
      </w:r>
      <w:proofErr w:type="gramStart"/>
      <w:r w:rsidRPr="009A456C">
        <w:rPr>
          <w:rFonts w:ascii="Fantasque Sans Mono" w:hAnsi="Fantasque Sans Mono"/>
          <w:color w:val="A89984"/>
          <w:sz w:val="30"/>
          <w:szCs w:val="30"/>
          <w:lang w:bidi="ar-SA"/>
        </w:rPr>
        <w:t>);</w:t>
      </w:r>
      <w:proofErr w:type="gramEnd"/>
    </w:p>
    <w:p w14:paraId="1E889C64" w14:textId="77777777" w:rsidR="009A456C" w:rsidRPr="009A456C" w:rsidRDefault="009A456C" w:rsidP="009A456C">
      <w:pPr>
        <w:shd w:val="clear" w:color="auto" w:fill="282828"/>
        <w:spacing w:line="390" w:lineRule="atLeast"/>
        <w:rPr>
          <w:rFonts w:ascii="Fantasque Sans Mono" w:hAnsi="Fantasque Sans Mono"/>
          <w:color w:val="EBDBB2"/>
          <w:sz w:val="30"/>
          <w:szCs w:val="30"/>
          <w:lang w:bidi="ar-SA"/>
        </w:rPr>
      </w:pPr>
      <w:r w:rsidRPr="009A456C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    </w:t>
      </w:r>
      <w:proofErr w:type="spellStart"/>
      <w:r w:rsidRPr="009A456C">
        <w:rPr>
          <w:rFonts w:ascii="Fantasque Sans Mono" w:hAnsi="Fantasque Sans Mono"/>
          <w:color w:val="83A598"/>
          <w:sz w:val="30"/>
          <w:szCs w:val="30"/>
          <w:lang w:bidi="ar-SA"/>
        </w:rPr>
        <w:t>Serial</w:t>
      </w:r>
      <w:r w:rsidRPr="009A456C">
        <w:rPr>
          <w:rFonts w:ascii="Fantasque Sans Mono" w:hAnsi="Fantasque Sans Mono"/>
          <w:color w:val="A89984"/>
          <w:sz w:val="30"/>
          <w:szCs w:val="30"/>
          <w:lang w:bidi="ar-SA"/>
        </w:rPr>
        <w:t>.</w:t>
      </w:r>
      <w:r w:rsidRPr="009A456C">
        <w:rPr>
          <w:rFonts w:ascii="Fantasque Sans Mono" w:hAnsi="Fantasque Sans Mono"/>
          <w:color w:val="FABD2F"/>
          <w:sz w:val="30"/>
          <w:szCs w:val="30"/>
          <w:lang w:bidi="ar-SA"/>
        </w:rPr>
        <w:t>print</w:t>
      </w:r>
      <w:proofErr w:type="spellEnd"/>
      <w:r w:rsidRPr="009A456C">
        <w:rPr>
          <w:rFonts w:ascii="Fantasque Sans Mono" w:hAnsi="Fantasque Sans Mono"/>
          <w:color w:val="A89984"/>
          <w:sz w:val="30"/>
          <w:szCs w:val="30"/>
          <w:lang w:bidi="ar-SA"/>
        </w:rPr>
        <w:t>(</w:t>
      </w:r>
      <w:r w:rsidRPr="009A456C">
        <w:rPr>
          <w:rFonts w:ascii="Fantasque Sans Mono" w:hAnsi="Fantasque Sans Mono"/>
          <w:color w:val="83A598"/>
          <w:sz w:val="30"/>
          <w:szCs w:val="30"/>
          <w:lang w:bidi="ar-SA"/>
        </w:rPr>
        <w:t>cm</w:t>
      </w:r>
      <w:proofErr w:type="gramStart"/>
      <w:r w:rsidRPr="009A456C">
        <w:rPr>
          <w:rFonts w:ascii="Fantasque Sans Mono" w:hAnsi="Fantasque Sans Mono"/>
          <w:color w:val="A89984"/>
          <w:sz w:val="30"/>
          <w:szCs w:val="30"/>
          <w:lang w:bidi="ar-SA"/>
        </w:rPr>
        <w:t>);</w:t>
      </w:r>
      <w:proofErr w:type="gramEnd"/>
    </w:p>
    <w:p w14:paraId="79E46983" w14:textId="77777777" w:rsidR="009A456C" w:rsidRPr="009A456C" w:rsidRDefault="009A456C" w:rsidP="009A456C">
      <w:pPr>
        <w:shd w:val="clear" w:color="auto" w:fill="282828"/>
        <w:spacing w:line="390" w:lineRule="atLeast"/>
        <w:rPr>
          <w:rFonts w:ascii="Fantasque Sans Mono" w:hAnsi="Fantasque Sans Mono"/>
          <w:color w:val="EBDBB2"/>
          <w:sz w:val="30"/>
          <w:szCs w:val="30"/>
          <w:lang w:bidi="ar-SA"/>
        </w:rPr>
      </w:pPr>
      <w:r w:rsidRPr="009A456C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    </w:t>
      </w:r>
      <w:proofErr w:type="spellStart"/>
      <w:r w:rsidRPr="009A456C">
        <w:rPr>
          <w:rFonts w:ascii="Fantasque Sans Mono" w:hAnsi="Fantasque Sans Mono"/>
          <w:color w:val="83A598"/>
          <w:sz w:val="30"/>
          <w:szCs w:val="30"/>
          <w:lang w:bidi="ar-SA"/>
        </w:rPr>
        <w:t>Serial</w:t>
      </w:r>
      <w:r w:rsidRPr="009A456C">
        <w:rPr>
          <w:rFonts w:ascii="Fantasque Sans Mono" w:hAnsi="Fantasque Sans Mono"/>
          <w:color w:val="A89984"/>
          <w:sz w:val="30"/>
          <w:szCs w:val="30"/>
          <w:lang w:bidi="ar-SA"/>
        </w:rPr>
        <w:t>.</w:t>
      </w:r>
      <w:r w:rsidRPr="009A456C">
        <w:rPr>
          <w:rFonts w:ascii="Fantasque Sans Mono" w:hAnsi="Fantasque Sans Mono"/>
          <w:color w:val="FABD2F"/>
          <w:sz w:val="30"/>
          <w:szCs w:val="30"/>
          <w:lang w:bidi="ar-SA"/>
        </w:rPr>
        <w:t>print</w:t>
      </w:r>
      <w:proofErr w:type="spellEnd"/>
      <w:r w:rsidRPr="009A456C">
        <w:rPr>
          <w:rFonts w:ascii="Fantasque Sans Mono" w:hAnsi="Fantasque Sans Mono"/>
          <w:color w:val="A89984"/>
          <w:sz w:val="30"/>
          <w:szCs w:val="30"/>
          <w:lang w:bidi="ar-SA"/>
        </w:rPr>
        <w:t>("</w:t>
      </w:r>
      <w:r w:rsidRPr="009A456C">
        <w:rPr>
          <w:rFonts w:ascii="Fantasque Sans Mono" w:hAnsi="Fantasque Sans Mono"/>
          <w:color w:val="B8BB26"/>
          <w:sz w:val="30"/>
          <w:szCs w:val="30"/>
          <w:lang w:bidi="ar-SA"/>
        </w:rPr>
        <w:t>cm</w:t>
      </w:r>
      <w:r w:rsidRPr="009A456C">
        <w:rPr>
          <w:rFonts w:ascii="Fantasque Sans Mono" w:hAnsi="Fantasque Sans Mono"/>
          <w:color w:val="A89984"/>
          <w:sz w:val="30"/>
          <w:szCs w:val="30"/>
          <w:lang w:bidi="ar-SA"/>
        </w:rPr>
        <w:t>"</w:t>
      </w:r>
      <w:proofErr w:type="gramStart"/>
      <w:r w:rsidRPr="009A456C">
        <w:rPr>
          <w:rFonts w:ascii="Fantasque Sans Mono" w:hAnsi="Fantasque Sans Mono"/>
          <w:color w:val="A89984"/>
          <w:sz w:val="30"/>
          <w:szCs w:val="30"/>
          <w:lang w:bidi="ar-SA"/>
        </w:rPr>
        <w:t>);</w:t>
      </w:r>
      <w:proofErr w:type="gramEnd"/>
    </w:p>
    <w:p w14:paraId="4AB0C7D7" w14:textId="77777777" w:rsidR="009A456C" w:rsidRPr="009A456C" w:rsidRDefault="009A456C" w:rsidP="009A456C">
      <w:pPr>
        <w:shd w:val="clear" w:color="auto" w:fill="282828"/>
        <w:spacing w:line="390" w:lineRule="atLeast"/>
        <w:rPr>
          <w:rFonts w:ascii="Fantasque Sans Mono" w:hAnsi="Fantasque Sans Mono"/>
          <w:color w:val="EBDBB2"/>
          <w:sz w:val="30"/>
          <w:szCs w:val="30"/>
          <w:lang w:bidi="ar-SA"/>
        </w:rPr>
      </w:pPr>
      <w:r w:rsidRPr="009A456C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    </w:t>
      </w:r>
      <w:proofErr w:type="spellStart"/>
      <w:r w:rsidRPr="009A456C">
        <w:rPr>
          <w:rFonts w:ascii="Fantasque Sans Mono" w:hAnsi="Fantasque Sans Mono"/>
          <w:color w:val="83A598"/>
          <w:sz w:val="30"/>
          <w:szCs w:val="30"/>
          <w:lang w:bidi="ar-SA"/>
        </w:rPr>
        <w:t>Serial</w:t>
      </w:r>
      <w:r w:rsidRPr="009A456C">
        <w:rPr>
          <w:rFonts w:ascii="Fantasque Sans Mono" w:hAnsi="Fantasque Sans Mono"/>
          <w:color w:val="A89984"/>
          <w:sz w:val="30"/>
          <w:szCs w:val="30"/>
          <w:lang w:bidi="ar-SA"/>
        </w:rPr>
        <w:t>.</w:t>
      </w:r>
      <w:r w:rsidRPr="009A456C">
        <w:rPr>
          <w:rFonts w:ascii="Fantasque Sans Mono" w:hAnsi="Fantasque Sans Mono"/>
          <w:color w:val="FABD2F"/>
          <w:sz w:val="30"/>
          <w:szCs w:val="30"/>
          <w:lang w:bidi="ar-SA"/>
        </w:rPr>
        <w:t>println</w:t>
      </w:r>
      <w:proofErr w:type="spellEnd"/>
      <w:r w:rsidRPr="009A456C">
        <w:rPr>
          <w:rFonts w:ascii="Fantasque Sans Mono" w:hAnsi="Fantasque Sans Mono"/>
          <w:color w:val="A89984"/>
          <w:sz w:val="30"/>
          <w:szCs w:val="30"/>
          <w:lang w:bidi="ar-SA"/>
        </w:rPr>
        <w:t>(</w:t>
      </w:r>
      <w:proofErr w:type="gramStart"/>
      <w:r w:rsidRPr="009A456C">
        <w:rPr>
          <w:rFonts w:ascii="Fantasque Sans Mono" w:hAnsi="Fantasque Sans Mono"/>
          <w:color w:val="A89984"/>
          <w:sz w:val="30"/>
          <w:szCs w:val="30"/>
          <w:lang w:bidi="ar-SA"/>
        </w:rPr>
        <w:t>);</w:t>
      </w:r>
      <w:proofErr w:type="gramEnd"/>
    </w:p>
    <w:p w14:paraId="7AEF69AE" w14:textId="77777777" w:rsidR="009A456C" w:rsidRPr="009A456C" w:rsidRDefault="009A456C" w:rsidP="009A456C">
      <w:pPr>
        <w:shd w:val="clear" w:color="auto" w:fill="282828"/>
        <w:spacing w:line="390" w:lineRule="atLeast"/>
        <w:rPr>
          <w:rFonts w:ascii="Fantasque Sans Mono" w:hAnsi="Fantasque Sans Mono"/>
          <w:color w:val="EBDBB2"/>
          <w:sz w:val="30"/>
          <w:szCs w:val="30"/>
          <w:lang w:bidi="ar-SA"/>
        </w:rPr>
      </w:pPr>
      <w:r w:rsidRPr="009A456C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    </w:t>
      </w:r>
      <w:r w:rsidRPr="009A456C">
        <w:rPr>
          <w:rFonts w:ascii="Fantasque Sans Mono" w:hAnsi="Fantasque Sans Mono"/>
          <w:color w:val="FB4934"/>
          <w:sz w:val="30"/>
          <w:szCs w:val="30"/>
          <w:lang w:bidi="ar-SA"/>
        </w:rPr>
        <w:t>if</w:t>
      </w:r>
      <w:r w:rsidRPr="009A456C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 </w:t>
      </w:r>
      <w:r w:rsidRPr="009A456C">
        <w:rPr>
          <w:rFonts w:ascii="Fantasque Sans Mono" w:hAnsi="Fantasque Sans Mono"/>
          <w:color w:val="A89984"/>
          <w:sz w:val="30"/>
          <w:szCs w:val="30"/>
          <w:lang w:bidi="ar-SA"/>
        </w:rPr>
        <w:t>(</w:t>
      </w:r>
      <w:r w:rsidRPr="009A456C">
        <w:rPr>
          <w:rFonts w:ascii="Fantasque Sans Mono" w:hAnsi="Fantasque Sans Mono"/>
          <w:color w:val="83A598"/>
          <w:sz w:val="30"/>
          <w:szCs w:val="30"/>
          <w:lang w:bidi="ar-SA"/>
        </w:rPr>
        <w:t>cm</w:t>
      </w:r>
      <w:r w:rsidRPr="009A456C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 </w:t>
      </w:r>
      <w:r w:rsidRPr="009A456C">
        <w:rPr>
          <w:rFonts w:ascii="Fantasque Sans Mono" w:hAnsi="Fantasque Sans Mono"/>
          <w:color w:val="8EC07C"/>
          <w:sz w:val="30"/>
          <w:szCs w:val="30"/>
          <w:lang w:bidi="ar-SA"/>
        </w:rPr>
        <w:t>&lt;</w:t>
      </w:r>
      <w:r w:rsidRPr="009A456C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 </w:t>
      </w:r>
      <w:r w:rsidRPr="009A456C">
        <w:rPr>
          <w:rFonts w:ascii="Fantasque Sans Mono" w:hAnsi="Fantasque Sans Mono"/>
          <w:color w:val="D3869B"/>
          <w:sz w:val="30"/>
          <w:szCs w:val="30"/>
          <w:lang w:bidi="ar-SA"/>
        </w:rPr>
        <w:t>50</w:t>
      </w:r>
      <w:r w:rsidRPr="009A456C">
        <w:rPr>
          <w:rFonts w:ascii="Fantasque Sans Mono" w:hAnsi="Fantasque Sans Mono"/>
          <w:color w:val="A89984"/>
          <w:sz w:val="30"/>
          <w:szCs w:val="30"/>
          <w:lang w:bidi="ar-SA"/>
        </w:rPr>
        <w:t>)</w:t>
      </w:r>
    </w:p>
    <w:p w14:paraId="4DB62B9A" w14:textId="77777777" w:rsidR="009A456C" w:rsidRPr="009A456C" w:rsidRDefault="009A456C" w:rsidP="009A456C">
      <w:pPr>
        <w:shd w:val="clear" w:color="auto" w:fill="282828"/>
        <w:spacing w:line="390" w:lineRule="atLeast"/>
        <w:rPr>
          <w:rFonts w:ascii="Fantasque Sans Mono" w:hAnsi="Fantasque Sans Mono"/>
          <w:color w:val="EBDBB2"/>
          <w:sz w:val="30"/>
          <w:szCs w:val="30"/>
          <w:lang w:bidi="ar-SA"/>
        </w:rPr>
      </w:pPr>
      <w:r w:rsidRPr="009A456C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    </w:t>
      </w:r>
      <w:r w:rsidRPr="009A456C">
        <w:rPr>
          <w:rFonts w:ascii="Fantasque Sans Mono" w:hAnsi="Fantasque Sans Mono"/>
          <w:color w:val="A89984"/>
          <w:sz w:val="30"/>
          <w:szCs w:val="30"/>
          <w:lang w:bidi="ar-SA"/>
        </w:rPr>
        <w:t>{</w:t>
      </w:r>
    </w:p>
    <w:p w14:paraId="60B3824B" w14:textId="77777777" w:rsidR="009A456C" w:rsidRPr="009A456C" w:rsidRDefault="009A456C" w:rsidP="009A456C">
      <w:pPr>
        <w:shd w:val="clear" w:color="auto" w:fill="282828"/>
        <w:spacing w:line="390" w:lineRule="atLeast"/>
        <w:rPr>
          <w:rFonts w:ascii="Fantasque Sans Mono" w:hAnsi="Fantasque Sans Mono"/>
          <w:color w:val="EBDBB2"/>
          <w:sz w:val="30"/>
          <w:szCs w:val="30"/>
          <w:lang w:bidi="ar-SA"/>
        </w:rPr>
      </w:pPr>
      <w:r w:rsidRPr="009A456C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        </w:t>
      </w:r>
      <w:proofErr w:type="spellStart"/>
      <w:r w:rsidRPr="009A456C">
        <w:rPr>
          <w:rFonts w:ascii="Fantasque Sans Mono" w:hAnsi="Fantasque Sans Mono"/>
          <w:color w:val="FABD2F"/>
          <w:sz w:val="30"/>
          <w:szCs w:val="30"/>
          <w:lang w:bidi="ar-SA"/>
        </w:rPr>
        <w:t>displayLight</w:t>
      </w:r>
      <w:proofErr w:type="spellEnd"/>
      <w:r w:rsidRPr="009A456C">
        <w:rPr>
          <w:rFonts w:ascii="Fantasque Sans Mono" w:hAnsi="Fantasque Sans Mono"/>
          <w:color w:val="A89984"/>
          <w:sz w:val="30"/>
          <w:szCs w:val="30"/>
          <w:lang w:bidi="ar-SA"/>
        </w:rPr>
        <w:t>(</w:t>
      </w:r>
      <w:r w:rsidRPr="009A456C">
        <w:rPr>
          <w:rFonts w:ascii="Fantasque Sans Mono" w:hAnsi="Fantasque Sans Mono"/>
          <w:color w:val="D3869B"/>
          <w:sz w:val="30"/>
          <w:szCs w:val="30"/>
          <w:lang w:bidi="ar-SA"/>
        </w:rPr>
        <w:t>0</w:t>
      </w:r>
      <w:proofErr w:type="gramStart"/>
      <w:r w:rsidRPr="009A456C">
        <w:rPr>
          <w:rFonts w:ascii="Fantasque Sans Mono" w:hAnsi="Fantasque Sans Mono"/>
          <w:color w:val="A89984"/>
          <w:sz w:val="30"/>
          <w:szCs w:val="30"/>
          <w:lang w:bidi="ar-SA"/>
        </w:rPr>
        <w:t>);</w:t>
      </w:r>
      <w:proofErr w:type="gramEnd"/>
    </w:p>
    <w:p w14:paraId="619A5ECC" w14:textId="77777777" w:rsidR="009A456C" w:rsidRPr="009A456C" w:rsidRDefault="009A456C" w:rsidP="009A456C">
      <w:pPr>
        <w:shd w:val="clear" w:color="auto" w:fill="282828"/>
        <w:spacing w:line="390" w:lineRule="atLeast"/>
        <w:rPr>
          <w:rFonts w:ascii="Fantasque Sans Mono" w:hAnsi="Fantasque Sans Mono"/>
          <w:color w:val="EBDBB2"/>
          <w:sz w:val="30"/>
          <w:szCs w:val="30"/>
          <w:lang w:bidi="ar-SA"/>
        </w:rPr>
      </w:pPr>
      <w:r w:rsidRPr="009A456C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        </w:t>
      </w:r>
      <w:proofErr w:type="spellStart"/>
      <w:r w:rsidRPr="009A456C">
        <w:rPr>
          <w:rFonts w:ascii="Fantasque Sans Mono" w:hAnsi="Fantasque Sans Mono"/>
          <w:color w:val="FABD2F"/>
          <w:sz w:val="30"/>
          <w:szCs w:val="30"/>
          <w:lang w:bidi="ar-SA"/>
        </w:rPr>
        <w:t>playTone</w:t>
      </w:r>
      <w:proofErr w:type="spellEnd"/>
      <w:r w:rsidRPr="009A456C">
        <w:rPr>
          <w:rFonts w:ascii="Fantasque Sans Mono" w:hAnsi="Fantasque Sans Mono"/>
          <w:color w:val="A89984"/>
          <w:sz w:val="30"/>
          <w:szCs w:val="30"/>
          <w:lang w:bidi="ar-SA"/>
        </w:rPr>
        <w:t>(</w:t>
      </w:r>
      <w:r w:rsidRPr="009A456C">
        <w:rPr>
          <w:rFonts w:ascii="Fantasque Sans Mono" w:hAnsi="Fantasque Sans Mono"/>
          <w:color w:val="D3869B"/>
          <w:sz w:val="30"/>
          <w:szCs w:val="30"/>
          <w:lang w:bidi="ar-SA"/>
        </w:rPr>
        <w:t>300</w:t>
      </w:r>
      <w:r w:rsidRPr="009A456C">
        <w:rPr>
          <w:rFonts w:ascii="Fantasque Sans Mono" w:hAnsi="Fantasque Sans Mono"/>
          <w:color w:val="A89984"/>
          <w:sz w:val="30"/>
          <w:szCs w:val="30"/>
          <w:lang w:bidi="ar-SA"/>
        </w:rPr>
        <w:t>,</w:t>
      </w:r>
      <w:r w:rsidRPr="009A456C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 </w:t>
      </w:r>
      <w:r w:rsidRPr="009A456C">
        <w:rPr>
          <w:rFonts w:ascii="Fantasque Sans Mono" w:hAnsi="Fantasque Sans Mono"/>
          <w:color w:val="D3869B"/>
          <w:sz w:val="30"/>
          <w:szCs w:val="30"/>
          <w:lang w:bidi="ar-SA"/>
        </w:rPr>
        <w:t>100</w:t>
      </w:r>
      <w:proofErr w:type="gramStart"/>
      <w:r w:rsidRPr="009A456C">
        <w:rPr>
          <w:rFonts w:ascii="Fantasque Sans Mono" w:hAnsi="Fantasque Sans Mono"/>
          <w:color w:val="A89984"/>
          <w:sz w:val="30"/>
          <w:szCs w:val="30"/>
          <w:lang w:bidi="ar-SA"/>
        </w:rPr>
        <w:t>);</w:t>
      </w:r>
      <w:proofErr w:type="gramEnd"/>
    </w:p>
    <w:p w14:paraId="7A3392FF" w14:textId="77777777" w:rsidR="009A456C" w:rsidRPr="009A456C" w:rsidRDefault="009A456C" w:rsidP="009A456C">
      <w:pPr>
        <w:shd w:val="clear" w:color="auto" w:fill="282828"/>
        <w:spacing w:line="390" w:lineRule="atLeast"/>
        <w:rPr>
          <w:rFonts w:ascii="Fantasque Sans Mono" w:hAnsi="Fantasque Sans Mono"/>
          <w:color w:val="EBDBB2"/>
          <w:sz w:val="30"/>
          <w:szCs w:val="30"/>
          <w:lang w:bidi="ar-SA"/>
        </w:rPr>
      </w:pPr>
      <w:r w:rsidRPr="009A456C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    </w:t>
      </w:r>
      <w:r w:rsidRPr="009A456C">
        <w:rPr>
          <w:rFonts w:ascii="Fantasque Sans Mono" w:hAnsi="Fantasque Sans Mono"/>
          <w:color w:val="A89984"/>
          <w:sz w:val="30"/>
          <w:szCs w:val="30"/>
          <w:lang w:bidi="ar-SA"/>
        </w:rPr>
        <w:t>}</w:t>
      </w:r>
    </w:p>
    <w:p w14:paraId="279B2724" w14:textId="77777777" w:rsidR="009A456C" w:rsidRPr="009A456C" w:rsidRDefault="009A456C" w:rsidP="009A456C">
      <w:pPr>
        <w:shd w:val="clear" w:color="auto" w:fill="282828"/>
        <w:spacing w:line="390" w:lineRule="atLeast"/>
        <w:rPr>
          <w:rFonts w:ascii="Fantasque Sans Mono" w:hAnsi="Fantasque Sans Mono"/>
          <w:color w:val="EBDBB2"/>
          <w:sz w:val="30"/>
          <w:szCs w:val="30"/>
          <w:lang w:bidi="ar-SA"/>
        </w:rPr>
      </w:pPr>
      <w:r w:rsidRPr="009A456C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    </w:t>
      </w:r>
      <w:r w:rsidRPr="009A456C">
        <w:rPr>
          <w:rFonts w:ascii="Fantasque Sans Mono" w:hAnsi="Fantasque Sans Mono"/>
          <w:color w:val="FB4934"/>
          <w:sz w:val="30"/>
          <w:szCs w:val="30"/>
          <w:lang w:bidi="ar-SA"/>
        </w:rPr>
        <w:t>else</w:t>
      </w:r>
      <w:r w:rsidRPr="009A456C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 </w:t>
      </w:r>
      <w:r w:rsidRPr="009A456C">
        <w:rPr>
          <w:rFonts w:ascii="Fantasque Sans Mono" w:hAnsi="Fantasque Sans Mono"/>
          <w:color w:val="FB4934"/>
          <w:sz w:val="30"/>
          <w:szCs w:val="30"/>
          <w:lang w:bidi="ar-SA"/>
        </w:rPr>
        <w:t>if</w:t>
      </w:r>
      <w:r w:rsidRPr="009A456C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 </w:t>
      </w:r>
      <w:r w:rsidRPr="009A456C">
        <w:rPr>
          <w:rFonts w:ascii="Fantasque Sans Mono" w:hAnsi="Fantasque Sans Mono"/>
          <w:color w:val="A89984"/>
          <w:sz w:val="30"/>
          <w:szCs w:val="30"/>
          <w:lang w:bidi="ar-SA"/>
        </w:rPr>
        <w:t>(</w:t>
      </w:r>
      <w:r w:rsidRPr="009A456C">
        <w:rPr>
          <w:rFonts w:ascii="Fantasque Sans Mono" w:hAnsi="Fantasque Sans Mono"/>
          <w:color w:val="83A598"/>
          <w:sz w:val="30"/>
          <w:szCs w:val="30"/>
          <w:lang w:bidi="ar-SA"/>
        </w:rPr>
        <w:t>cm</w:t>
      </w:r>
      <w:r w:rsidRPr="009A456C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 </w:t>
      </w:r>
      <w:r w:rsidRPr="009A456C">
        <w:rPr>
          <w:rFonts w:ascii="Fantasque Sans Mono" w:hAnsi="Fantasque Sans Mono"/>
          <w:color w:val="8EC07C"/>
          <w:sz w:val="30"/>
          <w:szCs w:val="30"/>
          <w:lang w:bidi="ar-SA"/>
        </w:rPr>
        <w:t>&lt;</w:t>
      </w:r>
      <w:r w:rsidRPr="009A456C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 </w:t>
      </w:r>
      <w:r w:rsidRPr="009A456C">
        <w:rPr>
          <w:rFonts w:ascii="Fantasque Sans Mono" w:hAnsi="Fantasque Sans Mono"/>
          <w:color w:val="D3869B"/>
          <w:sz w:val="30"/>
          <w:szCs w:val="30"/>
          <w:lang w:bidi="ar-SA"/>
        </w:rPr>
        <w:t>150</w:t>
      </w:r>
      <w:r w:rsidRPr="009A456C">
        <w:rPr>
          <w:rFonts w:ascii="Fantasque Sans Mono" w:hAnsi="Fantasque Sans Mono"/>
          <w:color w:val="A89984"/>
          <w:sz w:val="30"/>
          <w:szCs w:val="30"/>
          <w:lang w:bidi="ar-SA"/>
        </w:rPr>
        <w:t>)</w:t>
      </w:r>
    </w:p>
    <w:p w14:paraId="06395624" w14:textId="77777777" w:rsidR="009A456C" w:rsidRPr="009A456C" w:rsidRDefault="009A456C" w:rsidP="009A456C">
      <w:pPr>
        <w:shd w:val="clear" w:color="auto" w:fill="282828"/>
        <w:spacing w:line="390" w:lineRule="atLeast"/>
        <w:rPr>
          <w:rFonts w:ascii="Fantasque Sans Mono" w:hAnsi="Fantasque Sans Mono"/>
          <w:color w:val="EBDBB2"/>
          <w:sz w:val="30"/>
          <w:szCs w:val="30"/>
          <w:lang w:bidi="ar-SA"/>
        </w:rPr>
      </w:pPr>
      <w:r w:rsidRPr="009A456C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    </w:t>
      </w:r>
      <w:r w:rsidRPr="009A456C">
        <w:rPr>
          <w:rFonts w:ascii="Fantasque Sans Mono" w:hAnsi="Fantasque Sans Mono"/>
          <w:color w:val="A89984"/>
          <w:sz w:val="30"/>
          <w:szCs w:val="30"/>
          <w:lang w:bidi="ar-SA"/>
        </w:rPr>
        <w:t>{</w:t>
      </w:r>
    </w:p>
    <w:p w14:paraId="60AA502F" w14:textId="77777777" w:rsidR="009A456C" w:rsidRPr="009A456C" w:rsidRDefault="009A456C" w:rsidP="009A456C">
      <w:pPr>
        <w:shd w:val="clear" w:color="auto" w:fill="282828"/>
        <w:spacing w:line="390" w:lineRule="atLeast"/>
        <w:rPr>
          <w:rFonts w:ascii="Fantasque Sans Mono" w:hAnsi="Fantasque Sans Mono"/>
          <w:color w:val="EBDBB2"/>
          <w:sz w:val="30"/>
          <w:szCs w:val="30"/>
          <w:lang w:bidi="ar-SA"/>
        </w:rPr>
      </w:pPr>
      <w:r w:rsidRPr="009A456C">
        <w:rPr>
          <w:rFonts w:ascii="Fantasque Sans Mono" w:hAnsi="Fantasque Sans Mono"/>
          <w:color w:val="EBDBB2"/>
          <w:sz w:val="30"/>
          <w:szCs w:val="30"/>
          <w:lang w:bidi="ar-SA"/>
        </w:rPr>
        <w:lastRenderedPageBreak/>
        <w:t xml:space="preserve">        </w:t>
      </w:r>
      <w:proofErr w:type="spellStart"/>
      <w:r w:rsidRPr="009A456C">
        <w:rPr>
          <w:rFonts w:ascii="Fantasque Sans Mono" w:hAnsi="Fantasque Sans Mono"/>
          <w:color w:val="FABD2F"/>
          <w:sz w:val="30"/>
          <w:szCs w:val="30"/>
          <w:lang w:bidi="ar-SA"/>
        </w:rPr>
        <w:t>displayLight</w:t>
      </w:r>
      <w:proofErr w:type="spellEnd"/>
      <w:r w:rsidRPr="009A456C">
        <w:rPr>
          <w:rFonts w:ascii="Fantasque Sans Mono" w:hAnsi="Fantasque Sans Mono"/>
          <w:color w:val="A89984"/>
          <w:sz w:val="30"/>
          <w:szCs w:val="30"/>
          <w:lang w:bidi="ar-SA"/>
        </w:rPr>
        <w:t>(</w:t>
      </w:r>
      <w:r w:rsidRPr="009A456C">
        <w:rPr>
          <w:rFonts w:ascii="Fantasque Sans Mono" w:hAnsi="Fantasque Sans Mono"/>
          <w:color w:val="D3869B"/>
          <w:sz w:val="30"/>
          <w:szCs w:val="30"/>
          <w:lang w:bidi="ar-SA"/>
        </w:rPr>
        <w:t>1</w:t>
      </w:r>
      <w:proofErr w:type="gramStart"/>
      <w:r w:rsidRPr="009A456C">
        <w:rPr>
          <w:rFonts w:ascii="Fantasque Sans Mono" w:hAnsi="Fantasque Sans Mono"/>
          <w:color w:val="A89984"/>
          <w:sz w:val="30"/>
          <w:szCs w:val="30"/>
          <w:lang w:bidi="ar-SA"/>
        </w:rPr>
        <w:t>);</w:t>
      </w:r>
      <w:proofErr w:type="gramEnd"/>
    </w:p>
    <w:p w14:paraId="00D30241" w14:textId="77777777" w:rsidR="009A456C" w:rsidRPr="009A456C" w:rsidRDefault="009A456C" w:rsidP="009A456C">
      <w:pPr>
        <w:shd w:val="clear" w:color="auto" w:fill="282828"/>
        <w:spacing w:line="390" w:lineRule="atLeast"/>
        <w:rPr>
          <w:rFonts w:ascii="Fantasque Sans Mono" w:hAnsi="Fantasque Sans Mono"/>
          <w:color w:val="EBDBB2"/>
          <w:sz w:val="30"/>
          <w:szCs w:val="30"/>
          <w:lang w:bidi="ar-SA"/>
        </w:rPr>
      </w:pPr>
      <w:r w:rsidRPr="009A456C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        </w:t>
      </w:r>
      <w:proofErr w:type="spellStart"/>
      <w:r w:rsidRPr="009A456C">
        <w:rPr>
          <w:rFonts w:ascii="Fantasque Sans Mono" w:hAnsi="Fantasque Sans Mono"/>
          <w:color w:val="FABD2F"/>
          <w:sz w:val="30"/>
          <w:szCs w:val="30"/>
          <w:lang w:bidi="ar-SA"/>
        </w:rPr>
        <w:t>playTone</w:t>
      </w:r>
      <w:proofErr w:type="spellEnd"/>
      <w:r w:rsidRPr="009A456C">
        <w:rPr>
          <w:rFonts w:ascii="Fantasque Sans Mono" w:hAnsi="Fantasque Sans Mono"/>
          <w:color w:val="A89984"/>
          <w:sz w:val="30"/>
          <w:szCs w:val="30"/>
          <w:lang w:bidi="ar-SA"/>
        </w:rPr>
        <w:t>(</w:t>
      </w:r>
      <w:r w:rsidRPr="009A456C">
        <w:rPr>
          <w:rFonts w:ascii="Fantasque Sans Mono" w:hAnsi="Fantasque Sans Mono"/>
          <w:color w:val="D3869B"/>
          <w:sz w:val="30"/>
          <w:szCs w:val="30"/>
          <w:lang w:bidi="ar-SA"/>
        </w:rPr>
        <w:t>300</w:t>
      </w:r>
      <w:r w:rsidRPr="009A456C">
        <w:rPr>
          <w:rFonts w:ascii="Fantasque Sans Mono" w:hAnsi="Fantasque Sans Mono"/>
          <w:color w:val="A89984"/>
          <w:sz w:val="30"/>
          <w:szCs w:val="30"/>
          <w:lang w:bidi="ar-SA"/>
        </w:rPr>
        <w:t>,</w:t>
      </w:r>
      <w:r w:rsidRPr="009A456C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 </w:t>
      </w:r>
      <w:r w:rsidRPr="009A456C">
        <w:rPr>
          <w:rFonts w:ascii="Fantasque Sans Mono" w:hAnsi="Fantasque Sans Mono"/>
          <w:color w:val="D3869B"/>
          <w:sz w:val="30"/>
          <w:szCs w:val="30"/>
          <w:lang w:bidi="ar-SA"/>
        </w:rPr>
        <w:t>200</w:t>
      </w:r>
      <w:proofErr w:type="gramStart"/>
      <w:r w:rsidRPr="009A456C">
        <w:rPr>
          <w:rFonts w:ascii="Fantasque Sans Mono" w:hAnsi="Fantasque Sans Mono"/>
          <w:color w:val="A89984"/>
          <w:sz w:val="30"/>
          <w:szCs w:val="30"/>
          <w:lang w:bidi="ar-SA"/>
        </w:rPr>
        <w:t>);</w:t>
      </w:r>
      <w:proofErr w:type="gramEnd"/>
    </w:p>
    <w:p w14:paraId="3A0A2FA9" w14:textId="77777777" w:rsidR="009A456C" w:rsidRPr="009A456C" w:rsidRDefault="009A456C" w:rsidP="009A456C">
      <w:pPr>
        <w:shd w:val="clear" w:color="auto" w:fill="282828"/>
        <w:spacing w:line="390" w:lineRule="atLeast"/>
        <w:rPr>
          <w:rFonts w:ascii="Fantasque Sans Mono" w:hAnsi="Fantasque Sans Mono"/>
          <w:color w:val="EBDBB2"/>
          <w:sz w:val="30"/>
          <w:szCs w:val="30"/>
          <w:lang w:bidi="ar-SA"/>
        </w:rPr>
      </w:pPr>
      <w:r w:rsidRPr="009A456C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    </w:t>
      </w:r>
      <w:r w:rsidRPr="009A456C">
        <w:rPr>
          <w:rFonts w:ascii="Fantasque Sans Mono" w:hAnsi="Fantasque Sans Mono"/>
          <w:color w:val="A89984"/>
          <w:sz w:val="30"/>
          <w:szCs w:val="30"/>
          <w:lang w:bidi="ar-SA"/>
        </w:rPr>
        <w:t>}</w:t>
      </w:r>
    </w:p>
    <w:p w14:paraId="33D33B24" w14:textId="77777777" w:rsidR="009A456C" w:rsidRPr="009A456C" w:rsidRDefault="009A456C" w:rsidP="009A456C">
      <w:pPr>
        <w:shd w:val="clear" w:color="auto" w:fill="282828"/>
        <w:spacing w:line="390" w:lineRule="atLeast"/>
        <w:rPr>
          <w:rFonts w:ascii="Fantasque Sans Mono" w:hAnsi="Fantasque Sans Mono"/>
          <w:color w:val="EBDBB2"/>
          <w:sz w:val="30"/>
          <w:szCs w:val="30"/>
          <w:lang w:bidi="ar-SA"/>
        </w:rPr>
      </w:pPr>
      <w:r w:rsidRPr="009A456C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    </w:t>
      </w:r>
      <w:r w:rsidRPr="009A456C">
        <w:rPr>
          <w:rFonts w:ascii="Fantasque Sans Mono" w:hAnsi="Fantasque Sans Mono"/>
          <w:color w:val="FB4934"/>
          <w:sz w:val="30"/>
          <w:szCs w:val="30"/>
          <w:lang w:bidi="ar-SA"/>
        </w:rPr>
        <w:t>else</w:t>
      </w:r>
    </w:p>
    <w:p w14:paraId="4990A3BA" w14:textId="77777777" w:rsidR="009A456C" w:rsidRPr="009A456C" w:rsidRDefault="009A456C" w:rsidP="009A456C">
      <w:pPr>
        <w:shd w:val="clear" w:color="auto" w:fill="282828"/>
        <w:spacing w:line="390" w:lineRule="atLeast"/>
        <w:rPr>
          <w:rFonts w:ascii="Fantasque Sans Mono" w:hAnsi="Fantasque Sans Mono"/>
          <w:color w:val="EBDBB2"/>
          <w:sz w:val="30"/>
          <w:szCs w:val="30"/>
          <w:lang w:bidi="ar-SA"/>
        </w:rPr>
      </w:pPr>
      <w:r w:rsidRPr="009A456C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    </w:t>
      </w:r>
      <w:r w:rsidRPr="009A456C">
        <w:rPr>
          <w:rFonts w:ascii="Fantasque Sans Mono" w:hAnsi="Fantasque Sans Mono"/>
          <w:color w:val="A89984"/>
          <w:sz w:val="30"/>
          <w:szCs w:val="30"/>
          <w:lang w:bidi="ar-SA"/>
        </w:rPr>
        <w:t>{</w:t>
      </w:r>
    </w:p>
    <w:p w14:paraId="4CE5F3A1" w14:textId="77777777" w:rsidR="009A456C" w:rsidRPr="009A456C" w:rsidRDefault="009A456C" w:rsidP="009A456C">
      <w:pPr>
        <w:shd w:val="clear" w:color="auto" w:fill="282828"/>
        <w:spacing w:line="390" w:lineRule="atLeast"/>
        <w:rPr>
          <w:rFonts w:ascii="Fantasque Sans Mono" w:hAnsi="Fantasque Sans Mono"/>
          <w:color w:val="EBDBB2"/>
          <w:sz w:val="30"/>
          <w:szCs w:val="30"/>
          <w:lang w:bidi="ar-SA"/>
        </w:rPr>
      </w:pPr>
      <w:r w:rsidRPr="009A456C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        </w:t>
      </w:r>
      <w:proofErr w:type="spellStart"/>
      <w:r w:rsidRPr="009A456C">
        <w:rPr>
          <w:rFonts w:ascii="Fantasque Sans Mono" w:hAnsi="Fantasque Sans Mono"/>
          <w:color w:val="FABD2F"/>
          <w:sz w:val="30"/>
          <w:szCs w:val="30"/>
          <w:lang w:bidi="ar-SA"/>
        </w:rPr>
        <w:t>displayLight</w:t>
      </w:r>
      <w:proofErr w:type="spellEnd"/>
      <w:r w:rsidRPr="009A456C">
        <w:rPr>
          <w:rFonts w:ascii="Fantasque Sans Mono" w:hAnsi="Fantasque Sans Mono"/>
          <w:color w:val="A89984"/>
          <w:sz w:val="30"/>
          <w:szCs w:val="30"/>
          <w:lang w:bidi="ar-SA"/>
        </w:rPr>
        <w:t>(</w:t>
      </w:r>
      <w:r w:rsidRPr="009A456C">
        <w:rPr>
          <w:rFonts w:ascii="Fantasque Sans Mono" w:hAnsi="Fantasque Sans Mono"/>
          <w:color w:val="D3869B"/>
          <w:sz w:val="30"/>
          <w:szCs w:val="30"/>
          <w:lang w:bidi="ar-SA"/>
        </w:rPr>
        <w:t>2</w:t>
      </w:r>
      <w:proofErr w:type="gramStart"/>
      <w:r w:rsidRPr="009A456C">
        <w:rPr>
          <w:rFonts w:ascii="Fantasque Sans Mono" w:hAnsi="Fantasque Sans Mono"/>
          <w:color w:val="A89984"/>
          <w:sz w:val="30"/>
          <w:szCs w:val="30"/>
          <w:lang w:bidi="ar-SA"/>
        </w:rPr>
        <w:t>);</w:t>
      </w:r>
      <w:proofErr w:type="gramEnd"/>
    </w:p>
    <w:p w14:paraId="2CC05842" w14:textId="77777777" w:rsidR="009A456C" w:rsidRPr="009A456C" w:rsidRDefault="009A456C" w:rsidP="009A456C">
      <w:pPr>
        <w:shd w:val="clear" w:color="auto" w:fill="282828"/>
        <w:spacing w:line="390" w:lineRule="atLeast"/>
        <w:rPr>
          <w:rFonts w:ascii="Fantasque Sans Mono" w:hAnsi="Fantasque Sans Mono"/>
          <w:color w:val="EBDBB2"/>
          <w:sz w:val="30"/>
          <w:szCs w:val="30"/>
          <w:lang w:bidi="ar-SA"/>
        </w:rPr>
      </w:pPr>
      <w:r w:rsidRPr="009A456C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        </w:t>
      </w:r>
      <w:proofErr w:type="spellStart"/>
      <w:r w:rsidRPr="009A456C">
        <w:rPr>
          <w:rFonts w:ascii="Fantasque Sans Mono" w:hAnsi="Fantasque Sans Mono"/>
          <w:color w:val="FABD2F"/>
          <w:sz w:val="30"/>
          <w:szCs w:val="30"/>
          <w:lang w:bidi="ar-SA"/>
        </w:rPr>
        <w:t>playTone</w:t>
      </w:r>
      <w:proofErr w:type="spellEnd"/>
      <w:r w:rsidRPr="009A456C">
        <w:rPr>
          <w:rFonts w:ascii="Fantasque Sans Mono" w:hAnsi="Fantasque Sans Mono"/>
          <w:color w:val="A89984"/>
          <w:sz w:val="30"/>
          <w:szCs w:val="30"/>
          <w:lang w:bidi="ar-SA"/>
        </w:rPr>
        <w:t>(</w:t>
      </w:r>
      <w:r w:rsidRPr="009A456C">
        <w:rPr>
          <w:rFonts w:ascii="Fantasque Sans Mono" w:hAnsi="Fantasque Sans Mono"/>
          <w:color w:val="D3869B"/>
          <w:sz w:val="30"/>
          <w:szCs w:val="30"/>
          <w:lang w:bidi="ar-SA"/>
        </w:rPr>
        <w:t>300</w:t>
      </w:r>
      <w:r w:rsidRPr="009A456C">
        <w:rPr>
          <w:rFonts w:ascii="Fantasque Sans Mono" w:hAnsi="Fantasque Sans Mono"/>
          <w:color w:val="A89984"/>
          <w:sz w:val="30"/>
          <w:szCs w:val="30"/>
          <w:lang w:bidi="ar-SA"/>
        </w:rPr>
        <w:t>,</w:t>
      </w:r>
      <w:r w:rsidRPr="009A456C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 </w:t>
      </w:r>
      <w:r w:rsidRPr="009A456C">
        <w:rPr>
          <w:rFonts w:ascii="Fantasque Sans Mono" w:hAnsi="Fantasque Sans Mono"/>
          <w:color w:val="D3869B"/>
          <w:sz w:val="30"/>
          <w:szCs w:val="30"/>
          <w:lang w:bidi="ar-SA"/>
        </w:rPr>
        <w:t>300</w:t>
      </w:r>
      <w:proofErr w:type="gramStart"/>
      <w:r w:rsidRPr="009A456C">
        <w:rPr>
          <w:rFonts w:ascii="Fantasque Sans Mono" w:hAnsi="Fantasque Sans Mono"/>
          <w:color w:val="A89984"/>
          <w:sz w:val="30"/>
          <w:szCs w:val="30"/>
          <w:lang w:bidi="ar-SA"/>
        </w:rPr>
        <w:t>);</w:t>
      </w:r>
      <w:proofErr w:type="gramEnd"/>
    </w:p>
    <w:p w14:paraId="6A069D9D" w14:textId="77777777" w:rsidR="009A456C" w:rsidRPr="009A456C" w:rsidRDefault="009A456C" w:rsidP="009A456C">
      <w:pPr>
        <w:shd w:val="clear" w:color="auto" w:fill="282828"/>
        <w:spacing w:line="390" w:lineRule="atLeast"/>
        <w:rPr>
          <w:rFonts w:ascii="Fantasque Sans Mono" w:hAnsi="Fantasque Sans Mono"/>
          <w:color w:val="EBDBB2"/>
          <w:sz w:val="30"/>
          <w:szCs w:val="30"/>
          <w:lang w:bidi="ar-SA"/>
        </w:rPr>
      </w:pPr>
      <w:r w:rsidRPr="009A456C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    </w:t>
      </w:r>
      <w:r w:rsidRPr="009A456C">
        <w:rPr>
          <w:rFonts w:ascii="Fantasque Sans Mono" w:hAnsi="Fantasque Sans Mono"/>
          <w:color w:val="A89984"/>
          <w:sz w:val="30"/>
          <w:szCs w:val="30"/>
          <w:lang w:bidi="ar-SA"/>
        </w:rPr>
        <w:t>}</w:t>
      </w:r>
    </w:p>
    <w:p w14:paraId="1AD96E5F" w14:textId="77777777" w:rsidR="009A456C" w:rsidRPr="009A456C" w:rsidRDefault="009A456C" w:rsidP="009A456C">
      <w:pPr>
        <w:shd w:val="clear" w:color="auto" w:fill="282828"/>
        <w:spacing w:line="390" w:lineRule="atLeast"/>
        <w:rPr>
          <w:rFonts w:ascii="Fantasque Sans Mono" w:hAnsi="Fantasque Sans Mono"/>
          <w:color w:val="EBDBB2"/>
          <w:sz w:val="30"/>
          <w:szCs w:val="30"/>
          <w:lang w:bidi="ar-SA"/>
        </w:rPr>
      </w:pPr>
      <w:r w:rsidRPr="009A456C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    </w:t>
      </w:r>
      <w:r w:rsidRPr="009A456C">
        <w:rPr>
          <w:rFonts w:ascii="Fantasque Sans Mono" w:hAnsi="Fantasque Sans Mono"/>
          <w:color w:val="FABD2F"/>
          <w:sz w:val="30"/>
          <w:szCs w:val="30"/>
          <w:lang w:bidi="ar-SA"/>
        </w:rPr>
        <w:t>delay</w:t>
      </w:r>
      <w:r w:rsidRPr="009A456C">
        <w:rPr>
          <w:rFonts w:ascii="Fantasque Sans Mono" w:hAnsi="Fantasque Sans Mono"/>
          <w:color w:val="A89984"/>
          <w:sz w:val="30"/>
          <w:szCs w:val="30"/>
          <w:lang w:bidi="ar-SA"/>
        </w:rPr>
        <w:t>(</w:t>
      </w:r>
      <w:r w:rsidRPr="009A456C">
        <w:rPr>
          <w:rFonts w:ascii="Fantasque Sans Mono" w:hAnsi="Fantasque Sans Mono"/>
          <w:color w:val="D3869B"/>
          <w:sz w:val="30"/>
          <w:szCs w:val="30"/>
          <w:lang w:bidi="ar-SA"/>
        </w:rPr>
        <w:t>100</w:t>
      </w:r>
      <w:proofErr w:type="gramStart"/>
      <w:r w:rsidRPr="009A456C">
        <w:rPr>
          <w:rFonts w:ascii="Fantasque Sans Mono" w:hAnsi="Fantasque Sans Mono"/>
          <w:color w:val="A89984"/>
          <w:sz w:val="30"/>
          <w:szCs w:val="30"/>
          <w:lang w:bidi="ar-SA"/>
        </w:rPr>
        <w:t>);</w:t>
      </w:r>
      <w:proofErr w:type="gramEnd"/>
    </w:p>
    <w:p w14:paraId="226C004A" w14:textId="77777777" w:rsidR="009A456C" w:rsidRPr="009A456C" w:rsidRDefault="009A456C" w:rsidP="009A456C">
      <w:pPr>
        <w:shd w:val="clear" w:color="auto" w:fill="282828"/>
        <w:spacing w:line="390" w:lineRule="atLeast"/>
        <w:rPr>
          <w:rFonts w:ascii="Fantasque Sans Mono" w:hAnsi="Fantasque Sans Mono"/>
          <w:color w:val="EBDBB2"/>
          <w:sz w:val="30"/>
          <w:szCs w:val="30"/>
          <w:lang w:bidi="ar-SA"/>
        </w:rPr>
      </w:pPr>
      <w:r w:rsidRPr="009A456C">
        <w:rPr>
          <w:rFonts w:ascii="Fantasque Sans Mono" w:hAnsi="Fantasque Sans Mono"/>
          <w:color w:val="A89984"/>
          <w:sz w:val="30"/>
          <w:szCs w:val="30"/>
          <w:lang w:bidi="ar-SA"/>
        </w:rPr>
        <w:t>}</w:t>
      </w:r>
    </w:p>
    <w:p w14:paraId="2453DF31" w14:textId="77777777" w:rsidR="009A456C" w:rsidRPr="009A456C" w:rsidRDefault="009A456C" w:rsidP="009A456C">
      <w:pPr>
        <w:shd w:val="clear" w:color="auto" w:fill="282828"/>
        <w:spacing w:line="390" w:lineRule="atLeast"/>
        <w:rPr>
          <w:rFonts w:ascii="Fantasque Sans Mono" w:hAnsi="Fantasque Sans Mono"/>
          <w:color w:val="EBDBB2"/>
          <w:sz w:val="30"/>
          <w:szCs w:val="30"/>
          <w:lang w:bidi="ar-SA"/>
        </w:rPr>
      </w:pPr>
      <w:r w:rsidRPr="009A456C">
        <w:rPr>
          <w:rFonts w:ascii="Fantasque Sans Mono" w:hAnsi="Fantasque Sans Mono"/>
          <w:color w:val="FB4934"/>
          <w:sz w:val="30"/>
          <w:szCs w:val="30"/>
          <w:lang w:bidi="ar-SA"/>
        </w:rPr>
        <w:t>long</w:t>
      </w:r>
      <w:r w:rsidRPr="009A456C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 </w:t>
      </w:r>
      <w:proofErr w:type="spellStart"/>
      <w:r w:rsidRPr="009A456C">
        <w:rPr>
          <w:rFonts w:ascii="Fantasque Sans Mono" w:hAnsi="Fantasque Sans Mono"/>
          <w:color w:val="FABD2F"/>
          <w:sz w:val="30"/>
          <w:szCs w:val="30"/>
          <w:lang w:bidi="ar-SA"/>
        </w:rPr>
        <w:t>microsecondsToInches</w:t>
      </w:r>
      <w:proofErr w:type="spellEnd"/>
      <w:r w:rsidRPr="009A456C">
        <w:rPr>
          <w:rFonts w:ascii="Fantasque Sans Mono" w:hAnsi="Fantasque Sans Mono"/>
          <w:color w:val="A89984"/>
          <w:sz w:val="30"/>
          <w:szCs w:val="30"/>
          <w:lang w:bidi="ar-SA"/>
        </w:rPr>
        <w:t>(</w:t>
      </w:r>
      <w:r w:rsidRPr="009A456C">
        <w:rPr>
          <w:rFonts w:ascii="Fantasque Sans Mono" w:hAnsi="Fantasque Sans Mono"/>
          <w:color w:val="FB4934"/>
          <w:sz w:val="30"/>
          <w:szCs w:val="30"/>
          <w:lang w:bidi="ar-SA"/>
        </w:rPr>
        <w:t>long</w:t>
      </w:r>
      <w:r w:rsidRPr="009A456C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 </w:t>
      </w:r>
      <w:r w:rsidRPr="009A456C">
        <w:rPr>
          <w:rFonts w:ascii="Fantasque Sans Mono" w:hAnsi="Fantasque Sans Mono"/>
          <w:color w:val="83A598"/>
          <w:sz w:val="30"/>
          <w:szCs w:val="30"/>
          <w:lang w:bidi="ar-SA"/>
        </w:rPr>
        <w:t>microseconds</w:t>
      </w:r>
      <w:r w:rsidRPr="009A456C">
        <w:rPr>
          <w:rFonts w:ascii="Fantasque Sans Mono" w:hAnsi="Fantasque Sans Mono"/>
          <w:color w:val="A89984"/>
          <w:sz w:val="30"/>
          <w:szCs w:val="30"/>
          <w:lang w:bidi="ar-SA"/>
        </w:rPr>
        <w:t>)</w:t>
      </w:r>
    </w:p>
    <w:p w14:paraId="40A61924" w14:textId="77777777" w:rsidR="009A456C" w:rsidRPr="009A456C" w:rsidRDefault="009A456C" w:rsidP="009A456C">
      <w:pPr>
        <w:shd w:val="clear" w:color="auto" w:fill="282828"/>
        <w:spacing w:line="390" w:lineRule="atLeast"/>
        <w:rPr>
          <w:rFonts w:ascii="Fantasque Sans Mono" w:hAnsi="Fantasque Sans Mono"/>
          <w:color w:val="EBDBB2"/>
          <w:sz w:val="30"/>
          <w:szCs w:val="30"/>
          <w:lang w:bidi="ar-SA"/>
        </w:rPr>
      </w:pPr>
      <w:r w:rsidRPr="009A456C">
        <w:rPr>
          <w:rFonts w:ascii="Fantasque Sans Mono" w:hAnsi="Fantasque Sans Mono"/>
          <w:color w:val="A89984"/>
          <w:sz w:val="30"/>
          <w:szCs w:val="30"/>
          <w:lang w:bidi="ar-SA"/>
        </w:rPr>
        <w:t>{</w:t>
      </w:r>
    </w:p>
    <w:p w14:paraId="3F1F58B7" w14:textId="77777777" w:rsidR="009A456C" w:rsidRPr="009A456C" w:rsidRDefault="009A456C" w:rsidP="009A456C">
      <w:pPr>
        <w:shd w:val="clear" w:color="auto" w:fill="282828"/>
        <w:spacing w:line="390" w:lineRule="atLeast"/>
        <w:rPr>
          <w:rFonts w:ascii="Fantasque Sans Mono" w:hAnsi="Fantasque Sans Mono"/>
          <w:color w:val="EBDBB2"/>
          <w:sz w:val="30"/>
          <w:szCs w:val="30"/>
          <w:lang w:bidi="ar-SA"/>
        </w:rPr>
      </w:pPr>
      <w:r w:rsidRPr="009A456C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    </w:t>
      </w:r>
      <w:r w:rsidRPr="009A456C">
        <w:rPr>
          <w:rFonts w:ascii="Fantasque Sans Mono" w:hAnsi="Fantasque Sans Mono"/>
          <w:color w:val="FB4934"/>
          <w:sz w:val="30"/>
          <w:szCs w:val="30"/>
          <w:lang w:bidi="ar-SA"/>
        </w:rPr>
        <w:t>return</w:t>
      </w:r>
      <w:r w:rsidRPr="009A456C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 </w:t>
      </w:r>
      <w:r w:rsidRPr="009A456C">
        <w:rPr>
          <w:rFonts w:ascii="Fantasque Sans Mono" w:hAnsi="Fantasque Sans Mono"/>
          <w:color w:val="83A598"/>
          <w:sz w:val="30"/>
          <w:szCs w:val="30"/>
          <w:lang w:bidi="ar-SA"/>
        </w:rPr>
        <w:t>microseconds</w:t>
      </w:r>
      <w:r w:rsidRPr="009A456C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 </w:t>
      </w:r>
      <w:r w:rsidRPr="009A456C">
        <w:rPr>
          <w:rFonts w:ascii="Fantasque Sans Mono" w:hAnsi="Fantasque Sans Mono"/>
          <w:color w:val="8EC07C"/>
          <w:sz w:val="30"/>
          <w:szCs w:val="30"/>
          <w:lang w:bidi="ar-SA"/>
        </w:rPr>
        <w:t>/</w:t>
      </w:r>
      <w:r w:rsidRPr="009A456C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 </w:t>
      </w:r>
      <w:r w:rsidRPr="009A456C">
        <w:rPr>
          <w:rFonts w:ascii="Fantasque Sans Mono" w:hAnsi="Fantasque Sans Mono"/>
          <w:color w:val="D3869B"/>
          <w:sz w:val="30"/>
          <w:szCs w:val="30"/>
          <w:lang w:bidi="ar-SA"/>
        </w:rPr>
        <w:t>74</w:t>
      </w:r>
      <w:r w:rsidRPr="009A456C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 </w:t>
      </w:r>
      <w:r w:rsidRPr="009A456C">
        <w:rPr>
          <w:rFonts w:ascii="Fantasque Sans Mono" w:hAnsi="Fantasque Sans Mono"/>
          <w:color w:val="8EC07C"/>
          <w:sz w:val="30"/>
          <w:szCs w:val="30"/>
          <w:lang w:bidi="ar-SA"/>
        </w:rPr>
        <w:t>/</w:t>
      </w:r>
      <w:r w:rsidRPr="009A456C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 </w:t>
      </w:r>
      <w:proofErr w:type="gramStart"/>
      <w:r w:rsidRPr="009A456C">
        <w:rPr>
          <w:rFonts w:ascii="Fantasque Sans Mono" w:hAnsi="Fantasque Sans Mono"/>
          <w:color w:val="D3869B"/>
          <w:sz w:val="30"/>
          <w:szCs w:val="30"/>
          <w:lang w:bidi="ar-SA"/>
        </w:rPr>
        <w:t>2</w:t>
      </w:r>
      <w:r w:rsidRPr="009A456C">
        <w:rPr>
          <w:rFonts w:ascii="Fantasque Sans Mono" w:hAnsi="Fantasque Sans Mono"/>
          <w:color w:val="A89984"/>
          <w:sz w:val="30"/>
          <w:szCs w:val="30"/>
          <w:lang w:bidi="ar-SA"/>
        </w:rPr>
        <w:t>;</w:t>
      </w:r>
      <w:proofErr w:type="gramEnd"/>
    </w:p>
    <w:p w14:paraId="309B27C4" w14:textId="77777777" w:rsidR="009A456C" w:rsidRPr="009A456C" w:rsidRDefault="009A456C" w:rsidP="009A456C">
      <w:pPr>
        <w:shd w:val="clear" w:color="auto" w:fill="282828"/>
        <w:spacing w:line="390" w:lineRule="atLeast"/>
        <w:rPr>
          <w:rFonts w:ascii="Fantasque Sans Mono" w:hAnsi="Fantasque Sans Mono"/>
          <w:color w:val="EBDBB2"/>
          <w:sz w:val="30"/>
          <w:szCs w:val="30"/>
          <w:lang w:bidi="ar-SA"/>
        </w:rPr>
      </w:pPr>
      <w:r w:rsidRPr="009A456C">
        <w:rPr>
          <w:rFonts w:ascii="Fantasque Sans Mono" w:hAnsi="Fantasque Sans Mono"/>
          <w:color w:val="A89984"/>
          <w:sz w:val="30"/>
          <w:szCs w:val="30"/>
          <w:lang w:bidi="ar-SA"/>
        </w:rPr>
        <w:t>}</w:t>
      </w:r>
    </w:p>
    <w:p w14:paraId="4B516863" w14:textId="77777777" w:rsidR="009A456C" w:rsidRPr="009A456C" w:rsidRDefault="009A456C" w:rsidP="009A456C">
      <w:pPr>
        <w:shd w:val="clear" w:color="auto" w:fill="282828"/>
        <w:spacing w:line="390" w:lineRule="atLeast"/>
        <w:rPr>
          <w:rFonts w:ascii="Fantasque Sans Mono" w:hAnsi="Fantasque Sans Mono"/>
          <w:color w:val="EBDBB2"/>
          <w:sz w:val="30"/>
          <w:szCs w:val="30"/>
          <w:lang w:bidi="ar-SA"/>
        </w:rPr>
      </w:pPr>
      <w:r w:rsidRPr="009A456C">
        <w:rPr>
          <w:rFonts w:ascii="Fantasque Sans Mono" w:hAnsi="Fantasque Sans Mono"/>
          <w:color w:val="FB4934"/>
          <w:sz w:val="30"/>
          <w:szCs w:val="30"/>
          <w:lang w:bidi="ar-SA"/>
        </w:rPr>
        <w:t>long</w:t>
      </w:r>
      <w:r w:rsidRPr="009A456C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 </w:t>
      </w:r>
      <w:proofErr w:type="spellStart"/>
      <w:r w:rsidRPr="009A456C">
        <w:rPr>
          <w:rFonts w:ascii="Fantasque Sans Mono" w:hAnsi="Fantasque Sans Mono"/>
          <w:color w:val="FABD2F"/>
          <w:sz w:val="30"/>
          <w:szCs w:val="30"/>
          <w:lang w:bidi="ar-SA"/>
        </w:rPr>
        <w:t>microsecondsToCentimeters</w:t>
      </w:r>
      <w:proofErr w:type="spellEnd"/>
      <w:r w:rsidRPr="009A456C">
        <w:rPr>
          <w:rFonts w:ascii="Fantasque Sans Mono" w:hAnsi="Fantasque Sans Mono"/>
          <w:color w:val="A89984"/>
          <w:sz w:val="30"/>
          <w:szCs w:val="30"/>
          <w:lang w:bidi="ar-SA"/>
        </w:rPr>
        <w:t>(</w:t>
      </w:r>
      <w:r w:rsidRPr="009A456C">
        <w:rPr>
          <w:rFonts w:ascii="Fantasque Sans Mono" w:hAnsi="Fantasque Sans Mono"/>
          <w:color w:val="FB4934"/>
          <w:sz w:val="30"/>
          <w:szCs w:val="30"/>
          <w:lang w:bidi="ar-SA"/>
        </w:rPr>
        <w:t>long</w:t>
      </w:r>
      <w:r w:rsidRPr="009A456C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 </w:t>
      </w:r>
      <w:r w:rsidRPr="009A456C">
        <w:rPr>
          <w:rFonts w:ascii="Fantasque Sans Mono" w:hAnsi="Fantasque Sans Mono"/>
          <w:color w:val="83A598"/>
          <w:sz w:val="30"/>
          <w:szCs w:val="30"/>
          <w:lang w:bidi="ar-SA"/>
        </w:rPr>
        <w:t>microseconds</w:t>
      </w:r>
      <w:r w:rsidRPr="009A456C">
        <w:rPr>
          <w:rFonts w:ascii="Fantasque Sans Mono" w:hAnsi="Fantasque Sans Mono"/>
          <w:color w:val="A89984"/>
          <w:sz w:val="30"/>
          <w:szCs w:val="30"/>
          <w:lang w:bidi="ar-SA"/>
        </w:rPr>
        <w:t>)</w:t>
      </w:r>
    </w:p>
    <w:p w14:paraId="0D1E842C" w14:textId="77777777" w:rsidR="009A456C" w:rsidRPr="009A456C" w:rsidRDefault="009A456C" w:rsidP="009A456C">
      <w:pPr>
        <w:shd w:val="clear" w:color="auto" w:fill="282828"/>
        <w:spacing w:line="390" w:lineRule="atLeast"/>
        <w:rPr>
          <w:rFonts w:ascii="Fantasque Sans Mono" w:hAnsi="Fantasque Sans Mono"/>
          <w:color w:val="EBDBB2"/>
          <w:sz w:val="30"/>
          <w:szCs w:val="30"/>
          <w:lang w:bidi="ar-SA"/>
        </w:rPr>
      </w:pPr>
      <w:r w:rsidRPr="009A456C">
        <w:rPr>
          <w:rFonts w:ascii="Fantasque Sans Mono" w:hAnsi="Fantasque Sans Mono"/>
          <w:color w:val="A89984"/>
          <w:sz w:val="30"/>
          <w:szCs w:val="30"/>
          <w:lang w:bidi="ar-SA"/>
        </w:rPr>
        <w:t>{</w:t>
      </w:r>
    </w:p>
    <w:p w14:paraId="66C1362B" w14:textId="77777777" w:rsidR="009A456C" w:rsidRPr="009A456C" w:rsidRDefault="009A456C" w:rsidP="009A456C">
      <w:pPr>
        <w:shd w:val="clear" w:color="auto" w:fill="282828"/>
        <w:spacing w:line="390" w:lineRule="atLeast"/>
        <w:rPr>
          <w:rFonts w:ascii="Fantasque Sans Mono" w:hAnsi="Fantasque Sans Mono"/>
          <w:color w:val="EBDBB2"/>
          <w:sz w:val="30"/>
          <w:szCs w:val="30"/>
          <w:lang w:bidi="ar-SA"/>
        </w:rPr>
      </w:pPr>
      <w:r w:rsidRPr="009A456C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    </w:t>
      </w:r>
      <w:r w:rsidRPr="009A456C">
        <w:rPr>
          <w:rFonts w:ascii="Fantasque Sans Mono" w:hAnsi="Fantasque Sans Mono"/>
          <w:color w:val="FB4934"/>
          <w:sz w:val="30"/>
          <w:szCs w:val="30"/>
          <w:lang w:bidi="ar-SA"/>
        </w:rPr>
        <w:t>return</w:t>
      </w:r>
      <w:r w:rsidRPr="009A456C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 </w:t>
      </w:r>
      <w:r w:rsidRPr="009A456C">
        <w:rPr>
          <w:rFonts w:ascii="Fantasque Sans Mono" w:hAnsi="Fantasque Sans Mono"/>
          <w:color w:val="83A598"/>
          <w:sz w:val="30"/>
          <w:szCs w:val="30"/>
          <w:lang w:bidi="ar-SA"/>
        </w:rPr>
        <w:t>microseconds</w:t>
      </w:r>
      <w:r w:rsidRPr="009A456C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 </w:t>
      </w:r>
      <w:r w:rsidRPr="009A456C">
        <w:rPr>
          <w:rFonts w:ascii="Fantasque Sans Mono" w:hAnsi="Fantasque Sans Mono"/>
          <w:color w:val="8EC07C"/>
          <w:sz w:val="30"/>
          <w:szCs w:val="30"/>
          <w:lang w:bidi="ar-SA"/>
        </w:rPr>
        <w:t>/</w:t>
      </w:r>
      <w:r w:rsidRPr="009A456C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 </w:t>
      </w:r>
      <w:r w:rsidRPr="009A456C">
        <w:rPr>
          <w:rFonts w:ascii="Fantasque Sans Mono" w:hAnsi="Fantasque Sans Mono"/>
          <w:color w:val="D3869B"/>
          <w:sz w:val="30"/>
          <w:szCs w:val="30"/>
          <w:lang w:bidi="ar-SA"/>
        </w:rPr>
        <w:t>29</w:t>
      </w:r>
      <w:r w:rsidRPr="009A456C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 </w:t>
      </w:r>
      <w:r w:rsidRPr="009A456C">
        <w:rPr>
          <w:rFonts w:ascii="Fantasque Sans Mono" w:hAnsi="Fantasque Sans Mono"/>
          <w:color w:val="8EC07C"/>
          <w:sz w:val="30"/>
          <w:szCs w:val="30"/>
          <w:lang w:bidi="ar-SA"/>
        </w:rPr>
        <w:t>/</w:t>
      </w:r>
      <w:r w:rsidRPr="009A456C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 </w:t>
      </w:r>
      <w:proofErr w:type="gramStart"/>
      <w:r w:rsidRPr="009A456C">
        <w:rPr>
          <w:rFonts w:ascii="Fantasque Sans Mono" w:hAnsi="Fantasque Sans Mono"/>
          <w:color w:val="D3869B"/>
          <w:sz w:val="30"/>
          <w:szCs w:val="30"/>
          <w:lang w:bidi="ar-SA"/>
        </w:rPr>
        <w:t>2</w:t>
      </w:r>
      <w:r w:rsidRPr="009A456C">
        <w:rPr>
          <w:rFonts w:ascii="Fantasque Sans Mono" w:hAnsi="Fantasque Sans Mono"/>
          <w:color w:val="A89984"/>
          <w:sz w:val="30"/>
          <w:szCs w:val="30"/>
          <w:lang w:bidi="ar-SA"/>
        </w:rPr>
        <w:t>;</w:t>
      </w:r>
      <w:proofErr w:type="gramEnd"/>
    </w:p>
    <w:p w14:paraId="1D47F394" w14:textId="77777777" w:rsidR="009A456C" w:rsidRPr="009A456C" w:rsidRDefault="009A456C" w:rsidP="009A456C">
      <w:pPr>
        <w:shd w:val="clear" w:color="auto" w:fill="282828"/>
        <w:spacing w:line="390" w:lineRule="atLeast"/>
        <w:rPr>
          <w:rFonts w:ascii="Fantasque Sans Mono" w:hAnsi="Fantasque Sans Mono"/>
          <w:color w:val="EBDBB2"/>
          <w:sz w:val="30"/>
          <w:szCs w:val="30"/>
          <w:lang w:bidi="ar-SA"/>
        </w:rPr>
      </w:pPr>
      <w:r w:rsidRPr="009A456C">
        <w:rPr>
          <w:rFonts w:ascii="Fantasque Sans Mono" w:hAnsi="Fantasque Sans Mono"/>
          <w:color w:val="A89984"/>
          <w:sz w:val="30"/>
          <w:szCs w:val="30"/>
          <w:lang w:bidi="ar-SA"/>
        </w:rPr>
        <w:t>}</w:t>
      </w:r>
    </w:p>
    <w:p w14:paraId="6DA28EB5" w14:textId="7186249E" w:rsidR="00FE6A20" w:rsidRDefault="00FE6A20" w:rsidP="00407674">
      <w:pPr>
        <w:shd w:val="clear" w:color="auto" w:fill="FFFFFF"/>
        <w:spacing w:line="285" w:lineRule="atLeast"/>
        <w:rPr>
          <w:color w:val="0070C0"/>
          <w:sz w:val="44"/>
          <w:szCs w:val="44"/>
        </w:rPr>
      </w:pPr>
    </w:p>
    <w:p w14:paraId="4237AD4C" w14:textId="6D0005A9" w:rsidR="009A456C" w:rsidRDefault="009A456C" w:rsidP="00407674">
      <w:pPr>
        <w:shd w:val="clear" w:color="auto" w:fill="FFFFFF"/>
        <w:spacing w:line="285" w:lineRule="atLeast"/>
        <w:rPr>
          <w:color w:val="0070C0"/>
          <w:sz w:val="44"/>
          <w:szCs w:val="44"/>
        </w:rPr>
      </w:pPr>
    </w:p>
    <w:p w14:paraId="34E6286B" w14:textId="7CA96CCE" w:rsidR="009A456C" w:rsidRDefault="009A456C" w:rsidP="00407674">
      <w:pPr>
        <w:shd w:val="clear" w:color="auto" w:fill="FFFFFF"/>
        <w:spacing w:line="285" w:lineRule="atLeast"/>
        <w:rPr>
          <w:color w:val="0070C0"/>
          <w:sz w:val="44"/>
          <w:szCs w:val="44"/>
        </w:rPr>
      </w:pPr>
    </w:p>
    <w:p w14:paraId="0AC0162C" w14:textId="061F48DD" w:rsidR="009A456C" w:rsidRDefault="009A456C" w:rsidP="00407674">
      <w:pPr>
        <w:shd w:val="clear" w:color="auto" w:fill="FFFFFF"/>
        <w:spacing w:line="285" w:lineRule="atLeast"/>
        <w:rPr>
          <w:color w:val="0070C0"/>
          <w:sz w:val="44"/>
          <w:szCs w:val="44"/>
        </w:rPr>
      </w:pPr>
    </w:p>
    <w:p w14:paraId="793B0692" w14:textId="68780965" w:rsidR="009A456C" w:rsidRDefault="009A456C" w:rsidP="00407674">
      <w:pPr>
        <w:shd w:val="clear" w:color="auto" w:fill="FFFFFF"/>
        <w:spacing w:line="285" w:lineRule="atLeast"/>
        <w:rPr>
          <w:color w:val="0070C0"/>
          <w:sz w:val="44"/>
          <w:szCs w:val="44"/>
        </w:rPr>
      </w:pPr>
    </w:p>
    <w:p w14:paraId="600D595B" w14:textId="7B29E6F3" w:rsidR="009A456C" w:rsidRDefault="009A456C" w:rsidP="00407674">
      <w:pPr>
        <w:shd w:val="clear" w:color="auto" w:fill="FFFFFF"/>
        <w:spacing w:line="285" w:lineRule="atLeast"/>
        <w:rPr>
          <w:color w:val="0070C0"/>
          <w:sz w:val="44"/>
          <w:szCs w:val="44"/>
        </w:rPr>
      </w:pPr>
    </w:p>
    <w:p w14:paraId="118DF1E4" w14:textId="0D8563D0" w:rsidR="009A456C" w:rsidRDefault="009A456C" w:rsidP="00407674">
      <w:pPr>
        <w:shd w:val="clear" w:color="auto" w:fill="FFFFFF"/>
        <w:spacing w:line="285" w:lineRule="atLeast"/>
        <w:rPr>
          <w:color w:val="0070C0"/>
          <w:sz w:val="44"/>
          <w:szCs w:val="44"/>
        </w:rPr>
      </w:pPr>
    </w:p>
    <w:p w14:paraId="5152EDF1" w14:textId="757F060C" w:rsidR="009A456C" w:rsidRDefault="009A456C" w:rsidP="00407674">
      <w:pPr>
        <w:shd w:val="clear" w:color="auto" w:fill="FFFFFF"/>
        <w:spacing w:line="285" w:lineRule="atLeast"/>
        <w:rPr>
          <w:color w:val="0070C0"/>
          <w:sz w:val="44"/>
          <w:szCs w:val="44"/>
        </w:rPr>
      </w:pPr>
    </w:p>
    <w:p w14:paraId="2517EFD9" w14:textId="22592A7B" w:rsidR="009A456C" w:rsidRDefault="009A456C" w:rsidP="00407674">
      <w:pPr>
        <w:shd w:val="clear" w:color="auto" w:fill="FFFFFF"/>
        <w:spacing w:line="285" w:lineRule="atLeast"/>
        <w:rPr>
          <w:color w:val="0070C0"/>
          <w:sz w:val="44"/>
          <w:szCs w:val="44"/>
        </w:rPr>
      </w:pPr>
    </w:p>
    <w:p w14:paraId="51BF7192" w14:textId="3874D36B" w:rsidR="009A456C" w:rsidRDefault="009A456C" w:rsidP="00407674">
      <w:pPr>
        <w:shd w:val="clear" w:color="auto" w:fill="FFFFFF"/>
        <w:spacing w:line="285" w:lineRule="atLeast"/>
        <w:rPr>
          <w:color w:val="0070C0"/>
          <w:sz w:val="44"/>
          <w:szCs w:val="44"/>
        </w:rPr>
      </w:pPr>
    </w:p>
    <w:p w14:paraId="74DF807E" w14:textId="3D514CB2" w:rsidR="009A456C" w:rsidRDefault="009A456C" w:rsidP="00407674">
      <w:pPr>
        <w:shd w:val="clear" w:color="auto" w:fill="FFFFFF"/>
        <w:spacing w:line="285" w:lineRule="atLeast"/>
        <w:rPr>
          <w:color w:val="0070C0"/>
          <w:sz w:val="44"/>
          <w:szCs w:val="44"/>
        </w:rPr>
      </w:pPr>
    </w:p>
    <w:p w14:paraId="5BFAE5F0" w14:textId="77777777" w:rsidR="009A456C" w:rsidRDefault="009A456C" w:rsidP="00407674">
      <w:pPr>
        <w:shd w:val="clear" w:color="auto" w:fill="FFFFFF"/>
        <w:spacing w:line="285" w:lineRule="atLeast"/>
        <w:rPr>
          <w:color w:val="0070C0"/>
          <w:sz w:val="44"/>
          <w:szCs w:val="44"/>
        </w:rPr>
      </w:pPr>
    </w:p>
    <w:p w14:paraId="49D7B27E" w14:textId="291033DE" w:rsidR="0087697B" w:rsidRDefault="0087697B" w:rsidP="00407674">
      <w:pPr>
        <w:shd w:val="clear" w:color="auto" w:fill="FFFFFF"/>
        <w:spacing w:line="285" w:lineRule="atLeast"/>
        <w:rPr>
          <w:color w:val="0070C0"/>
          <w:sz w:val="44"/>
          <w:szCs w:val="44"/>
        </w:rPr>
      </w:pPr>
      <w:r>
        <w:rPr>
          <w:color w:val="0070C0"/>
          <w:sz w:val="44"/>
          <w:szCs w:val="44"/>
        </w:rPr>
        <w:lastRenderedPageBreak/>
        <w:t>Output</w:t>
      </w:r>
    </w:p>
    <w:p w14:paraId="11736C69" w14:textId="11347AD0" w:rsidR="002E39E4" w:rsidRDefault="009A456C" w:rsidP="00407674">
      <w:pPr>
        <w:shd w:val="clear" w:color="auto" w:fill="FFFFFF"/>
        <w:spacing w:line="285" w:lineRule="atLeast"/>
        <w:rPr>
          <w:color w:val="0070C0"/>
          <w:sz w:val="44"/>
          <w:szCs w:val="44"/>
        </w:rPr>
      </w:pPr>
      <w:r w:rsidRPr="009A456C">
        <w:rPr>
          <w:color w:val="0070C0"/>
          <w:sz w:val="44"/>
          <w:szCs w:val="44"/>
        </w:rPr>
        <w:drawing>
          <wp:inline distT="0" distB="0" distL="0" distR="0" wp14:anchorId="25583A55" wp14:editId="6537AF9E">
            <wp:extent cx="6858000" cy="3654425"/>
            <wp:effectExtent l="0" t="0" r="0" b="3175"/>
            <wp:docPr id="2" name="Picture 2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website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5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9E540" w14:textId="77777777" w:rsidR="009A456C" w:rsidRDefault="009A456C" w:rsidP="0087697B">
      <w:pPr>
        <w:shd w:val="clear" w:color="auto" w:fill="FFFFFF"/>
        <w:spacing w:line="285" w:lineRule="atLeast"/>
        <w:rPr>
          <w:sz w:val="36"/>
          <w:szCs w:val="36"/>
        </w:rPr>
      </w:pPr>
    </w:p>
    <w:p w14:paraId="63457AFF" w14:textId="4C4FEDC9" w:rsidR="009A456C" w:rsidRDefault="009A456C" w:rsidP="0087697B">
      <w:pPr>
        <w:shd w:val="clear" w:color="auto" w:fill="FFFFFF"/>
        <w:spacing w:line="285" w:lineRule="atLeast"/>
        <w:rPr>
          <w:sz w:val="36"/>
          <w:szCs w:val="36"/>
        </w:rPr>
      </w:pPr>
      <w:r w:rsidRPr="009A456C">
        <w:rPr>
          <w:sz w:val="36"/>
          <w:szCs w:val="36"/>
        </w:rPr>
        <w:drawing>
          <wp:inline distT="0" distB="0" distL="0" distR="0" wp14:anchorId="09E4A313" wp14:editId="1B0A8A1A">
            <wp:extent cx="6858000" cy="3646805"/>
            <wp:effectExtent l="0" t="0" r="0" b="0"/>
            <wp:docPr id="3" name="Picture 3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website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4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21B73" w14:textId="25B8E1E2" w:rsidR="009A456C" w:rsidRDefault="009A456C" w:rsidP="0087697B">
      <w:pPr>
        <w:shd w:val="clear" w:color="auto" w:fill="FFFFFF"/>
        <w:spacing w:line="285" w:lineRule="atLeast"/>
        <w:rPr>
          <w:sz w:val="36"/>
          <w:szCs w:val="36"/>
        </w:rPr>
      </w:pPr>
      <w:r w:rsidRPr="009A456C">
        <w:rPr>
          <w:sz w:val="36"/>
          <w:szCs w:val="36"/>
        </w:rPr>
        <w:lastRenderedPageBreak/>
        <w:drawing>
          <wp:inline distT="0" distB="0" distL="0" distR="0" wp14:anchorId="40BE5C37" wp14:editId="434800DD">
            <wp:extent cx="6858000" cy="3622040"/>
            <wp:effectExtent l="0" t="0" r="0" b="0"/>
            <wp:docPr id="4" name="Picture 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2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511F5" w14:textId="77777777" w:rsidR="009A456C" w:rsidRDefault="009A456C" w:rsidP="009A456C">
      <w:pPr>
        <w:shd w:val="clear" w:color="auto" w:fill="FFFFFF"/>
        <w:spacing w:line="285" w:lineRule="atLeast"/>
        <w:rPr>
          <w:sz w:val="36"/>
          <w:szCs w:val="36"/>
        </w:rPr>
      </w:pPr>
    </w:p>
    <w:p w14:paraId="2F645AB4" w14:textId="77777777" w:rsidR="009A456C" w:rsidRDefault="009A456C" w:rsidP="009A456C">
      <w:pPr>
        <w:shd w:val="clear" w:color="auto" w:fill="FFFFFF"/>
        <w:spacing w:line="285" w:lineRule="atLeast"/>
        <w:rPr>
          <w:sz w:val="36"/>
          <w:szCs w:val="36"/>
        </w:rPr>
      </w:pPr>
    </w:p>
    <w:p w14:paraId="76ABE32A" w14:textId="398E9E86" w:rsidR="009A456C" w:rsidRPr="009A456C" w:rsidRDefault="0087697B" w:rsidP="009A456C">
      <w:pPr>
        <w:shd w:val="clear" w:color="auto" w:fill="FFFFFF"/>
        <w:spacing w:line="285" w:lineRule="atLeast"/>
        <w:rPr>
          <w:sz w:val="36"/>
          <w:szCs w:val="36"/>
        </w:rPr>
      </w:pPr>
      <w:r w:rsidRPr="0087697B">
        <w:rPr>
          <w:sz w:val="36"/>
          <w:szCs w:val="36"/>
        </w:rPr>
        <w:t>2.</w:t>
      </w:r>
      <w:r w:rsidR="009A456C" w:rsidRPr="009A456C">
        <w:rPr>
          <w:sz w:val="36"/>
          <w:szCs w:val="36"/>
        </w:rPr>
        <w:t xml:space="preserve"> </w:t>
      </w:r>
      <w:r w:rsidR="009A456C" w:rsidRPr="009A456C">
        <w:rPr>
          <w:sz w:val="36"/>
          <w:szCs w:val="36"/>
        </w:rPr>
        <w:t>Interface a PIR sensor with Arduino and blink a led if any movement is captured by the sensor and count the number of</w:t>
      </w:r>
    </w:p>
    <w:p w14:paraId="4F76705A" w14:textId="37F86948" w:rsidR="0087697B" w:rsidRDefault="009A456C" w:rsidP="009A456C">
      <w:pPr>
        <w:shd w:val="clear" w:color="auto" w:fill="FFFFFF"/>
        <w:spacing w:line="285" w:lineRule="atLeast"/>
        <w:rPr>
          <w:sz w:val="36"/>
          <w:szCs w:val="36"/>
        </w:rPr>
      </w:pPr>
      <w:r w:rsidRPr="009A456C">
        <w:rPr>
          <w:sz w:val="36"/>
          <w:szCs w:val="36"/>
        </w:rPr>
        <w:t>movements. Make a buzzer when movement detected</w:t>
      </w:r>
    </w:p>
    <w:p w14:paraId="4FEBCA58" w14:textId="77777777" w:rsidR="009A456C" w:rsidRDefault="009A456C" w:rsidP="009A456C">
      <w:pPr>
        <w:shd w:val="clear" w:color="auto" w:fill="FFFFFF"/>
        <w:spacing w:line="285" w:lineRule="atLeast"/>
        <w:rPr>
          <w:sz w:val="36"/>
          <w:szCs w:val="36"/>
        </w:rPr>
      </w:pPr>
    </w:p>
    <w:p w14:paraId="40C3110F" w14:textId="40116414" w:rsidR="0087697B" w:rsidRDefault="0087697B" w:rsidP="0087697B">
      <w:pPr>
        <w:shd w:val="clear" w:color="auto" w:fill="FFFFFF"/>
        <w:spacing w:line="285" w:lineRule="atLeast"/>
        <w:rPr>
          <w:color w:val="27AAE1" w:themeColor="accent4"/>
          <w:sz w:val="36"/>
          <w:szCs w:val="36"/>
        </w:rPr>
      </w:pPr>
      <w:r w:rsidRPr="0087697B">
        <w:rPr>
          <w:color w:val="27AAE1" w:themeColor="accent4"/>
          <w:sz w:val="36"/>
          <w:szCs w:val="36"/>
        </w:rPr>
        <w:t>Code</w:t>
      </w:r>
      <w:r w:rsidR="00FE6A20">
        <w:rPr>
          <w:color w:val="27AAE1" w:themeColor="accent4"/>
          <w:sz w:val="36"/>
          <w:szCs w:val="36"/>
        </w:rPr>
        <w:t>:</w:t>
      </w:r>
    </w:p>
    <w:p w14:paraId="14E55B98" w14:textId="77777777" w:rsidR="00B677C8" w:rsidRDefault="000738D0" w:rsidP="00B677C8">
      <w:pPr>
        <w:shd w:val="clear" w:color="auto" w:fill="282828"/>
        <w:spacing w:line="405" w:lineRule="atLeast"/>
        <w:rPr>
          <w:rFonts w:ascii="Fantasque Sans Mono" w:hAnsi="Fantasque Sans Mono"/>
          <w:color w:val="928374"/>
          <w:sz w:val="30"/>
          <w:szCs w:val="30"/>
          <w:lang w:bidi="ar-SA"/>
        </w:rPr>
      </w:pPr>
      <w:r w:rsidRPr="000738D0">
        <w:rPr>
          <w:rFonts w:ascii="Fantasque Sans Mono" w:hAnsi="Fantasque Sans Mono"/>
          <w:color w:val="928374"/>
          <w:sz w:val="30"/>
          <w:szCs w:val="30"/>
          <w:lang w:bidi="ar-SA"/>
        </w:rPr>
        <w:t xml:space="preserve">// 106119100 </w:t>
      </w:r>
      <w:r w:rsidR="00B677C8" w:rsidRPr="00B677C8">
        <w:rPr>
          <w:rFonts w:ascii="Fantasque Sans Mono" w:hAnsi="Fantasque Sans Mono"/>
          <w:color w:val="928374"/>
          <w:sz w:val="30"/>
          <w:szCs w:val="30"/>
          <w:lang w:bidi="ar-SA"/>
        </w:rPr>
        <w:t>Interface a PIR sensor with Arduino</w:t>
      </w:r>
    </w:p>
    <w:p w14:paraId="37EBB077" w14:textId="3E81CEBF" w:rsidR="00B677C8" w:rsidRPr="00B677C8" w:rsidRDefault="00B677C8" w:rsidP="00B677C8">
      <w:pPr>
        <w:shd w:val="clear" w:color="auto" w:fill="282828"/>
        <w:spacing w:line="405" w:lineRule="atLeast"/>
        <w:rPr>
          <w:rFonts w:ascii="Fantasque Sans Mono" w:hAnsi="Fantasque Sans Mono"/>
          <w:color w:val="EBDBB2"/>
          <w:sz w:val="30"/>
          <w:szCs w:val="30"/>
          <w:lang w:bidi="ar-SA"/>
        </w:rPr>
      </w:pPr>
      <w:r w:rsidRPr="00B677C8">
        <w:rPr>
          <w:rFonts w:ascii="Fantasque Sans Mono" w:hAnsi="Fantasque Sans Mono"/>
          <w:color w:val="A89984"/>
          <w:sz w:val="30"/>
          <w:szCs w:val="30"/>
          <w:lang w:bidi="ar-SA"/>
        </w:rPr>
        <w:t>#</w:t>
      </w:r>
      <w:r w:rsidRPr="00B677C8">
        <w:rPr>
          <w:rFonts w:ascii="Fantasque Sans Mono" w:hAnsi="Fantasque Sans Mono"/>
          <w:color w:val="8EC07C"/>
          <w:sz w:val="30"/>
          <w:szCs w:val="30"/>
          <w:lang w:bidi="ar-SA"/>
        </w:rPr>
        <w:t>define</w:t>
      </w:r>
      <w:r w:rsidRPr="00B677C8">
        <w:rPr>
          <w:rFonts w:ascii="Fantasque Sans Mono" w:hAnsi="Fantasque Sans Mono"/>
          <w:color w:val="FE8019"/>
          <w:sz w:val="30"/>
          <w:szCs w:val="30"/>
          <w:lang w:bidi="ar-SA"/>
        </w:rPr>
        <w:t xml:space="preserve"> </w:t>
      </w:r>
      <w:r w:rsidRPr="00B677C8">
        <w:rPr>
          <w:rFonts w:ascii="Fantasque Sans Mono" w:hAnsi="Fantasque Sans Mono"/>
          <w:color w:val="FABD2F"/>
          <w:sz w:val="30"/>
          <w:szCs w:val="30"/>
          <w:lang w:bidi="ar-SA"/>
        </w:rPr>
        <w:t>F</w:t>
      </w:r>
      <w:r w:rsidRPr="00B677C8">
        <w:rPr>
          <w:rFonts w:ascii="Fantasque Sans Mono" w:hAnsi="Fantasque Sans Mono"/>
          <w:color w:val="A89984"/>
          <w:sz w:val="30"/>
          <w:szCs w:val="30"/>
          <w:lang w:bidi="ar-SA"/>
        </w:rPr>
        <w:t>(</w:t>
      </w:r>
      <w:r w:rsidRPr="00B677C8">
        <w:rPr>
          <w:rFonts w:ascii="Fantasque Sans Mono" w:hAnsi="Fantasque Sans Mono"/>
          <w:color w:val="83A598"/>
          <w:sz w:val="30"/>
          <w:szCs w:val="30"/>
          <w:lang w:bidi="ar-SA"/>
        </w:rPr>
        <w:t>x</w:t>
      </w:r>
      <w:r w:rsidRPr="00B677C8">
        <w:rPr>
          <w:rFonts w:ascii="Fantasque Sans Mono" w:hAnsi="Fantasque Sans Mono"/>
          <w:color w:val="A89984"/>
          <w:sz w:val="30"/>
          <w:szCs w:val="30"/>
          <w:lang w:bidi="ar-SA"/>
        </w:rPr>
        <w:t>)</w:t>
      </w:r>
      <w:r w:rsidRPr="00B677C8">
        <w:rPr>
          <w:rFonts w:ascii="Fantasque Sans Mono" w:hAnsi="Fantasque Sans Mono"/>
          <w:color w:val="FE8019"/>
          <w:sz w:val="30"/>
          <w:szCs w:val="30"/>
          <w:lang w:bidi="ar-SA"/>
        </w:rPr>
        <w:t xml:space="preserve"> x </w:t>
      </w:r>
      <w:r w:rsidRPr="00B677C8">
        <w:rPr>
          <w:rFonts w:ascii="Fantasque Sans Mono" w:hAnsi="Fantasque Sans Mono"/>
          <w:color w:val="8EC07C"/>
          <w:sz w:val="30"/>
          <w:szCs w:val="30"/>
          <w:lang w:bidi="ar-SA"/>
        </w:rPr>
        <w:t>?</w:t>
      </w:r>
      <w:r w:rsidRPr="00B677C8">
        <w:rPr>
          <w:rFonts w:ascii="Fantasque Sans Mono" w:hAnsi="Fantasque Sans Mono"/>
          <w:color w:val="FE8019"/>
          <w:sz w:val="30"/>
          <w:szCs w:val="30"/>
          <w:lang w:bidi="ar-SA"/>
        </w:rPr>
        <w:t xml:space="preserve"> HIGH </w:t>
      </w:r>
      <w:r w:rsidRPr="00B677C8">
        <w:rPr>
          <w:rFonts w:ascii="Fantasque Sans Mono" w:hAnsi="Fantasque Sans Mono"/>
          <w:color w:val="8EC07C"/>
          <w:sz w:val="30"/>
          <w:szCs w:val="30"/>
          <w:lang w:bidi="ar-SA"/>
        </w:rPr>
        <w:t>:</w:t>
      </w:r>
      <w:r w:rsidRPr="00B677C8">
        <w:rPr>
          <w:rFonts w:ascii="Fantasque Sans Mono" w:hAnsi="Fantasque Sans Mono"/>
          <w:color w:val="FE8019"/>
          <w:sz w:val="30"/>
          <w:szCs w:val="30"/>
          <w:lang w:bidi="ar-SA"/>
        </w:rPr>
        <w:t xml:space="preserve"> LOW</w:t>
      </w:r>
    </w:p>
    <w:p w14:paraId="67DD9208" w14:textId="77777777" w:rsidR="00B677C8" w:rsidRPr="00B677C8" w:rsidRDefault="00B677C8" w:rsidP="00B677C8">
      <w:pPr>
        <w:shd w:val="clear" w:color="auto" w:fill="282828"/>
        <w:spacing w:line="390" w:lineRule="atLeast"/>
        <w:rPr>
          <w:rFonts w:ascii="Fantasque Sans Mono" w:hAnsi="Fantasque Sans Mono"/>
          <w:color w:val="EBDBB2"/>
          <w:sz w:val="30"/>
          <w:szCs w:val="30"/>
          <w:lang w:bidi="ar-SA"/>
        </w:rPr>
      </w:pPr>
      <w:proofErr w:type="spellStart"/>
      <w:r w:rsidRPr="00B677C8">
        <w:rPr>
          <w:rFonts w:ascii="Fantasque Sans Mono" w:hAnsi="Fantasque Sans Mono"/>
          <w:color w:val="FE8019"/>
          <w:sz w:val="30"/>
          <w:szCs w:val="30"/>
          <w:lang w:bidi="ar-SA"/>
        </w:rPr>
        <w:t>const</w:t>
      </w:r>
      <w:proofErr w:type="spellEnd"/>
      <w:r w:rsidRPr="00B677C8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 </w:t>
      </w:r>
      <w:r w:rsidRPr="00B677C8">
        <w:rPr>
          <w:rFonts w:ascii="Fantasque Sans Mono" w:hAnsi="Fantasque Sans Mono"/>
          <w:color w:val="FB4934"/>
          <w:sz w:val="30"/>
          <w:szCs w:val="30"/>
          <w:lang w:bidi="ar-SA"/>
        </w:rPr>
        <w:t>int</w:t>
      </w:r>
      <w:r w:rsidRPr="00B677C8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 </w:t>
      </w:r>
      <w:r w:rsidRPr="00B677C8">
        <w:rPr>
          <w:rFonts w:ascii="Fantasque Sans Mono" w:hAnsi="Fantasque Sans Mono"/>
          <w:color w:val="83A598"/>
          <w:sz w:val="30"/>
          <w:szCs w:val="30"/>
          <w:lang w:bidi="ar-SA"/>
        </w:rPr>
        <w:t>led</w:t>
      </w:r>
      <w:r w:rsidRPr="00B677C8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 </w:t>
      </w:r>
      <w:r w:rsidRPr="00B677C8">
        <w:rPr>
          <w:rFonts w:ascii="Fantasque Sans Mono" w:hAnsi="Fantasque Sans Mono"/>
          <w:color w:val="8EC07C"/>
          <w:sz w:val="30"/>
          <w:szCs w:val="30"/>
          <w:lang w:bidi="ar-SA"/>
        </w:rPr>
        <w:t>=</w:t>
      </w:r>
      <w:r w:rsidRPr="00B677C8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 </w:t>
      </w:r>
      <w:proofErr w:type="gramStart"/>
      <w:r w:rsidRPr="00B677C8">
        <w:rPr>
          <w:rFonts w:ascii="Fantasque Sans Mono" w:hAnsi="Fantasque Sans Mono"/>
          <w:color w:val="D3869B"/>
          <w:sz w:val="30"/>
          <w:szCs w:val="30"/>
          <w:lang w:bidi="ar-SA"/>
        </w:rPr>
        <w:t>4</w:t>
      </w:r>
      <w:r w:rsidRPr="00B677C8">
        <w:rPr>
          <w:rFonts w:ascii="Fantasque Sans Mono" w:hAnsi="Fantasque Sans Mono"/>
          <w:color w:val="A89984"/>
          <w:sz w:val="30"/>
          <w:szCs w:val="30"/>
          <w:lang w:bidi="ar-SA"/>
        </w:rPr>
        <w:t>;</w:t>
      </w:r>
      <w:proofErr w:type="gramEnd"/>
    </w:p>
    <w:p w14:paraId="3A381DB7" w14:textId="77777777" w:rsidR="00B677C8" w:rsidRPr="00B677C8" w:rsidRDefault="00B677C8" w:rsidP="00B677C8">
      <w:pPr>
        <w:shd w:val="clear" w:color="auto" w:fill="282828"/>
        <w:spacing w:line="390" w:lineRule="atLeast"/>
        <w:rPr>
          <w:rFonts w:ascii="Fantasque Sans Mono" w:hAnsi="Fantasque Sans Mono"/>
          <w:color w:val="EBDBB2"/>
          <w:sz w:val="30"/>
          <w:szCs w:val="30"/>
          <w:lang w:bidi="ar-SA"/>
        </w:rPr>
      </w:pPr>
      <w:proofErr w:type="spellStart"/>
      <w:r w:rsidRPr="00B677C8">
        <w:rPr>
          <w:rFonts w:ascii="Fantasque Sans Mono" w:hAnsi="Fantasque Sans Mono"/>
          <w:color w:val="FE8019"/>
          <w:sz w:val="30"/>
          <w:szCs w:val="30"/>
          <w:lang w:bidi="ar-SA"/>
        </w:rPr>
        <w:t>const</w:t>
      </w:r>
      <w:proofErr w:type="spellEnd"/>
      <w:r w:rsidRPr="00B677C8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 </w:t>
      </w:r>
      <w:r w:rsidRPr="00B677C8">
        <w:rPr>
          <w:rFonts w:ascii="Fantasque Sans Mono" w:hAnsi="Fantasque Sans Mono"/>
          <w:color w:val="FB4934"/>
          <w:sz w:val="30"/>
          <w:szCs w:val="30"/>
          <w:lang w:bidi="ar-SA"/>
        </w:rPr>
        <w:t>int</w:t>
      </w:r>
      <w:r w:rsidRPr="00B677C8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 </w:t>
      </w:r>
      <w:r w:rsidRPr="00B677C8">
        <w:rPr>
          <w:rFonts w:ascii="Fantasque Sans Mono" w:hAnsi="Fantasque Sans Mono"/>
          <w:color w:val="83A598"/>
          <w:sz w:val="30"/>
          <w:szCs w:val="30"/>
          <w:lang w:bidi="ar-SA"/>
        </w:rPr>
        <w:t>pir</w:t>
      </w:r>
      <w:r w:rsidRPr="00B677C8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 </w:t>
      </w:r>
      <w:r w:rsidRPr="00B677C8">
        <w:rPr>
          <w:rFonts w:ascii="Fantasque Sans Mono" w:hAnsi="Fantasque Sans Mono"/>
          <w:color w:val="8EC07C"/>
          <w:sz w:val="30"/>
          <w:szCs w:val="30"/>
          <w:lang w:bidi="ar-SA"/>
        </w:rPr>
        <w:t>=</w:t>
      </w:r>
      <w:r w:rsidRPr="00B677C8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 </w:t>
      </w:r>
      <w:proofErr w:type="gramStart"/>
      <w:r w:rsidRPr="00B677C8">
        <w:rPr>
          <w:rFonts w:ascii="Fantasque Sans Mono" w:hAnsi="Fantasque Sans Mono"/>
          <w:color w:val="D3869B"/>
          <w:sz w:val="30"/>
          <w:szCs w:val="30"/>
          <w:lang w:bidi="ar-SA"/>
        </w:rPr>
        <w:t>3</w:t>
      </w:r>
      <w:r w:rsidRPr="00B677C8">
        <w:rPr>
          <w:rFonts w:ascii="Fantasque Sans Mono" w:hAnsi="Fantasque Sans Mono"/>
          <w:color w:val="A89984"/>
          <w:sz w:val="30"/>
          <w:szCs w:val="30"/>
          <w:lang w:bidi="ar-SA"/>
        </w:rPr>
        <w:t>;</w:t>
      </w:r>
      <w:proofErr w:type="gramEnd"/>
    </w:p>
    <w:p w14:paraId="15D8C309" w14:textId="77777777" w:rsidR="00B677C8" w:rsidRPr="00B677C8" w:rsidRDefault="00B677C8" w:rsidP="00B677C8">
      <w:pPr>
        <w:shd w:val="clear" w:color="auto" w:fill="282828"/>
        <w:spacing w:line="390" w:lineRule="atLeast"/>
        <w:rPr>
          <w:rFonts w:ascii="Fantasque Sans Mono" w:hAnsi="Fantasque Sans Mono"/>
          <w:color w:val="EBDBB2"/>
          <w:sz w:val="30"/>
          <w:szCs w:val="30"/>
          <w:lang w:bidi="ar-SA"/>
        </w:rPr>
      </w:pPr>
      <w:proofErr w:type="spellStart"/>
      <w:r w:rsidRPr="00B677C8">
        <w:rPr>
          <w:rFonts w:ascii="Fantasque Sans Mono" w:hAnsi="Fantasque Sans Mono"/>
          <w:color w:val="FE8019"/>
          <w:sz w:val="30"/>
          <w:szCs w:val="30"/>
          <w:lang w:bidi="ar-SA"/>
        </w:rPr>
        <w:t>const</w:t>
      </w:r>
      <w:proofErr w:type="spellEnd"/>
      <w:r w:rsidRPr="00B677C8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 </w:t>
      </w:r>
      <w:r w:rsidRPr="00B677C8">
        <w:rPr>
          <w:rFonts w:ascii="Fantasque Sans Mono" w:hAnsi="Fantasque Sans Mono"/>
          <w:color w:val="FB4934"/>
          <w:sz w:val="30"/>
          <w:szCs w:val="30"/>
          <w:lang w:bidi="ar-SA"/>
        </w:rPr>
        <w:t>int</w:t>
      </w:r>
      <w:r w:rsidRPr="00B677C8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 </w:t>
      </w:r>
      <w:r w:rsidRPr="00B677C8">
        <w:rPr>
          <w:rFonts w:ascii="Fantasque Sans Mono" w:hAnsi="Fantasque Sans Mono"/>
          <w:color w:val="83A598"/>
          <w:sz w:val="30"/>
          <w:szCs w:val="30"/>
          <w:lang w:bidi="ar-SA"/>
        </w:rPr>
        <w:t>speaker</w:t>
      </w:r>
      <w:r w:rsidRPr="00B677C8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 </w:t>
      </w:r>
      <w:r w:rsidRPr="00B677C8">
        <w:rPr>
          <w:rFonts w:ascii="Fantasque Sans Mono" w:hAnsi="Fantasque Sans Mono"/>
          <w:color w:val="8EC07C"/>
          <w:sz w:val="30"/>
          <w:szCs w:val="30"/>
          <w:lang w:bidi="ar-SA"/>
        </w:rPr>
        <w:t>=</w:t>
      </w:r>
      <w:r w:rsidRPr="00B677C8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 </w:t>
      </w:r>
      <w:proofErr w:type="gramStart"/>
      <w:r w:rsidRPr="00B677C8">
        <w:rPr>
          <w:rFonts w:ascii="Fantasque Sans Mono" w:hAnsi="Fantasque Sans Mono"/>
          <w:color w:val="D3869B"/>
          <w:sz w:val="30"/>
          <w:szCs w:val="30"/>
          <w:lang w:bidi="ar-SA"/>
        </w:rPr>
        <w:t>10</w:t>
      </w:r>
      <w:r w:rsidRPr="00B677C8">
        <w:rPr>
          <w:rFonts w:ascii="Fantasque Sans Mono" w:hAnsi="Fantasque Sans Mono"/>
          <w:color w:val="A89984"/>
          <w:sz w:val="30"/>
          <w:szCs w:val="30"/>
          <w:lang w:bidi="ar-SA"/>
        </w:rPr>
        <w:t>;</w:t>
      </w:r>
      <w:proofErr w:type="gramEnd"/>
    </w:p>
    <w:p w14:paraId="37BEE3AC" w14:textId="77777777" w:rsidR="00B677C8" w:rsidRPr="00B677C8" w:rsidRDefault="00B677C8" w:rsidP="00B677C8">
      <w:pPr>
        <w:shd w:val="clear" w:color="auto" w:fill="282828"/>
        <w:spacing w:line="390" w:lineRule="atLeast"/>
        <w:rPr>
          <w:rFonts w:ascii="Fantasque Sans Mono" w:hAnsi="Fantasque Sans Mono"/>
          <w:color w:val="EBDBB2"/>
          <w:sz w:val="30"/>
          <w:szCs w:val="30"/>
          <w:lang w:bidi="ar-SA"/>
        </w:rPr>
      </w:pPr>
      <w:r w:rsidRPr="00B677C8">
        <w:rPr>
          <w:rFonts w:ascii="Fantasque Sans Mono" w:hAnsi="Fantasque Sans Mono"/>
          <w:color w:val="FB4934"/>
          <w:sz w:val="30"/>
          <w:szCs w:val="30"/>
          <w:lang w:bidi="ar-SA"/>
        </w:rPr>
        <w:t>int</w:t>
      </w:r>
      <w:r w:rsidRPr="00B677C8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 </w:t>
      </w:r>
      <w:proofErr w:type="spellStart"/>
      <w:r w:rsidRPr="00B677C8">
        <w:rPr>
          <w:rFonts w:ascii="Fantasque Sans Mono" w:hAnsi="Fantasque Sans Mono"/>
          <w:color w:val="83A598"/>
          <w:sz w:val="30"/>
          <w:szCs w:val="30"/>
          <w:lang w:bidi="ar-SA"/>
        </w:rPr>
        <w:t>totalMovements</w:t>
      </w:r>
      <w:proofErr w:type="spellEnd"/>
      <w:r w:rsidRPr="00B677C8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 </w:t>
      </w:r>
      <w:r w:rsidRPr="00B677C8">
        <w:rPr>
          <w:rFonts w:ascii="Fantasque Sans Mono" w:hAnsi="Fantasque Sans Mono"/>
          <w:color w:val="8EC07C"/>
          <w:sz w:val="30"/>
          <w:szCs w:val="30"/>
          <w:lang w:bidi="ar-SA"/>
        </w:rPr>
        <w:t>=</w:t>
      </w:r>
      <w:r w:rsidRPr="00B677C8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 </w:t>
      </w:r>
      <w:proofErr w:type="gramStart"/>
      <w:r w:rsidRPr="00B677C8">
        <w:rPr>
          <w:rFonts w:ascii="Fantasque Sans Mono" w:hAnsi="Fantasque Sans Mono"/>
          <w:color w:val="D3869B"/>
          <w:sz w:val="30"/>
          <w:szCs w:val="30"/>
          <w:lang w:bidi="ar-SA"/>
        </w:rPr>
        <w:t>0</w:t>
      </w:r>
      <w:r w:rsidRPr="00B677C8">
        <w:rPr>
          <w:rFonts w:ascii="Fantasque Sans Mono" w:hAnsi="Fantasque Sans Mono"/>
          <w:color w:val="A89984"/>
          <w:sz w:val="30"/>
          <w:szCs w:val="30"/>
          <w:lang w:bidi="ar-SA"/>
        </w:rPr>
        <w:t>;</w:t>
      </w:r>
      <w:proofErr w:type="gramEnd"/>
    </w:p>
    <w:p w14:paraId="31310830" w14:textId="77777777" w:rsidR="00B677C8" w:rsidRPr="00B677C8" w:rsidRDefault="00B677C8" w:rsidP="00B677C8">
      <w:pPr>
        <w:shd w:val="clear" w:color="auto" w:fill="282828"/>
        <w:spacing w:line="390" w:lineRule="atLeast"/>
        <w:rPr>
          <w:rFonts w:ascii="Fantasque Sans Mono" w:hAnsi="Fantasque Sans Mono"/>
          <w:color w:val="EBDBB2"/>
          <w:sz w:val="30"/>
          <w:szCs w:val="30"/>
          <w:lang w:bidi="ar-SA"/>
        </w:rPr>
      </w:pPr>
      <w:r w:rsidRPr="00B677C8">
        <w:rPr>
          <w:rFonts w:ascii="Fantasque Sans Mono" w:hAnsi="Fantasque Sans Mono"/>
          <w:color w:val="FB4934"/>
          <w:sz w:val="30"/>
          <w:szCs w:val="30"/>
          <w:lang w:bidi="ar-SA"/>
        </w:rPr>
        <w:t>bool</w:t>
      </w:r>
      <w:r w:rsidRPr="00B677C8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 </w:t>
      </w:r>
      <w:proofErr w:type="spellStart"/>
      <w:r w:rsidRPr="00B677C8">
        <w:rPr>
          <w:rFonts w:ascii="Fantasque Sans Mono" w:hAnsi="Fantasque Sans Mono"/>
          <w:color w:val="83A598"/>
          <w:sz w:val="30"/>
          <w:szCs w:val="30"/>
          <w:lang w:bidi="ar-SA"/>
        </w:rPr>
        <w:t>isMoving</w:t>
      </w:r>
      <w:proofErr w:type="spellEnd"/>
      <w:r w:rsidRPr="00B677C8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 </w:t>
      </w:r>
      <w:r w:rsidRPr="00B677C8">
        <w:rPr>
          <w:rFonts w:ascii="Fantasque Sans Mono" w:hAnsi="Fantasque Sans Mono"/>
          <w:color w:val="8EC07C"/>
          <w:sz w:val="30"/>
          <w:szCs w:val="30"/>
          <w:lang w:bidi="ar-SA"/>
        </w:rPr>
        <w:t>=</w:t>
      </w:r>
      <w:r w:rsidRPr="00B677C8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 </w:t>
      </w:r>
      <w:proofErr w:type="gramStart"/>
      <w:r w:rsidRPr="00B677C8">
        <w:rPr>
          <w:rFonts w:ascii="Fantasque Sans Mono" w:hAnsi="Fantasque Sans Mono"/>
          <w:color w:val="D3869B"/>
          <w:sz w:val="30"/>
          <w:szCs w:val="30"/>
          <w:lang w:bidi="ar-SA"/>
        </w:rPr>
        <w:t>false</w:t>
      </w:r>
      <w:r w:rsidRPr="00B677C8">
        <w:rPr>
          <w:rFonts w:ascii="Fantasque Sans Mono" w:hAnsi="Fantasque Sans Mono"/>
          <w:color w:val="A89984"/>
          <w:sz w:val="30"/>
          <w:szCs w:val="30"/>
          <w:lang w:bidi="ar-SA"/>
        </w:rPr>
        <w:t>;</w:t>
      </w:r>
      <w:proofErr w:type="gramEnd"/>
    </w:p>
    <w:p w14:paraId="4113F6F3" w14:textId="77777777" w:rsidR="00B677C8" w:rsidRPr="00B677C8" w:rsidRDefault="00B677C8" w:rsidP="00B677C8">
      <w:pPr>
        <w:shd w:val="clear" w:color="auto" w:fill="282828"/>
        <w:spacing w:line="390" w:lineRule="atLeast"/>
        <w:rPr>
          <w:rFonts w:ascii="Fantasque Sans Mono" w:hAnsi="Fantasque Sans Mono"/>
          <w:color w:val="EBDBB2"/>
          <w:sz w:val="30"/>
          <w:szCs w:val="30"/>
          <w:lang w:bidi="ar-SA"/>
        </w:rPr>
      </w:pPr>
      <w:r w:rsidRPr="00B677C8">
        <w:rPr>
          <w:rFonts w:ascii="Fantasque Sans Mono" w:hAnsi="Fantasque Sans Mono"/>
          <w:color w:val="FB4934"/>
          <w:sz w:val="30"/>
          <w:szCs w:val="30"/>
          <w:lang w:bidi="ar-SA"/>
        </w:rPr>
        <w:t>void</w:t>
      </w:r>
      <w:r w:rsidRPr="00B677C8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 </w:t>
      </w:r>
      <w:r w:rsidRPr="00B677C8">
        <w:rPr>
          <w:rFonts w:ascii="Fantasque Sans Mono" w:hAnsi="Fantasque Sans Mono"/>
          <w:color w:val="FABD2F"/>
          <w:sz w:val="30"/>
          <w:szCs w:val="30"/>
          <w:lang w:bidi="ar-SA"/>
        </w:rPr>
        <w:t>setup</w:t>
      </w:r>
      <w:r w:rsidRPr="00B677C8">
        <w:rPr>
          <w:rFonts w:ascii="Fantasque Sans Mono" w:hAnsi="Fantasque Sans Mono"/>
          <w:color w:val="A89984"/>
          <w:sz w:val="30"/>
          <w:szCs w:val="30"/>
          <w:lang w:bidi="ar-SA"/>
        </w:rPr>
        <w:t>()</w:t>
      </w:r>
    </w:p>
    <w:p w14:paraId="35F59621" w14:textId="77777777" w:rsidR="00B677C8" w:rsidRPr="00B677C8" w:rsidRDefault="00B677C8" w:rsidP="00B677C8">
      <w:pPr>
        <w:shd w:val="clear" w:color="auto" w:fill="282828"/>
        <w:spacing w:line="390" w:lineRule="atLeast"/>
        <w:rPr>
          <w:rFonts w:ascii="Fantasque Sans Mono" w:hAnsi="Fantasque Sans Mono"/>
          <w:color w:val="EBDBB2"/>
          <w:sz w:val="30"/>
          <w:szCs w:val="30"/>
          <w:lang w:bidi="ar-SA"/>
        </w:rPr>
      </w:pPr>
      <w:r w:rsidRPr="00B677C8">
        <w:rPr>
          <w:rFonts w:ascii="Fantasque Sans Mono" w:hAnsi="Fantasque Sans Mono"/>
          <w:color w:val="A89984"/>
          <w:sz w:val="30"/>
          <w:szCs w:val="30"/>
          <w:lang w:bidi="ar-SA"/>
        </w:rPr>
        <w:t>{</w:t>
      </w:r>
    </w:p>
    <w:p w14:paraId="298D3F44" w14:textId="77777777" w:rsidR="00B677C8" w:rsidRPr="00B677C8" w:rsidRDefault="00B677C8" w:rsidP="00B677C8">
      <w:pPr>
        <w:shd w:val="clear" w:color="auto" w:fill="282828"/>
        <w:spacing w:line="390" w:lineRule="atLeast"/>
        <w:rPr>
          <w:rFonts w:ascii="Fantasque Sans Mono" w:hAnsi="Fantasque Sans Mono"/>
          <w:color w:val="EBDBB2"/>
          <w:sz w:val="30"/>
          <w:szCs w:val="30"/>
          <w:lang w:bidi="ar-SA"/>
        </w:rPr>
      </w:pPr>
      <w:r w:rsidRPr="00B677C8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    </w:t>
      </w:r>
      <w:proofErr w:type="spellStart"/>
      <w:r w:rsidRPr="00B677C8">
        <w:rPr>
          <w:rFonts w:ascii="Fantasque Sans Mono" w:hAnsi="Fantasque Sans Mono"/>
          <w:color w:val="83A598"/>
          <w:sz w:val="30"/>
          <w:szCs w:val="30"/>
          <w:lang w:bidi="ar-SA"/>
        </w:rPr>
        <w:t>Serial</w:t>
      </w:r>
      <w:r w:rsidRPr="00B677C8">
        <w:rPr>
          <w:rFonts w:ascii="Fantasque Sans Mono" w:hAnsi="Fantasque Sans Mono"/>
          <w:color w:val="A89984"/>
          <w:sz w:val="30"/>
          <w:szCs w:val="30"/>
          <w:lang w:bidi="ar-SA"/>
        </w:rPr>
        <w:t>.</w:t>
      </w:r>
      <w:r w:rsidRPr="00B677C8">
        <w:rPr>
          <w:rFonts w:ascii="Fantasque Sans Mono" w:hAnsi="Fantasque Sans Mono"/>
          <w:color w:val="FABD2F"/>
          <w:sz w:val="30"/>
          <w:szCs w:val="30"/>
          <w:lang w:bidi="ar-SA"/>
        </w:rPr>
        <w:t>begin</w:t>
      </w:r>
      <w:proofErr w:type="spellEnd"/>
      <w:r w:rsidRPr="00B677C8">
        <w:rPr>
          <w:rFonts w:ascii="Fantasque Sans Mono" w:hAnsi="Fantasque Sans Mono"/>
          <w:color w:val="A89984"/>
          <w:sz w:val="30"/>
          <w:szCs w:val="30"/>
          <w:lang w:bidi="ar-SA"/>
        </w:rPr>
        <w:t>(</w:t>
      </w:r>
      <w:r w:rsidRPr="00B677C8">
        <w:rPr>
          <w:rFonts w:ascii="Fantasque Sans Mono" w:hAnsi="Fantasque Sans Mono"/>
          <w:color w:val="D3869B"/>
          <w:sz w:val="30"/>
          <w:szCs w:val="30"/>
          <w:lang w:bidi="ar-SA"/>
        </w:rPr>
        <w:t>9600</w:t>
      </w:r>
      <w:proofErr w:type="gramStart"/>
      <w:r w:rsidRPr="00B677C8">
        <w:rPr>
          <w:rFonts w:ascii="Fantasque Sans Mono" w:hAnsi="Fantasque Sans Mono"/>
          <w:color w:val="A89984"/>
          <w:sz w:val="30"/>
          <w:szCs w:val="30"/>
          <w:lang w:bidi="ar-SA"/>
        </w:rPr>
        <w:t>);</w:t>
      </w:r>
      <w:proofErr w:type="gramEnd"/>
    </w:p>
    <w:p w14:paraId="2AC0CDED" w14:textId="77777777" w:rsidR="00B677C8" w:rsidRPr="00B677C8" w:rsidRDefault="00B677C8" w:rsidP="00B677C8">
      <w:pPr>
        <w:shd w:val="clear" w:color="auto" w:fill="282828"/>
        <w:spacing w:line="390" w:lineRule="atLeast"/>
        <w:rPr>
          <w:rFonts w:ascii="Fantasque Sans Mono" w:hAnsi="Fantasque Sans Mono"/>
          <w:color w:val="EBDBB2"/>
          <w:sz w:val="30"/>
          <w:szCs w:val="30"/>
          <w:lang w:bidi="ar-SA"/>
        </w:rPr>
      </w:pPr>
      <w:r w:rsidRPr="00B677C8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    </w:t>
      </w:r>
      <w:proofErr w:type="spellStart"/>
      <w:r w:rsidRPr="00B677C8">
        <w:rPr>
          <w:rFonts w:ascii="Fantasque Sans Mono" w:hAnsi="Fantasque Sans Mono"/>
          <w:color w:val="FABD2F"/>
          <w:sz w:val="30"/>
          <w:szCs w:val="30"/>
          <w:lang w:bidi="ar-SA"/>
        </w:rPr>
        <w:t>pinMode</w:t>
      </w:r>
      <w:proofErr w:type="spellEnd"/>
      <w:r w:rsidRPr="00B677C8">
        <w:rPr>
          <w:rFonts w:ascii="Fantasque Sans Mono" w:hAnsi="Fantasque Sans Mono"/>
          <w:color w:val="A89984"/>
          <w:sz w:val="30"/>
          <w:szCs w:val="30"/>
          <w:lang w:bidi="ar-SA"/>
        </w:rPr>
        <w:t>(</w:t>
      </w:r>
      <w:r w:rsidRPr="00B677C8">
        <w:rPr>
          <w:rFonts w:ascii="Fantasque Sans Mono" w:hAnsi="Fantasque Sans Mono"/>
          <w:color w:val="83A598"/>
          <w:sz w:val="30"/>
          <w:szCs w:val="30"/>
          <w:lang w:bidi="ar-SA"/>
        </w:rPr>
        <w:t>led</w:t>
      </w:r>
      <w:r w:rsidRPr="00B677C8">
        <w:rPr>
          <w:rFonts w:ascii="Fantasque Sans Mono" w:hAnsi="Fantasque Sans Mono"/>
          <w:color w:val="A89984"/>
          <w:sz w:val="30"/>
          <w:szCs w:val="30"/>
          <w:lang w:bidi="ar-SA"/>
        </w:rPr>
        <w:t>,</w:t>
      </w:r>
      <w:r w:rsidRPr="00B677C8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 OUTPUT</w:t>
      </w:r>
      <w:proofErr w:type="gramStart"/>
      <w:r w:rsidRPr="00B677C8">
        <w:rPr>
          <w:rFonts w:ascii="Fantasque Sans Mono" w:hAnsi="Fantasque Sans Mono"/>
          <w:color w:val="A89984"/>
          <w:sz w:val="30"/>
          <w:szCs w:val="30"/>
          <w:lang w:bidi="ar-SA"/>
        </w:rPr>
        <w:t>);</w:t>
      </w:r>
      <w:proofErr w:type="gramEnd"/>
    </w:p>
    <w:p w14:paraId="41A8B5BE" w14:textId="77777777" w:rsidR="00B677C8" w:rsidRPr="00B677C8" w:rsidRDefault="00B677C8" w:rsidP="00B677C8">
      <w:pPr>
        <w:shd w:val="clear" w:color="auto" w:fill="282828"/>
        <w:spacing w:line="390" w:lineRule="atLeast"/>
        <w:rPr>
          <w:rFonts w:ascii="Fantasque Sans Mono" w:hAnsi="Fantasque Sans Mono"/>
          <w:color w:val="EBDBB2"/>
          <w:sz w:val="30"/>
          <w:szCs w:val="30"/>
          <w:lang w:bidi="ar-SA"/>
        </w:rPr>
      </w:pPr>
      <w:r w:rsidRPr="00B677C8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    </w:t>
      </w:r>
      <w:proofErr w:type="spellStart"/>
      <w:r w:rsidRPr="00B677C8">
        <w:rPr>
          <w:rFonts w:ascii="Fantasque Sans Mono" w:hAnsi="Fantasque Sans Mono"/>
          <w:color w:val="FABD2F"/>
          <w:sz w:val="30"/>
          <w:szCs w:val="30"/>
          <w:lang w:bidi="ar-SA"/>
        </w:rPr>
        <w:t>pinMode</w:t>
      </w:r>
      <w:proofErr w:type="spellEnd"/>
      <w:r w:rsidRPr="00B677C8">
        <w:rPr>
          <w:rFonts w:ascii="Fantasque Sans Mono" w:hAnsi="Fantasque Sans Mono"/>
          <w:color w:val="A89984"/>
          <w:sz w:val="30"/>
          <w:szCs w:val="30"/>
          <w:lang w:bidi="ar-SA"/>
        </w:rPr>
        <w:t>(</w:t>
      </w:r>
      <w:r w:rsidRPr="00B677C8">
        <w:rPr>
          <w:rFonts w:ascii="Fantasque Sans Mono" w:hAnsi="Fantasque Sans Mono"/>
          <w:color w:val="83A598"/>
          <w:sz w:val="30"/>
          <w:szCs w:val="30"/>
          <w:lang w:bidi="ar-SA"/>
        </w:rPr>
        <w:t>pir</w:t>
      </w:r>
      <w:r w:rsidRPr="00B677C8">
        <w:rPr>
          <w:rFonts w:ascii="Fantasque Sans Mono" w:hAnsi="Fantasque Sans Mono"/>
          <w:color w:val="A89984"/>
          <w:sz w:val="30"/>
          <w:szCs w:val="30"/>
          <w:lang w:bidi="ar-SA"/>
        </w:rPr>
        <w:t>,</w:t>
      </w:r>
      <w:r w:rsidRPr="00B677C8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 INPUT</w:t>
      </w:r>
      <w:proofErr w:type="gramStart"/>
      <w:r w:rsidRPr="00B677C8">
        <w:rPr>
          <w:rFonts w:ascii="Fantasque Sans Mono" w:hAnsi="Fantasque Sans Mono"/>
          <w:color w:val="A89984"/>
          <w:sz w:val="30"/>
          <w:szCs w:val="30"/>
          <w:lang w:bidi="ar-SA"/>
        </w:rPr>
        <w:t>);</w:t>
      </w:r>
      <w:proofErr w:type="gramEnd"/>
    </w:p>
    <w:p w14:paraId="00512028" w14:textId="77777777" w:rsidR="00B677C8" w:rsidRPr="00B677C8" w:rsidRDefault="00B677C8" w:rsidP="00B677C8">
      <w:pPr>
        <w:shd w:val="clear" w:color="auto" w:fill="282828"/>
        <w:spacing w:line="390" w:lineRule="atLeast"/>
        <w:rPr>
          <w:rFonts w:ascii="Fantasque Sans Mono" w:hAnsi="Fantasque Sans Mono"/>
          <w:color w:val="EBDBB2"/>
          <w:sz w:val="30"/>
          <w:szCs w:val="30"/>
          <w:lang w:bidi="ar-SA"/>
        </w:rPr>
      </w:pPr>
      <w:r w:rsidRPr="00B677C8">
        <w:rPr>
          <w:rFonts w:ascii="Fantasque Sans Mono" w:hAnsi="Fantasque Sans Mono"/>
          <w:color w:val="EBDBB2"/>
          <w:sz w:val="30"/>
          <w:szCs w:val="30"/>
          <w:lang w:bidi="ar-SA"/>
        </w:rPr>
        <w:lastRenderedPageBreak/>
        <w:t xml:space="preserve">    </w:t>
      </w:r>
      <w:proofErr w:type="spellStart"/>
      <w:r w:rsidRPr="00B677C8">
        <w:rPr>
          <w:rFonts w:ascii="Fantasque Sans Mono" w:hAnsi="Fantasque Sans Mono"/>
          <w:color w:val="FABD2F"/>
          <w:sz w:val="30"/>
          <w:szCs w:val="30"/>
          <w:lang w:bidi="ar-SA"/>
        </w:rPr>
        <w:t>pinMode</w:t>
      </w:r>
      <w:proofErr w:type="spellEnd"/>
      <w:r w:rsidRPr="00B677C8">
        <w:rPr>
          <w:rFonts w:ascii="Fantasque Sans Mono" w:hAnsi="Fantasque Sans Mono"/>
          <w:color w:val="A89984"/>
          <w:sz w:val="30"/>
          <w:szCs w:val="30"/>
          <w:lang w:bidi="ar-SA"/>
        </w:rPr>
        <w:t>(</w:t>
      </w:r>
      <w:r w:rsidRPr="00B677C8">
        <w:rPr>
          <w:rFonts w:ascii="Fantasque Sans Mono" w:hAnsi="Fantasque Sans Mono"/>
          <w:color w:val="83A598"/>
          <w:sz w:val="30"/>
          <w:szCs w:val="30"/>
          <w:lang w:bidi="ar-SA"/>
        </w:rPr>
        <w:t>speaker</w:t>
      </w:r>
      <w:r w:rsidRPr="00B677C8">
        <w:rPr>
          <w:rFonts w:ascii="Fantasque Sans Mono" w:hAnsi="Fantasque Sans Mono"/>
          <w:color w:val="A89984"/>
          <w:sz w:val="30"/>
          <w:szCs w:val="30"/>
          <w:lang w:bidi="ar-SA"/>
        </w:rPr>
        <w:t>,</w:t>
      </w:r>
      <w:r w:rsidRPr="00B677C8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 OUTPUT</w:t>
      </w:r>
      <w:proofErr w:type="gramStart"/>
      <w:r w:rsidRPr="00B677C8">
        <w:rPr>
          <w:rFonts w:ascii="Fantasque Sans Mono" w:hAnsi="Fantasque Sans Mono"/>
          <w:color w:val="A89984"/>
          <w:sz w:val="30"/>
          <w:szCs w:val="30"/>
          <w:lang w:bidi="ar-SA"/>
        </w:rPr>
        <w:t>);</w:t>
      </w:r>
      <w:proofErr w:type="gramEnd"/>
    </w:p>
    <w:p w14:paraId="434B41BF" w14:textId="77777777" w:rsidR="00B677C8" w:rsidRPr="00B677C8" w:rsidRDefault="00B677C8" w:rsidP="00B677C8">
      <w:pPr>
        <w:shd w:val="clear" w:color="auto" w:fill="282828"/>
        <w:spacing w:line="390" w:lineRule="atLeast"/>
        <w:rPr>
          <w:rFonts w:ascii="Fantasque Sans Mono" w:hAnsi="Fantasque Sans Mono"/>
          <w:color w:val="EBDBB2"/>
          <w:sz w:val="30"/>
          <w:szCs w:val="30"/>
          <w:lang w:bidi="ar-SA"/>
        </w:rPr>
      </w:pPr>
      <w:r w:rsidRPr="00B677C8">
        <w:rPr>
          <w:rFonts w:ascii="Fantasque Sans Mono" w:hAnsi="Fantasque Sans Mono"/>
          <w:color w:val="A89984"/>
          <w:sz w:val="30"/>
          <w:szCs w:val="30"/>
          <w:lang w:bidi="ar-SA"/>
        </w:rPr>
        <w:t>}</w:t>
      </w:r>
    </w:p>
    <w:p w14:paraId="39262477" w14:textId="77777777" w:rsidR="00B677C8" w:rsidRPr="00B677C8" w:rsidRDefault="00B677C8" w:rsidP="00B677C8">
      <w:pPr>
        <w:shd w:val="clear" w:color="auto" w:fill="282828"/>
        <w:spacing w:line="390" w:lineRule="atLeast"/>
        <w:rPr>
          <w:rFonts w:ascii="Fantasque Sans Mono" w:hAnsi="Fantasque Sans Mono"/>
          <w:color w:val="EBDBB2"/>
          <w:sz w:val="30"/>
          <w:szCs w:val="30"/>
          <w:lang w:bidi="ar-SA"/>
        </w:rPr>
      </w:pPr>
      <w:r w:rsidRPr="00B677C8">
        <w:rPr>
          <w:rFonts w:ascii="Fantasque Sans Mono" w:hAnsi="Fantasque Sans Mono"/>
          <w:color w:val="FB4934"/>
          <w:sz w:val="30"/>
          <w:szCs w:val="30"/>
          <w:lang w:bidi="ar-SA"/>
        </w:rPr>
        <w:t>void</w:t>
      </w:r>
      <w:r w:rsidRPr="00B677C8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 </w:t>
      </w:r>
      <w:proofErr w:type="spellStart"/>
      <w:r w:rsidRPr="00B677C8">
        <w:rPr>
          <w:rFonts w:ascii="Fantasque Sans Mono" w:hAnsi="Fantasque Sans Mono"/>
          <w:color w:val="FABD2F"/>
          <w:sz w:val="30"/>
          <w:szCs w:val="30"/>
          <w:lang w:bidi="ar-SA"/>
        </w:rPr>
        <w:t>playTone</w:t>
      </w:r>
      <w:proofErr w:type="spellEnd"/>
      <w:r w:rsidRPr="00B677C8">
        <w:rPr>
          <w:rFonts w:ascii="Fantasque Sans Mono" w:hAnsi="Fantasque Sans Mono"/>
          <w:color w:val="A89984"/>
          <w:sz w:val="30"/>
          <w:szCs w:val="30"/>
          <w:lang w:bidi="ar-SA"/>
        </w:rPr>
        <w:t>(</w:t>
      </w:r>
      <w:r w:rsidRPr="00B677C8">
        <w:rPr>
          <w:rFonts w:ascii="Fantasque Sans Mono" w:hAnsi="Fantasque Sans Mono"/>
          <w:color w:val="FB4934"/>
          <w:sz w:val="30"/>
          <w:szCs w:val="30"/>
          <w:lang w:bidi="ar-SA"/>
        </w:rPr>
        <w:t>long</w:t>
      </w:r>
      <w:r w:rsidRPr="00B677C8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 </w:t>
      </w:r>
      <w:r w:rsidRPr="00B677C8">
        <w:rPr>
          <w:rFonts w:ascii="Fantasque Sans Mono" w:hAnsi="Fantasque Sans Mono"/>
          <w:color w:val="83A598"/>
          <w:sz w:val="30"/>
          <w:szCs w:val="30"/>
          <w:lang w:bidi="ar-SA"/>
        </w:rPr>
        <w:t>duration</w:t>
      </w:r>
      <w:r w:rsidRPr="00B677C8">
        <w:rPr>
          <w:rFonts w:ascii="Fantasque Sans Mono" w:hAnsi="Fantasque Sans Mono"/>
          <w:color w:val="A89984"/>
          <w:sz w:val="30"/>
          <w:szCs w:val="30"/>
          <w:lang w:bidi="ar-SA"/>
        </w:rPr>
        <w:t>,</w:t>
      </w:r>
      <w:r w:rsidRPr="00B677C8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 </w:t>
      </w:r>
      <w:r w:rsidRPr="00B677C8">
        <w:rPr>
          <w:rFonts w:ascii="Fantasque Sans Mono" w:hAnsi="Fantasque Sans Mono"/>
          <w:color w:val="FB4934"/>
          <w:sz w:val="30"/>
          <w:szCs w:val="30"/>
          <w:lang w:bidi="ar-SA"/>
        </w:rPr>
        <w:t>int</w:t>
      </w:r>
      <w:r w:rsidRPr="00B677C8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 </w:t>
      </w:r>
      <w:proofErr w:type="spellStart"/>
      <w:r w:rsidRPr="00B677C8">
        <w:rPr>
          <w:rFonts w:ascii="Fantasque Sans Mono" w:hAnsi="Fantasque Sans Mono"/>
          <w:color w:val="83A598"/>
          <w:sz w:val="30"/>
          <w:szCs w:val="30"/>
          <w:lang w:bidi="ar-SA"/>
        </w:rPr>
        <w:t>freq</w:t>
      </w:r>
      <w:proofErr w:type="spellEnd"/>
      <w:r w:rsidRPr="00B677C8">
        <w:rPr>
          <w:rFonts w:ascii="Fantasque Sans Mono" w:hAnsi="Fantasque Sans Mono"/>
          <w:color w:val="A89984"/>
          <w:sz w:val="30"/>
          <w:szCs w:val="30"/>
          <w:lang w:bidi="ar-SA"/>
        </w:rPr>
        <w:t>)</w:t>
      </w:r>
    </w:p>
    <w:p w14:paraId="0751B68F" w14:textId="77777777" w:rsidR="00B677C8" w:rsidRPr="00B677C8" w:rsidRDefault="00B677C8" w:rsidP="00B677C8">
      <w:pPr>
        <w:shd w:val="clear" w:color="auto" w:fill="282828"/>
        <w:spacing w:line="390" w:lineRule="atLeast"/>
        <w:rPr>
          <w:rFonts w:ascii="Fantasque Sans Mono" w:hAnsi="Fantasque Sans Mono"/>
          <w:color w:val="EBDBB2"/>
          <w:sz w:val="30"/>
          <w:szCs w:val="30"/>
          <w:lang w:bidi="ar-SA"/>
        </w:rPr>
      </w:pPr>
      <w:r w:rsidRPr="00B677C8">
        <w:rPr>
          <w:rFonts w:ascii="Fantasque Sans Mono" w:hAnsi="Fantasque Sans Mono"/>
          <w:color w:val="A89984"/>
          <w:sz w:val="30"/>
          <w:szCs w:val="30"/>
          <w:lang w:bidi="ar-SA"/>
        </w:rPr>
        <w:t>{</w:t>
      </w:r>
    </w:p>
    <w:p w14:paraId="64D550CE" w14:textId="77777777" w:rsidR="00B677C8" w:rsidRPr="00B677C8" w:rsidRDefault="00B677C8" w:rsidP="00B677C8">
      <w:pPr>
        <w:shd w:val="clear" w:color="auto" w:fill="282828"/>
        <w:spacing w:line="390" w:lineRule="atLeast"/>
        <w:rPr>
          <w:rFonts w:ascii="Fantasque Sans Mono" w:hAnsi="Fantasque Sans Mono"/>
          <w:color w:val="EBDBB2"/>
          <w:sz w:val="30"/>
          <w:szCs w:val="30"/>
          <w:lang w:bidi="ar-SA"/>
        </w:rPr>
      </w:pPr>
      <w:r w:rsidRPr="00B677C8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    </w:t>
      </w:r>
      <w:r w:rsidRPr="00B677C8">
        <w:rPr>
          <w:rFonts w:ascii="Fantasque Sans Mono" w:hAnsi="Fantasque Sans Mono"/>
          <w:color w:val="83A598"/>
          <w:sz w:val="30"/>
          <w:szCs w:val="30"/>
          <w:lang w:bidi="ar-SA"/>
        </w:rPr>
        <w:t>duration</w:t>
      </w:r>
      <w:r w:rsidRPr="00B677C8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 </w:t>
      </w:r>
      <w:r w:rsidRPr="00B677C8">
        <w:rPr>
          <w:rFonts w:ascii="Fantasque Sans Mono" w:hAnsi="Fantasque Sans Mono"/>
          <w:color w:val="8EC07C"/>
          <w:sz w:val="30"/>
          <w:szCs w:val="30"/>
          <w:lang w:bidi="ar-SA"/>
        </w:rPr>
        <w:t>*=</w:t>
      </w:r>
      <w:r w:rsidRPr="00B677C8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 </w:t>
      </w:r>
      <w:proofErr w:type="gramStart"/>
      <w:r w:rsidRPr="00B677C8">
        <w:rPr>
          <w:rFonts w:ascii="Fantasque Sans Mono" w:hAnsi="Fantasque Sans Mono"/>
          <w:color w:val="D3869B"/>
          <w:sz w:val="30"/>
          <w:szCs w:val="30"/>
          <w:lang w:bidi="ar-SA"/>
        </w:rPr>
        <w:t>1000</w:t>
      </w:r>
      <w:r w:rsidRPr="00B677C8">
        <w:rPr>
          <w:rFonts w:ascii="Fantasque Sans Mono" w:hAnsi="Fantasque Sans Mono"/>
          <w:color w:val="A89984"/>
          <w:sz w:val="30"/>
          <w:szCs w:val="30"/>
          <w:lang w:bidi="ar-SA"/>
        </w:rPr>
        <w:t>;</w:t>
      </w:r>
      <w:proofErr w:type="gramEnd"/>
    </w:p>
    <w:p w14:paraId="6689EC44" w14:textId="77777777" w:rsidR="00B677C8" w:rsidRPr="00B677C8" w:rsidRDefault="00B677C8" w:rsidP="00B677C8">
      <w:pPr>
        <w:shd w:val="clear" w:color="auto" w:fill="282828"/>
        <w:spacing w:line="390" w:lineRule="atLeast"/>
        <w:rPr>
          <w:rFonts w:ascii="Fantasque Sans Mono" w:hAnsi="Fantasque Sans Mono"/>
          <w:color w:val="EBDBB2"/>
          <w:sz w:val="30"/>
          <w:szCs w:val="30"/>
          <w:lang w:bidi="ar-SA"/>
        </w:rPr>
      </w:pPr>
      <w:r w:rsidRPr="00B677C8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    </w:t>
      </w:r>
      <w:r w:rsidRPr="00B677C8">
        <w:rPr>
          <w:rFonts w:ascii="Fantasque Sans Mono" w:hAnsi="Fantasque Sans Mono"/>
          <w:color w:val="FB4934"/>
          <w:sz w:val="30"/>
          <w:szCs w:val="30"/>
          <w:lang w:bidi="ar-SA"/>
        </w:rPr>
        <w:t>int</w:t>
      </w:r>
      <w:r w:rsidRPr="00B677C8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 </w:t>
      </w:r>
      <w:r w:rsidRPr="00B677C8">
        <w:rPr>
          <w:rFonts w:ascii="Fantasque Sans Mono" w:hAnsi="Fantasque Sans Mono"/>
          <w:color w:val="83A598"/>
          <w:sz w:val="30"/>
          <w:szCs w:val="30"/>
          <w:lang w:bidi="ar-SA"/>
        </w:rPr>
        <w:t>period</w:t>
      </w:r>
      <w:r w:rsidRPr="00B677C8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 </w:t>
      </w:r>
      <w:r w:rsidRPr="00B677C8">
        <w:rPr>
          <w:rFonts w:ascii="Fantasque Sans Mono" w:hAnsi="Fantasque Sans Mono"/>
          <w:color w:val="8EC07C"/>
          <w:sz w:val="30"/>
          <w:szCs w:val="30"/>
          <w:lang w:bidi="ar-SA"/>
        </w:rPr>
        <w:t>=</w:t>
      </w:r>
      <w:r w:rsidRPr="00B677C8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 </w:t>
      </w:r>
      <w:r w:rsidRPr="00B677C8">
        <w:rPr>
          <w:rFonts w:ascii="Fantasque Sans Mono" w:hAnsi="Fantasque Sans Mono"/>
          <w:color w:val="A89984"/>
          <w:sz w:val="30"/>
          <w:szCs w:val="30"/>
          <w:lang w:bidi="ar-SA"/>
        </w:rPr>
        <w:t>(</w:t>
      </w:r>
      <w:r w:rsidRPr="00B677C8">
        <w:rPr>
          <w:rFonts w:ascii="Fantasque Sans Mono" w:hAnsi="Fantasque Sans Mono"/>
          <w:color w:val="D3869B"/>
          <w:sz w:val="30"/>
          <w:szCs w:val="30"/>
          <w:lang w:bidi="ar-SA"/>
        </w:rPr>
        <w:t>1.0</w:t>
      </w:r>
      <w:r w:rsidRPr="00B677C8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 </w:t>
      </w:r>
      <w:r w:rsidRPr="00B677C8">
        <w:rPr>
          <w:rFonts w:ascii="Fantasque Sans Mono" w:hAnsi="Fantasque Sans Mono"/>
          <w:color w:val="8EC07C"/>
          <w:sz w:val="30"/>
          <w:szCs w:val="30"/>
          <w:lang w:bidi="ar-SA"/>
        </w:rPr>
        <w:t>/</w:t>
      </w:r>
      <w:r w:rsidRPr="00B677C8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 </w:t>
      </w:r>
      <w:proofErr w:type="spellStart"/>
      <w:r w:rsidRPr="00B677C8">
        <w:rPr>
          <w:rFonts w:ascii="Fantasque Sans Mono" w:hAnsi="Fantasque Sans Mono"/>
          <w:color w:val="83A598"/>
          <w:sz w:val="30"/>
          <w:szCs w:val="30"/>
          <w:lang w:bidi="ar-SA"/>
        </w:rPr>
        <w:t>freq</w:t>
      </w:r>
      <w:proofErr w:type="spellEnd"/>
      <w:r w:rsidRPr="00B677C8">
        <w:rPr>
          <w:rFonts w:ascii="Fantasque Sans Mono" w:hAnsi="Fantasque Sans Mono"/>
          <w:color w:val="A89984"/>
          <w:sz w:val="30"/>
          <w:szCs w:val="30"/>
          <w:lang w:bidi="ar-SA"/>
        </w:rPr>
        <w:t>)</w:t>
      </w:r>
      <w:r w:rsidRPr="00B677C8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 </w:t>
      </w:r>
      <w:r w:rsidRPr="00B677C8">
        <w:rPr>
          <w:rFonts w:ascii="Fantasque Sans Mono" w:hAnsi="Fantasque Sans Mono"/>
          <w:color w:val="8EC07C"/>
          <w:sz w:val="30"/>
          <w:szCs w:val="30"/>
          <w:lang w:bidi="ar-SA"/>
        </w:rPr>
        <w:t>*</w:t>
      </w:r>
      <w:r w:rsidRPr="00B677C8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 </w:t>
      </w:r>
      <w:proofErr w:type="gramStart"/>
      <w:r w:rsidRPr="00B677C8">
        <w:rPr>
          <w:rFonts w:ascii="Fantasque Sans Mono" w:hAnsi="Fantasque Sans Mono"/>
          <w:color w:val="D3869B"/>
          <w:sz w:val="30"/>
          <w:szCs w:val="30"/>
          <w:lang w:bidi="ar-SA"/>
        </w:rPr>
        <w:t>100000</w:t>
      </w:r>
      <w:r w:rsidRPr="00B677C8">
        <w:rPr>
          <w:rFonts w:ascii="Fantasque Sans Mono" w:hAnsi="Fantasque Sans Mono"/>
          <w:color w:val="A89984"/>
          <w:sz w:val="30"/>
          <w:szCs w:val="30"/>
          <w:lang w:bidi="ar-SA"/>
        </w:rPr>
        <w:t>;</w:t>
      </w:r>
      <w:proofErr w:type="gramEnd"/>
    </w:p>
    <w:p w14:paraId="5439C917" w14:textId="77777777" w:rsidR="00B677C8" w:rsidRPr="00B677C8" w:rsidRDefault="00B677C8" w:rsidP="00B677C8">
      <w:pPr>
        <w:shd w:val="clear" w:color="auto" w:fill="282828"/>
        <w:spacing w:line="390" w:lineRule="atLeast"/>
        <w:rPr>
          <w:rFonts w:ascii="Fantasque Sans Mono" w:hAnsi="Fantasque Sans Mono"/>
          <w:color w:val="EBDBB2"/>
          <w:sz w:val="30"/>
          <w:szCs w:val="30"/>
          <w:lang w:bidi="ar-SA"/>
        </w:rPr>
      </w:pPr>
      <w:r w:rsidRPr="00B677C8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    </w:t>
      </w:r>
      <w:r w:rsidRPr="00B677C8">
        <w:rPr>
          <w:rFonts w:ascii="Fantasque Sans Mono" w:hAnsi="Fantasque Sans Mono"/>
          <w:color w:val="FB4934"/>
          <w:sz w:val="30"/>
          <w:szCs w:val="30"/>
          <w:lang w:bidi="ar-SA"/>
        </w:rPr>
        <w:t>long</w:t>
      </w:r>
      <w:r w:rsidRPr="00B677C8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 </w:t>
      </w:r>
      <w:proofErr w:type="spellStart"/>
      <w:r w:rsidRPr="00B677C8">
        <w:rPr>
          <w:rFonts w:ascii="Fantasque Sans Mono" w:hAnsi="Fantasque Sans Mono"/>
          <w:color w:val="83A598"/>
          <w:sz w:val="30"/>
          <w:szCs w:val="30"/>
          <w:lang w:bidi="ar-SA"/>
        </w:rPr>
        <w:t>elapsed_time</w:t>
      </w:r>
      <w:proofErr w:type="spellEnd"/>
      <w:r w:rsidRPr="00B677C8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 </w:t>
      </w:r>
      <w:r w:rsidRPr="00B677C8">
        <w:rPr>
          <w:rFonts w:ascii="Fantasque Sans Mono" w:hAnsi="Fantasque Sans Mono"/>
          <w:color w:val="8EC07C"/>
          <w:sz w:val="30"/>
          <w:szCs w:val="30"/>
          <w:lang w:bidi="ar-SA"/>
        </w:rPr>
        <w:t>=</w:t>
      </w:r>
      <w:r w:rsidRPr="00B677C8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 </w:t>
      </w:r>
      <w:proofErr w:type="gramStart"/>
      <w:r w:rsidRPr="00B677C8">
        <w:rPr>
          <w:rFonts w:ascii="Fantasque Sans Mono" w:hAnsi="Fantasque Sans Mono"/>
          <w:color w:val="D3869B"/>
          <w:sz w:val="30"/>
          <w:szCs w:val="30"/>
          <w:lang w:bidi="ar-SA"/>
        </w:rPr>
        <w:t>0</w:t>
      </w:r>
      <w:r w:rsidRPr="00B677C8">
        <w:rPr>
          <w:rFonts w:ascii="Fantasque Sans Mono" w:hAnsi="Fantasque Sans Mono"/>
          <w:color w:val="A89984"/>
          <w:sz w:val="30"/>
          <w:szCs w:val="30"/>
          <w:lang w:bidi="ar-SA"/>
        </w:rPr>
        <w:t>;</w:t>
      </w:r>
      <w:proofErr w:type="gramEnd"/>
    </w:p>
    <w:p w14:paraId="47E44FC5" w14:textId="77777777" w:rsidR="00B677C8" w:rsidRPr="00B677C8" w:rsidRDefault="00B677C8" w:rsidP="00B677C8">
      <w:pPr>
        <w:shd w:val="clear" w:color="auto" w:fill="282828"/>
        <w:spacing w:line="390" w:lineRule="atLeast"/>
        <w:rPr>
          <w:rFonts w:ascii="Fantasque Sans Mono" w:hAnsi="Fantasque Sans Mono"/>
          <w:color w:val="EBDBB2"/>
          <w:sz w:val="30"/>
          <w:szCs w:val="30"/>
          <w:lang w:bidi="ar-SA"/>
        </w:rPr>
      </w:pPr>
      <w:r w:rsidRPr="00B677C8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    </w:t>
      </w:r>
      <w:r w:rsidRPr="00B677C8">
        <w:rPr>
          <w:rFonts w:ascii="Fantasque Sans Mono" w:hAnsi="Fantasque Sans Mono"/>
          <w:color w:val="FB4934"/>
          <w:sz w:val="30"/>
          <w:szCs w:val="30"/>
          <w:lang w:bidi="ar-SA"/>
        </w:rPr>
        <w:t>while</w:t>
      </w:r>
      <w:r w:rsidRPr="00B677C8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 </w:t>
      </w:r>
      <w:r w:rsidRPr="00B677C8">
        <w:rPr>
          <w:rFonts w:ascii="Fantasque Sans Mono" w:hAnsi="Fantasque Sans Mono"/>
          <w:color w:val="A89984"/>
          <w:sz w:val="30"/>
          <w:szCs w:val="30"/>
          <w:lang w:bidi="ar-SA"/>
        </w:rPr>
        <w:t>(</w:t>
      </w:r>
      <w:proofErr w:type="spellStart"/>
      <w:r w:rsidRPr="00B677C8">
        <w:rPr>
          <w:rFonts w:ascii="Fantasque Sans Mono" w:hAnsi="Fantasque Sans Mono"/>
          <w:color w:val="83A598"/>
          <w:sz w:val="30"/>
          <w:szCs w:val="30"/>
          <w:lang w:bidi="ar-SA"/>
        </w:rPr>
        <w:t>elapsed_time</w:t>
      </w:r>
      <w:proofErr w:type="spellEnd"/>
      <w:r w:rsidRPr="00B677C8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 </w:t>
      </w:r>
      <w:r w:rsidRPr="00B677C8">
        <w:rPr>
          <w:rFonts w:ascii="Fantasque Sans Mono" w:hAnsi="Fantasque Sans Mono"/>
          <w:color w:val="8EC07C"/>
          <w:sz w:val="30"/>
          <w:szCs w:val="30"/>
          <w:lang w:bidi="ar-SA"/>
        </w:rPr>
        <w:t>&lt;</w:t>
      </w:r>
      <w:r w:rsidRPr="00B677C8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 </w:t>
      </w:r>
      <w:r w:rsidRPr="00B677C8">
        <w:rPr>
          <w:rFonts w:ascii="Fantasque Sans Mono" w:hAnsi="Fantasque Sans Mono"/>
          <w:color w:val="83A598"/>
          <w:sz w:val="30"/>
          <w:szCs w:val="30"/>
          <w:lang w:bidi="ar-SA"/>
        </w:rPr>
        <w:t>duration</w:t>
      </w:r>
      <w:r w:rsidRPr="00B677C8">
        <w:rPr>
          <w:rFonts w:ascii="Fantasque Sans Mono" w:hAnsi="Fantasque Sans Mono"/>
          <w:color w:val="A89984"/>
          <w:sz w:val="30"/>
          <w:szCs w:val="30"/>
          <w:lang w:bidi="ar-SA"/>
        </w:rPr>
        <w:t>)</w:t>
      </w:r>
    </w:p>
    <w:p w14:paraId="1CD51F4C" w14:textId="77777777" w:rsidR="00B677C8" w:rsidRPr="00B677C8" w:rsidRDefault="00B677C8" w:rsidP="00B677C8">
      <w:pPr>
        <w:shd w:val="clear" w:color="auto" w:fill="282828"/>
        <w:spacing w:line="390" w:lineRule="atLeast"/>
        <w:rPr>
          <w:rFonts w:ascii="Fantasque Sans Mono" w:hAnsi="Fantasque Sans Mono"/>
          <w:color w:val="EBDBB2"/>
          <w:sz w:val="30"/>
          <w:szCs w:val="30"/>
          <w:lang w:bidi="ar-SA"/>
        </w:rPr>
      </w:pPr>
      <w:r w:rsidRPr="00B677C8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    </w:t>
      </w:r>
      <w:r w:rsidRPr="00B677C8">
        <w:rPr>
          <w:rFonts w:ascii="Fantasque Sans Mono" w:hAnsi="Fantasque Sans Mono"/>
          <w:color w:val="A89984"/>
          <w:sz w:val="30"/>
          <w:szCs w:val="30"/>
          <w:lang w:bidi="ar-SA"/>
        </w:rPr>
        <w:t>{</w:t>
      </w:r>
    </w:p>
    <w:p w14:paraId="371E5B36" w14:textId="77777777" w:rsidR="00B677C8" w:rsidRPr="00B677C8" w:rsidRDefault="00B677C8" w:rsidP="00B677C8">
      <w:pPr>
        <w:shd w:val="clear" w:color="auto" w:fill="282828"/>
        <w:spacing w:line="390" w:lineRule="atLeast"/>
        <w:rPr>
          <w:rFonts w:ascii="Fantasque Sans Mono" w:hAnsi="Fantasque Sans Mono"/>
          <w:color w:val="EBDBB2"/>
          <w:sz w:val="30"/>
          <w:szCs w:val="30"/>
          <w:lang w:bidi="ar-SA"/>
        </w:rPr>
      </w:pPr>
      <w:r w:rsidRPr="00B677C8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        </w:t>
      </w:r>
      <w:proofErr w:type="spellStart"/>
      <w:r w:rsidRPr="00B677C8">
        <w:rPr>
          <w:rFonts w:ascii="Fantasque Sans Mono" w:hAnsi="Fantasque Sans Mono"/>
          <w:color w:val="FABD2F"/>
          <w:sz w:val="30"/>
          <w:szCs w:val="30"/>
          <w:lang w:bidi="ar-SA"/>
        </w:rPr>
        <w:t>digitalWrite</w:t>
      </w:r>
      <w:proofErr w:type="spellEnd"/>
      <w:r w:rsidRPr="00B677C8">
        <w:rPr>
          <w:rFonts w:ascii="Fantasque Sans Mono" w:hAnsi="Fantasque Sans Mono"/>
          <w:color w:val="A89984"/>
          <w:sz w:val="30"/>
          <w:szCs w:val="30"/>
          <w:lang w:bidi="ar-SA"/>
        </w:rPr>
        <w:t>(</w:t>
      </w:r>
      <w:r w:rsidRPr="00B677C8">
        <w:rPr>
          <w:rFonts w:ascii="Fantasque Sans Mono" w:hAnsi="Fantasque Sans Mono"/>
          <w:color w:val="83A598"/>
          <w:sz w:val="30"/>
          <w:szCs w:val="30"/>
          <w:lang w:bidi="ar-SA"/>
        </w:rPr>
        <w:t>speaker</w:t>
      </w:r>
      <w:r w:rsidRPr="00B677C8">
        <w:rPr>
          <w:rFonts w:ascii="Fantasque Sans Mono" w:hAnsi="Fantasque Sans Mono"/>
          <w:color w:val="A89984"/>
          <w:sz w:val="30"/>
          <w:szCs w:val="30"/>
          <w:lang w:bidi="ar-SA"/>
        </w:rPr>
        <w:t>,</w:t>
      </w:r>
      <w:r w:rsidRPr="00B677C8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 HIGH</w:t>
      </w:r>
      <w:proofErr w:type="gramStart"/>
      <w:r w:rsidRPr="00B677C8">
        <w:rPr>
          <w:rFonts w:ascii="Fantasque Sans Mono" w:hAnsi="Fantasque Sans Mono"/>
          <w:color w:val="A89984"/>
          <w:sz w:val="30"/>
          <w:szCs w:val="30"/>
          <w:lang w:bidi="ar-SA"/>
        </w:rPr>
        <w:t>);</w:t>
      </w:r>
      <w:proofErr w:type="gramEnd"/>
    </w:p>
    <w:p w14:paraId="229DEDBA" w14:textId="77777777" w:rsidR="00B677C8" w:rsidRPr="00B677C8" w:rsidRDefault="00B677C8" w:rsidP="00B677C8">
      <w:pPr>
        <w:shd w:val="clear" w:color="auto" w:fill="282828"/>
        <w:spacing w:line="390" w:lineRule="atLeast"/>
        <w:rPr>
          <w:rFonts w:ascii="Fantasque Sans Mono" w:hAnsi="Fantasque Sans Mono"/>
          <w:color w:val="EBDBB2"/>
          <w:sz w:val="30"/>
          <w:szCs w:val="30"/>
          <w:lang w:bidi="ar-SA"/>
        </w:rPr>
      </w:pPr>
      <w:r w:rsidRPr="00B677C8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        </w:t>
      </w:r>
      <w:proofErr w:type="spellStart"/>
      <w:r w:rsidRPr="00B677C8">
        <w:rPr>
          <w:rFonts w:ascii="Fantasque Sans Mono" w:hAnsi="Fantasque Sans Mono"/>
          <w:color w:val="FABD2F"/>
          <w:sz w:val="30"/>
          <w:szCs w:val="30"/>
          <w:lang w:bidi="ar-SA"/>
        </w:rPr>
        <w:t>delayMicroseconds</w:t>
      </w:r>
      <w:proofErr w:type="spellEnd"/>
      <w:r w:rsidRPr="00B677C8">
        <w:rPr>
          <w:rFonts w:ascii="Fantasque Sans Mono" w:hAnsi="Fantasque Sans Mono"/>
          <w:color w:val="A89984"/>
          <w:sz w:val="30"/>
          <w:szCs w:val="30"/>
          <w:lang w:bidi="ar-SA"/>
        </w:rPr>
        <w:t>(</w:t>
      </w:r>
      <w:r w:rsidRPr="00B677C8">
        <w:rPr>
          <w:rFonts w:ascii="Fantasque Sans Mono" w:hAnsi="Fantasque Sans Mono"/>
          <w:color w:val="83A598"/>
          <w:sz w:val="30"/>
          <w:szCs w:val="30"/>
          <w:lang w:bidi="ar-SA"/>
        </w:rPr>
        <w:t>period</w:t>
      </w:r>
      <w:r w:rsidRPr="00B677C8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 </w:t>
      </w:r>
      <w:r w:rsidRPr="00B677C8">
        <w:rPr>
          <w:rFonts w:ascii="Fantasque Sans Mono" w:hAnsi="Fantasque Sans Mono"/>
          <w:color w:val="8EC07C"/>
          <w:sz w:val="30"/>
          <w:szCs w:val="30"/>
          <w:lang w:bidi="ar-SA"/>
        </w:rPr>
        <w:t>/</w:t>
      </w:r>
      <w:r w:rsidRPr="00B677C8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 </w:t>
      </w:r>
      <w:r w:rsidRPr="00B677C8">
        <w:rPr>
          <w:rFonts w:ascii="Fantasque Sans Mono" w:hAnsi="Fantasque Sans Mono"/>
          <w:color w:val="D3869B"/>
          <w:sz w:val="30"/>
          <w:szCs w:val="30"/>
          <w:lang w:bidi="ar-SA"/>
        </w:rPr>
        <w:t>2</w:t>
      </w:r>
      <w:proofErr w:type="gramStart"/>
      <w:r w:rsidRPr="00B677C8">
        <w:rPr>
          <w:rFonts w:ascii="Fantasque Sans Mono" w:hAnsi="Fantasque Sans Mono"/>
          <w:color w:val="A89984"/>
          <w:sz w:val="30"/>
          <w:szCs w:val="30"/>
          <w:lang w:bidi="ar-SA"/>
        </w:rPr>
        <w:t>);</w:t>
      </w:r>
      <w:proofErr w:type="gramEnd"/>
    </w:p>
    <w:p w14:paraId="1FB5BA82" w14:textId="77777777" w:rsidR="00B677C8" w:rsidRPr="00B677C8" w:rsidRDefault="00B677C8" w:rsidP="00B677C8">
      <w:pPr>
        <w:shd w:val="clear" w:color="auto" w:fill="282828"/>
        <w:spacing w:line="390" w:lineRule="atLeast"/>
        <w:rPr>
          <w:rFonts w:ascii="Fantasque Sans Mono" w:hAnsi="Fantasque Sans Mono"/>
          <w:color w:val="EBDBB2"/>
          <w:sz w:val="30"/>
          <w:szCs w:val="30"/>
          <w:lang w:bidi="ar-SA"/>
        </w:rPr>
      </w:pPr>
      <w:r w:rsidRPr="00B677C8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        </w:t>
      </w:r>
      <w:proofErr w:type="spellStart"/>
      <w:r w:rsidRPr="00B677C8">
        <w:rPr>
          <w:rFonts w:ascii="Fantasque Sans Mono" w:hAnsi="Fantasque Sans Mono"/>
          <w:color w:val="FABD2F"/>
          <w:sz w:val="30"/>
          <w:szCs w:val="30"/>
          <w:lang w:bidi="ar-SA"/>
        </w:rPr>
        <w:t>digitalWrite</w:t>
      </w:r>
      <w:proofErr w:type="spellEnd"/>
      <w:r w:rsidRPr="00B677C8">
        <w:rPr>
          <w:rFonts w:ascii="Fantasque Sans Mono" w:hAnsi="Fantasque Sans Mono"/>
          <w:color w:val="A89984"/>
          <w:sz w:val="30"/>
          <w:szCs w:val="30"/>
          <w:lang w:bidi="ar-SA"/>
        </w:rPr>
        <w:t>(</w:t>
      </w:r>
      <w:r w:rsidRPr="00B677C8">
        <w:rPr>
          <w:rFonts w:ascii="Fantasque Sans Mono" w:hAnsi="Fantasque Sans Mono"/>
          <w:color w:val="83A598"/>
          <w:sz w:val="30"/>
          <w:szCs w:val="30"/>
          <w:lang w:bidi="ar-SA"/>
        </w:rPr>
        <w:t>speaker</w:t>
      </w:r>
      <w:r w:rsidRPr="00B677C8">
        <w:rPr>
          <w:rFonts w:ascii="Fantasque Sans Mono" w:hAnsi="Fantasque Sans Mono"/>
          <w:color w:val="A89984"/>
          <w:sz w:val="30"/>
          <w:szCs w:val="30"/>
          <w:lang w:bidi="ar-SA"/>
        </w:rPr>
        <w:t>,</w:t>
      </w:r>
      <w:r w:rsidRPr="00B677C8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 LOW</w:t>
      </w:r>
      <w:proofErr w:type="gramStart"/>
      <w:r w:rsidRPr="00B677C8">
        <w:rPr>
          <w:rFonts w:ascii="Fantasque Sans Mono" w:hAnsi="Fantasque Sans Mono"/>
          <w:color w:val="A89984"/>
          <w:sz w:val="30"/>
          <w:szCs w:val="30"/>
          <w:lang w:bidi="ar-SA"/>
        </w:rPr>
        <w:t>);</w:t>
      </w:r>
      <w:proofErr w:type="gramEnd"/>
    </w:p>
    <w:p w14:paraId="19C0E113" w14:textId="77777777" w:rsidR="00B677C8" w:rsidRPr="00B677C8" w:rsidRDefault="00B677C8" w:rsidP="00B677C8">
      <w:pPr>
        <w:shd w:val="clear" w:color="auto" w:fill="282828"/>
        <w:spacing w:line="390" w:lineRule="atLeast"/>
        <w:rPr>
          <w:rFonts w:ascii="Fantasque Sans Mono" w:hAnsi="Fantasque Sans Mono"/>
          <w:color w:val="EBDBB2"/>
          <w:sz w:val="30"/>
          <w:szCs w:val="30"/>
          <w:lang w:bidi="ar-SA"/>
        </w:rPr>
      </w:pPr>
      <w:r w:rsidRPr="00B677C8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        </w:t>
      </w:r>
      <w:proofErr w:type="spellStart"/>
      <w:r w:rsidRPr="00B677C8">
        <w:rPr>
          <w:rFonts w:ascii="Fantasque Sans Mono" w:hAnsi="Fantasque Sans Mono"/>
          <w:color w:val="FABD2F"/>
          <w:sz w:val="30"/>
          <w:szCs w:val="30"/>
          <w:lang w:bidi="ar-SA"/>
        </w:rPr>
        <w:t>delayMicroseconds</w:t>
      </w:r>
      <w:proofErr w:type="spellEnd"/>
      <w:r w:rsidRPr="00B677C8">
        <w:rPr>
          <w:rFonts w:ascii="Fantasque Sans Mono" w:hAnsi="Fantasque Sans Mono"/>
          <w:color w:val="A89984"/>
          <w:sz w:val="30"/>
          <w:szCs w:val="30"/>
          <w:lang w:bidi="ar-SA"/>
        </w:rPr>
        <w:t>(</w:t>
      </w:r>
      <w:r w:rsidRPr="00B677C8">
        <w:rPr>
          <w:rFonts w:ascii="Fantasque Sans Mono" w:hAnsi="Fantasque Sans Mono"/>
          <w:color w:val="83A598"/>
          <w:sz w:val="30"/>
          <w:szCs w:val="30"/>
          <w:lang w:bidi="ar-SA"/>
        </w:rPr>
        <w:t>period</w:t>
      </w:r>
      <w:r w:rsidRPr="00B677C8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 </w:t>
      </w:r>
      <w:r w:rsidRPr="00B677C8">
        <w:rPr>
          <w:rFonts w:ascii="Fantasque Sans Mono" w:hAnsi="Fantasque Sans Mono"/>
          <w:color w:val="8EC07C"/>
          <w:sz w:val="30"/>
          <w:szCs w:val="30"/>
          <w:lang w:bidi="ar-SA"/>
        </w:rPr>
        <w:t>/</w:t>
      </w:r>
      <w:r w:rsidRPr="00B677C8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 </w:t>
      </w:r>
      <w:r w:rsidRPr="00B677C8">
        <w:rPr>
          <w:rFonts w:ascii="Fantasque Sans Mono" w:hAnsi="Fantasque Sans Mono"/>
          <w:color w:val="D3869B"/>
          <w:sz w:val="30"/>
          <w:szCs w:val="30"/>
          <w:lang w:bidi="ar-SA"/>
        </w:rPr>
        <w:t>2</w:t>
      </w:r>
      <w:proofErr w:type="gramStart"/>
      <w:r w:rsidRPr="00B677C8">
        <w:rPr>
          <w:rFonts w:ascii="Fantasque Sans Mono" w:hAnsi="Fantasque Sans Mono"/>
          <w:color w:val="A89984"/>
          <w:sz w:val="30"/>
          <w:szCs w:val="30"/>
          <w:lang w:bidi="ar-SA"/>
        </w:rPr>
        <w:t>);</w:t>
      </w:r>
      <w:proofErr w:type="gramEnd"/>
    </w:p>
    <w:p w14:paraId="17875332" w14:textId="77777777" w:rsidR="00B677C8" w:rsidRPr="00B677C8" w:rsidRDefault="00B677C8" w:rsidP="00B677C8">
      <w:pPr>
        <w:shd w:val="clear" w:color="auto" w:fill="282828"/>
        <w:spacing w:line="390" w:lineRule="atLeast"/>
        <w:rPr>
          <w:rFonts w:ascii="Fantasque Sans Mono" w:hAnsi="Fantasque Sans Mono"/>
          <w:color w:val="EBDBB2"/>
          <w:sz w:val="30"/>
          <w:szCs w:val="30"/>
          <w:lang w:bidi="ar-SA"/>
        </w:rPr>
      </w:pPr>
      <w:r w:rsidRPr="00B677C8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        </w:t>
      </w:r>
      <w:proofErr w:type="spellStart"/>
      <w:r w:rsidRPr="00B677C8">
        <w:rPr>
          <w:rFonts w:ascii="Fantasque Sans Mono" w:hAnsi="Fantasque Sans Mono"/>
          <w:color w:val="83A598"/>
          <w:sz w:val="30"/>
          <w:szCs w:val="30"/>
          <w:lang w:bidi="ar-SA"/>
        </w:rPr>
        <w:t>elapsed_time</w:t>
      </w:r>
      <w:proofErr w:type="spellEnd"/>
      <w:r w:rsidRPr="00B677C8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 </w:t>
      </w:r>
      <w:r w:rsidRPr="00B677C8">
        <w:rPr>
          <w:rFonts w:ascii="Fantasque Sans Mono" w:hAnsi="Fantasque Sans Mono"/>
          <w:color w:val="8EC07C"/>
          <w:sz w:val="30"/>
          <w:szCs w:val="30"/>
          <w:lang w:bidi="ar-SA"/>
        </w:rPr>
        <w:t>+=</w:t>
      </w:r>
      <w:r w:rsidRPr="00B677C8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 </w:t>
      </w:r>
      <w:r w:rsidRPr="00B677C8">
        <w:rPr>
          <w:rFonts w:ascii="Fantasque Sans Mono" w:hAnsi="Fantasque Sans Mono"/>
          <w:color w:val="A89984"/>
          <w:sz w:val="30"/>
          <w:szCs w:val="30"/>
          <w:lang w:bidi="ar-SA"/>
        </w:rPr>
        <w:t>(</w:t>
      </w:r>
      <w:r w:rsidRPr="00B677C8">
        <w:rPr>
          <w:rFonts w:ascii="Fantasque Sans Mono" w:hAnsi="Fantasque Sans Mono"/>
          <w:color w:val="83A598"/>
          <w:sz w:val="30"/>
          <w:szCs w:val="30"/>
          <w:lang w:bidi="ar-SA"/>
        </w:rPr>
        <w:t>period</w:t>
      </w:r>
      <w:proofErr w:type="gramStart"/>
      <w:r w:rsidRPr="00B677C8">
        <w:rPr>
          <w:rFonts w:ascii="Fantasque Sans Mono" w:hAnsi="Fantasque Sans Mono"/>
          <w:color w:val="A89984"/>
          <w:sz w:val="30"/>
          <w:szCs w:val="30"/>
          <w:lang w:bidi="ar-SA"/>
        </w:rPr>
        <w:t>);</w:t>
      </w:r>
      <w:proofErr w:type="gramEnd"/>
    </w:p>
    <w:p w14:paraId="3D8F6EF8" w14:textId="77777777" w:rsidR="00B677C8" w:rsidRPr="00B677C8" w:rsidRDefault="00B677C8" w:rsidP="00B677C8">
      <w:pPr>
        <w:shd w:val="clear" w:color="auto" w:fill="282828"/>
        <w:spacing w:line="390" w:lineRule="atLeast"/>
        <w:rPr>
          <w:rFonts w:ascii="Fantasque Sans Mono" w:hAnsi="Fantasque Sans Mono"/>
          <w:color w:val="EBDBB2"/>
          <w:sz w:val="30"/>
          <w:szCs w:val="30"/>
          <w:lang w:bidi="ar-SA"/>
        </w:rPr>
      </w:pPr>
      <w:r w:rsidRPr="00B677C8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    </w:t>
      </w:r>
      <w:r w:rsidRPr="00B677C8">
        <w:rPr>
          <w:rFonts w:ascii="Fantasque Sans Mono" w:hAnsi="Fantasque Sans Mono"/>
          <w:color w:val="A89984"/>
          <w:sz w:val="30"/>
          <w:szCs w:val="30"/>
          <w:lang w:bidi="ar-SA"/>
        </w:rPr>
        <w:t>}</w:t>
      </w:r>
    </w:p>
    <w:p w14:paraId="42A0F6B6" w14:textId="77777777" w:rsidR="00B677C8" w:rsidRPr="00B677C8" w:rsidRDefault="00B677C8" w:rsidP="00B677C8">
      <w:pPr>
        <w:shd w:val="clear" w:color="auto" w:fill="282828"/>
        <w:spacing w:line="390" w:lineRule="atLeast"/>
        <w:rPr>
          <w:rFonts w:ascii="Fantasque Sans Mono" w:hAnsi="Fantasque Sans Mono"/>
          <w:color w:val="EBDBB2"/>
          <w:sz w:val="30"/>
          <w:szCs w:val="30"/>
          <w:lang w:bidi="ar-SA"/>
        </w:rPr>
      </w:pPr>
      <w:r w:rsidRPr="00B677C8">
        <w:rPr>
          <w:rFonts w:ascii="Fantasque Sans Mono" w:hAnsi="Fantasque Sans Mono"/>
          <w:color w:val="A89984"/>
          <w:sz w:val="30"/>
          <w:szCs w:val="30"/>
          <w:lang w:bidi="ar-SA"/>
        </w:rPr>
        <w:t>}</w:t>
      </w:r>
    </w:p>
    <w:p w14:paraId="34257D0F" w14:textId="77777777" w:rsidR="00B677C8" w:rsidRPr="00B677C8" w:rsidRDefault="00B677C8" w:rsidP="00B677C8">
      <w:pPr>
        <w:shd w:val="clear" w:color="auto" w:fill="282828"/>
        <w:spacing w:line="390" w:lineRule="atLeast"/>
        <w:rPr>
          <w:rFonts w:ascii="Fantasque Sans Mono" w:hAnsi="Fantasque Sans Mono"/>
          <w:color w:val="EBDBB2"/>
          <w:sz w:val="30"/>
          <w:szCs w:val="30"/>
          <w:lang w:bidi="ar-SA"/>
        </w:rPr>
      </w:pPr>
      <w:r w:rsidRPr="00B677C8">
        <w:rPr>
          <w:rFonts w:ascii="Fantasque Sans Mono" w:hAnsi="Fantasque Sans Mono"/>
          <w:color w:val="FB4934"/>
          <w:sz w:val="30"/>
          <w:szCs w:val="30"/>
          <w:lang w:bidi="ar-SA"/>
        </w:rPr>
        <w:t>void</w:t>
      </w:r>
      <w:r w:rsidRPr="00B677C8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 </w:t>
      </w:r>
      <w:r w:rsidRPr="00B677C8">
        <w:rPr>
          <w:rFonts w:ascii="Fantasque Sans Mono" w:hAnsi="Fantasque Sans Mono"/>
          <w:color w:val="FABD2F"/>
          <w:sz w:val="30"/>
          <w:szCs w:val="30"/>
          <w:lang w:bidi="ar-SA"/>
        </w:rPr>
        <w:t>loop</w:t>
      </w:r>
      <w:r w:rsidRPr="00B677C8">
        <w:rPr>
          <w:rFonts w:ascii="Fantasque Sans Mono" w:hAnsi="Fantasque Sans Mono"/>
          <w:color w:val="A89984"/>
          <w:sz w:val="30"/>
          <w:szCs w:val="30"/>
          <w:lang w:bidi="ar-SA"/>
        </w:rPr>
        <w:t>()</w:t>
      </w:r>
    </w:p>
    <w:p w14:paraId="1D3B733B" w14:textId="77777777" w:rsidR="00B677C8" w:rsidRPr="00B677C8" w:rsidRDefault="00B677C8" w:rsidP="00B677C8">
      <w:pPr>
        <w:shd w:val="clear" w:color="auto" w:fill="282828"/>
        <w:spacing w:line="390" w:lineRule="atLeast"/>
        <w:rPr>
          <w:rFonts w:ascii="Fantasque Sans Mono" w:hAnsi="Fantasque Sans Mono"/>
          <w:color w:val="EBDBB2"/>
          <w:sz w:val="30"/>
          <w:szCs w:val="30"/>
          <w:lang w:bidi="ar-SA"/>
        </w:rPr>
      </w:pPr>
      <w:r w:rsidRPr="00B677C8">
        <w:rPr>
          <w:rFonts w:ascii="Fantasque Sans Mono" w:hAnsi="Fantasque Sans Mono"/>
          <w:color w:val="A89984"/>
          <w:sz w:val="30"/>
          <w:szCs w:val="30"/>
          <w:lang w:bidi="ar-SA"/>
        </w:rPr>
        <w:t>{</w:t>
      </w:r>
    </w:p>
    <w:p w14:paraId="0CC05C8D" w14:textId="77777777" w:rsidR="00B677C8" w:rsidRPr="00B677C8" w:rsidRDefault="00B677C8" w:rsidP="00B677C8">
      <w:pPr>
        <w:shd w:val="clear" w:color="auto" w:fill="282828"/>
        <w:spacing w:line="390" w:lineRule="atLeast"/>
        <w:rPr>
          <w:rFonts w:ascii="Fantasque Sans Mono" w:hAnsi="Fantasque Sans Mono"/>
          <w:color w:val="EBDBB2"/>
          <w:sz w:val="30"/>
          <w:szCs w:val="30"/>
          <w:lang w:bidi="ar-SA"/>
        </w:rPr>
      </w:pPr>
      <w:r w:rsidRPr="00B677C8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    </w:t>
      </w:r>
      <w:r w:rsidRPr="00B677C8">
        <w:rPr>
          <w:rFonts w:ascii="Fantasque Sans Mono" w:hAnsi="Fantasque Sans Mono"/>
          <w:color w:val="FB4934"/>
          <w:sz w:val="30"/>
          <w:szCs w:val="30"/>
          <w:lang w:bidi="ar-SA"/>
        </w:rPr>
        <w:t>int</w:t>
      </w:r>
      <w:r w:rsidRPr="00B677C8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 </w:t>
      </w:r>
      <w:proofErr w:type="spellStart"/>
      <w:r w:rsidRPr="00B677C8">
        <w:rPr>
          <w:rFonts w:ascii="Fantasque Sans Mono" w:hAnsi="Fantasque Sans Mono"/>
          <w:color w:val="83A598"/>
          <w:sz w:val="30"/>
          <w:szCs w:val="30"/>
          <w:lang w:bidi="ar-SA"/>
        </w:rPr>
        <w:t>pirStat</w:t>
      </w:r>
      <w:proofErr w:type="spellEnd"/>
      <w:r w:rsidRPr="00B677C8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 </w:t>
      </w:r>
      <w:r w:rsidRPr="00B677C8">
        <w:rPr>
          <w:rFonts w:ascii="Fantasque Sans Mono" w:hAnsi="Fantasque Sans Mono"/>
          <w:color w:val="8EC07C"/>
          <w:sz w:val="30"/>
          <w:szCs w:val="30"/>
          <w:lang w:bidi="ar-SA"/>
        </w:rPr>
        <w:t>=</w:t>
      </w:r>
      <w:r w:rsidRPr="00B677C8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 </w:t>
      </w:r>
      <w:proofErr w:type="spellStart"/>
      <w:r w:rsidRPr="00B677C8">
        <w:rPr>
          <w:rFonts w:ascii="Fantasque Sans Mono" w:hAnsi="Fantasque Sans Mono"/>
          <w:color w:val="FABD2F"/>
          <w:sz w:val="30"/>
          <w:szCs w:val="30"/>
          <w:lang w:bidi="ar-SA"/>
        </w:rPr>
        <w:t>digitalRead</w:t>
      </w:r>
      <w:proofErr w:type="spellEnd"/>
      <w:r w:rsidRPr="00B677C8">
        <w:rPr>
          <w:rFonts w:ascii="Fantasque Sans Mono" w:hAnsi="Fantasque Sans Mono"/>
          <w:color w:val="A89984"/>
          <w:sz w:val="30"/>
          <w:szCs w:val="30"/>
          <w:lang w:bidi="ar-SA"/>
        </w:rPr>
        <w:t>(</w:t>
      </w:r>
      <w:r w:rsidRPr="00B677C8">
        <w:rPr>
          <w:rFonts w:ascii="Fantasque Sans Mono" w:hAnsi="Fantasque Sans Mono"/>
          <w:color w:val="83A598"/>
          <w:sz w:val="30"/>
          <w:szCs w:val="30"/>
          <w:lang w:bidi="ar-SA"/>
        </w:rPr>
        <w:t>pir</w:t>
      </w:r>
      <w:proofErr w:type="gramStart"/>
      <w:r w:rsidRPr="00B677C8">
        <w:rPr>
          <w:rFonts w:ascii="Fantasque Sans Mono" w:hAnsi="Fantasque Sans Mono"/>
          <w:color w:val="A89984"/>
          <w:sz w:val="30"/>
          <w:szCs w:val="30"/>
          <w:lang w:bidi="ar-SA"/>
        </w:rPr>
        <w:t>);</w:t>
      </w:r>
      <w:proofErr w:type="gramEnd"/>
    </w:p>
    <w:p w14:paraId="4AAB56F4" w14:textId="77777777" w:rsidR="00B677C8" w:rsidRPr="00B677C8" w:rsidRDefault="00B677C8" w:rsidP="00B677C8">
      <w:pPr>
        <w:shd w:val="clear" w:color="auto" w:fill="282828"/>
        <w:spacing w:line="390" w:lineRule="atLeast"/>
        <w:rPr>
          <w:rFonts w:ascii="Fantasque Sans Mono" w:hAnsi="Fantasque Sans Mono"/>
          <w:color w:val="EBDBB2"/>
          <w:sz w:val="30"/>
          <w:szCs w:val="30"/>
          <w:lang w:bidi="ar-SA"/>
        </w:rPr>
      </w:pPr>
      <w:r w:rsidRPr="00B677C8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    </w:t>
      </w:r>
      <w:r w:rsidRPr="00B677C8">
        <w:rPr>
          <w:rFonts w:ascii="Fantasque Sans Mono" w:hAnsi="Fantasque Sans Mono"/>
          <w:color w:val="FB4934"/>
          <w:sz w:val="30"/>
          <w:szCs w:val="30"/>
          <w:lang w:bidi="ar-SA"/>
        </w:rPr>
        <w:t>if</w:t>
      </w:r>
      <w:r w:rsidRPr="00B677C8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 </w:t>
      </w:r>
      <w:r w:rsidRPr="00B677C8">
        <w:rPr>
          <w:rFonts w:ascii="Fantasque Sans Mono" w:hAnsi="Fantasque Sans Mono"/>
          <w:color w:val="A89984"/>
          <w:sz w:val="30"/>
          <w:szCs w:val="30"/>
          <w:lang w:bidi="ar-SA"/>
        </w:rPr>
        <w:t>(</w:t>
      </w:r>
      <w:proofErr w:type="spellStart"/>
      <w:r w:rsidRPr="00B677C8">
        <w:rPr>
          <w:rFonts w:ascii="Fantasque Sans Mono" w:hAnsi="Fantasque Sans Mono"/>
          <w:color w:val="83A598"/>
          <w:sz w:val="30"/>
          <w:szCs w:val="30"/>
          <w:lang w:bidi="ar-SA"/>
        </w:rPr>
        <w:t>pirStat</w:t>
      </w:r>
      <w:proofErr w:type="spellEnd"/>
      <w:r w:rsidRPr="00B677C8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 </w:t>
      </w:r>
      <w:r w:rsidRPr="00B677C8">
        <w:rPr>
          <w:rFonts w:ascii="Fantasque Sans Mono" w:hAnsi="Fantasque Sans Mono"/>
          <w:color w:val="8EC07C"/>
          <w:sz w:val="30"/>
          <w:szCs w:val="30"/>
          <w:lang w:bidi="ar-SA"/>
        </w:rPr>
        <w:t>==</w:t>
      </w:r>
      <w:r w:rsidRPr="00B677C8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 HIGH</w:t>
      </w:r>
      <w:r w:rsidRPr="00B677C8">
        <w:rPr>
          <w:rFonts w:ascii="Fantasque Sans Mono" w:hAnsi="Fantasque Sans Mono"/>
          <w:color w:val="A89984"/>
          <w:sz w:val="30"/>
          <w:szCs w:val="30"/>
          <w:lang w:bidi="ar-SA"/>
        </w:rPr>
        <w:t>)</w:t>
      </w:r>
    </w:p>
    <w:p w14:paraId="2A339E4B" w14:textId="77777777" w:rsidR="00B677C8" w:rsidRPr="00B677C8" w:rsidRDefault="00B677C8" w:rsidP="00B677C8">
      <w:pPr>
        <w:shd w:val="clear" w:color="auto" w:fill="282828"/>
        <w:spacing w:line="390" w:lineRule="atLeast"/>
        <w:rPr>
          <w:rFonts w:ascii="Fantasque Sans Mono" w:hAnsi="Fantasque Sans Mono"/>
          <w:color w:val="EBDBB2"/>
          <w:sz w:val="30"/>
          <w:szCs w:val="30"/>
          <w:lang w:bidi="ar-SA"/>
        </w:rPr>
      </w:pPr>
      <w:r w:rsidRPr="00B677C8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    </w:t>
      </w:r>
      <w:r w:rsidRPr="00B677C8">
        <w:rPr>
          <w:rFonts w:ascii="Fantasque Sans Mono" w:hAnsi="Fantasque Sans Mono"/>
          <w:color w:val="A89984"/>
          <w:sz w:val="30"/>
          <w:szCs w:val="30"/>
          <w:lang w:bidi="ar-SA"/>
        </w:rPr>
        <w:t>{</w:t>
      </w:r>
    </w:p>
    <w:p w14:paraId="194C59F2" w14:textId="77777777" w:rsidR="00B677C8" w:rsidRPr="00B677C8" w:rsidRDefault="00B677C8" w:rsidP="00B677C8">
      <w:pPr>
        <w:shd w:val="clear" w:color="auto" w:fill="282828"/>
        <w:spacing w:line="390" w:lineRule="atLeast"/>
        <w:rPr>
          <w:rFonts w:ascii="Fantasque Sans Mono" w:hAnsi="Fantasque Sans Mono"/>
          <w:color w:val="EBDBB2"/>
          <w:sz w:val="30"/>
          <w:szCs w:val="30"/>
          <w:lang w:bidi="ar-SA"/>
        </w:rPr>
      </w:pPr>
      <w:r w:rsidRPr="00B677C8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        </w:t>
      </w:r>
      <w:r w:rsidRPr="00B677C8">
        <w:rPr>
          <w:rFonts w:ascii="Fantasque Sans Mono" w:hAnsi="Fantasque Sans Mono"/>
          <w:color w:val="FB4934"/>
          <w:sz w:val="30"/>
          <w:szCs w:val="30"/>
          <w:lang w:bidi="ar-SA"/>
        </w:rPr>
        <w:t>if</w:t>
      </w:r>
      <w:r w:rsidRPr="00B677C8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 </w:t>
      </w:r>
      <w:r w:rsidRPr="00B677C8">
        <w:rPr>
          <w:rFonts w:ascii="Fantasque Sans Mono" w:hAnsi="Fantasque Sans Mono"/>
          <w:color w:val="A89984"/>
          <w:sz w:val="30"/>
          <w:szCs w:val="30"/>
          <w:lang w:bidi="ar-SA"/>
        </w:rPr>
        <w:t>(</w:t>
      </w:r>
      <w:r w:rsidRPr="00B677C8">
        <w:rPr>
          <w:rFonts w:ascii="Fantasque Sans Mono" w:hAnsi="Fantasque Sans Mono"/>
          <w:color w:val="FB4934"/>
          <w:sz w:val="30"/>
          <w:szCs w:val="30"/>
          <w:lang w:bidi="ar-SA"/>
        </w:rPr>
        <w:t>!</w:t>
      </w:r>
      <w:proofErr w:type="spellStart"/>
      <w:r w:rsidRPr="00B677C8">
        <w:rPr>
          <w:rFonts w:ascii="Fantasque Sans Mono" w:hAnsi="Fantasque Sans Mono"/>
          <w:color w:val="83A598"/>
          <w:sz w:val="30"/>
          <w:szCs w:val="30"/>
          <w:lang w:bidi="ar-SA"/>
        </w:rPr>
        <w:t>isMoving</w:t>
      </w:r>
      <w:proofErr w:type="spellEnd"/>
      <w:r w:rsidRPr="00B677C8">
        <w:rPr>
          <w:rFonts w:ascii="Fantasque Sans Mono" w:hAnsi="Fantasque Sans Mono"/>
          <w:color w:val="A89984"/>
          <w:sz w:val="30"/>
          <w:szCs w:val="30"/>
          <w:lang w:bidi="ar-SA"/>
        </w:rPr>
        <w:t>)</w:t>
      </w:r>
    </w:p>
    <w:p w14:paraId="21236352" w14:textId="77777777" w:rsidR="00B677C8" w:rsidRPr="00B677C8" w:rsidRDefault="00B677C8" w:rsidP="00B677C8">
      <w:pPr>
        <w:shd w:val="clear" w:color="auto" w:fill="282828"/>
        <w:spacing w:line="390" w:lineRule="atLeast"/>
        <w:rPr>
          <w:rFonts w:ascii="Fantasque Sans Mono" w:hAnsi="Fantasque Sans Mono"/>
          <w:color w:val="EBDBB2"/>
          <w:sz w:val="30"/>
          <w:szCs w:val="30"/>
          <w:lang w:bidi="ar-SA"/>
        </w:rPr>
      </w:pPr>
      <w:r w:rsidRPr="00B677C8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        </w:t>
      </w:r>
      <w:r w:rsidRPr="00B677C8">
        <w:rPr>
          <w:rFonts w:ascii="Fantasque Sans Mono" w:hAnsi="Fantasque Sans Mono"/>
          <w:color w:val="A89984"/>
          <w:sz w:val="30"/>
          <w:szCs w:val="30"/>
          <w:lang w:bidi="ar-SA"/>
        </w:rPr>
        <w:t>{</w:t>
      </w:r>
    </w:p>
    <w:p w14:paraId="65A6026D" w14:textId="77777777" w:rsidR="00B677C8" w:rsidRPr="00B677C8" w:rsidRDefault="00B677C8" w:rsidP="00B677C8">
      <w:pPr>
        <w:shd w:val="clear" w:color="auto" w:fill="282828"/>
        <w:spacing w:line="390" w:lineRule="atLeast"/>
        <w:rPr>
          <w:rFonts w:ascii="Fantasque Sans Mono" w:hAnsi="Fantasque Sans Mono"/>
          <w:color w:val="EBDBB2"/>
          <w:sz w:val="30"/>
          <w:szCs w:val="30"/>
          <w:lang w:bidi="ar-SA"/>
        </w:rPr>
      </w:pPr>
      <w:r w:rsidRPr="00B677C8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            </w:t>
      </w:r>
      <w:proofErr w:type="spellStart"/>
      <w:r w:rsidRPr="00B677C8">
        <w:rPr>
          <w:rFonts w:ascii="Fantasque Sans Mono" w:hAnsi="Fantasque Sans Mono"/>
          <w:color w:val="FABD2F"/>
          <w:sz w:val="30"/>
          <w:szCs w:val="30"/>
          <w:lang w:bidi="ar-SA"/>
        </w:rPr>
        <w:t>playTone</w:t>
      </w:r>
      <w:proofErr w:type="spellEnd"/>
      <w:r w:rsidRPr="00B677C8">
        <w:rPr>
          <w:rFonts w:ascii="Fantasque Sans Mono" w:hAnsi="Fantasque Sans Mono"/>
          <w:color w:val="A89984"/>
          <w:sz w:val="30"/>
          <w:szCs w:val="30"/>
          <w:lang w:bidi="ar-SA"/>
        </w:rPr>
        <w:t>(</w:t>
      </w:r>
      <w:r w:rsidRPr="00B677C8">
        <w:rPr>
          <w:rFonts w:ascii="Fantasque Sans Mono" w:hAnsi="Fantasque Sans Mono"/>
          <w:color w:val="D3869B"/>
          <w:sz w:val="30"/>
          <w:szCs w:val="30"/>
          <w:lang w:bidi="ar-SA"/>
        </w:rPr>
        <w:t>300</w:t>
      </w:r>
      <w:r w:rsidRPr="00B677C8">
        <w:rPr>
          <w:rFonts w:ascii="Fantasque Sans Mono" w:hAnsi="Fantasque Sans Mono"/>
          <w:color w:val="A89984"/>
          <w:sz w:val="30"/>
          <w:szCs w:val="30"/>
          <w:lang w:bidi="ar-SA"/>
        </w:rPr>
        <w:t>,</w:t>
      </w:r>
      <w:r w:rsidRPr="00B677C8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 </w:t>
      </w:r>
      <w:r w:rsidRPr="00B677C8">
        <w:rPr>
          <w:rFonts w:ascii="Fantasque Sans Mono" w:hAnsi="Fantasque Sans Mono"/>
          <w:color w:val="D3869B"/>
          <w:sz w:val="30"/>
          <w:szCs w:val="30"/>
          <w:lang w:bidi="ar-SA"/>
        </w:rPr>
        <w:t>300</w:t>
      </w:r>
      <w:proofErr w:type="gramStart"/>
      <w:r w:rsidRPr="00B677C8">
        <w:rPr>
          <w:rFonts w:ascii="Fantasque Sans Mono" w:hAnsi="Fantasque Sans Mono"/>
          <w:color w:val="A89984"/>
          <w:sz w:val="30"/>
          <w:szCs w:val="30"/>
          <w:lang w:bidi="ar-SA"/>
        </w:rPr>
        <w:t>);</w:t>
      </w:r>
      <w:proofErr w:type="gramEnd"/>
    </w:p>
    <w:p w14:paraId="2CB7EDEF" w14:textId="77777777" w:rsidR="00B677C8" w:rsidRPr="00B677C8" w:rsidRDefault="00B677C8" w:rsidP="00B677C8">
      <w:pPr>
        <w:shd w:val="clear" w:color="auto" w:fill="282828"/>
        <w:spacing w:line="390" w:lineRule="atLeast"/>
        <w:rPr>
          <w:rFonts w:ascii="Fantasque Sans Mono" w:hAnsi="Fantasque Sans Mono"/>
          <w:color w:val="EBDBB2"/>
          <w:sz w:val="30"/>
          <w:szCs w:val="30"/>
          <w:lang w:bidi="ar-SA"/>
        </w:rPr>
      </w:pPr>
      <w:r w:rsidRPr="00B677C8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            </w:t>
      </w:r>
      <w:proofErr w:type="spellStart"/>
      <w:r w:rsidRPr="00B677C8">
        <w:rPr>
          <w:rFonts w:ascii="Fantasque Sans Mono" w:hAnsi="Fantasque Sans Mono"/>
          <w:color w:val="83A598"/>
          <w:sz w:val="30"/>
          <w:szCs w:val="30"/>
          <w:lang w:bidi="ar-SA"/>
        </w:rPr>
        <w:t>totalMovements</w:t>
      </w:r>
      <w:proofErr w:type="spellEnd"/>
      <w:r w:rsidRPr="00B677C8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 </w:t>
      </w:r>
      <w:r w:rsidRPr="00B677C8">
        <w:rPr>
          <w:rFonts w:ascii="Fantasque Sans Mono" w:hAnsi="Fantasque Sans Mono"/>
          <w:color w:val="8EC07C"/>
          <w:sz w:val="30"/>
          <w:szCs w:val="30"/>
          <w:lang w:bidi="ar-SA"/>
        </w:rPr>
        <w:t>+=</w:t>
      </w:r>
      <w:r w:rsidRPr="00B677C8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 </w:t>
      </w:r>
      <w:proofErr w:type="gramStart"/>
      <w:r w:rsidRPr="00B677C8">
        <w:rPr>
          <w:rFonts w:ascii="Fantasque Sans Mono" w:hAnsi="Fantasque Sans Mono"/>
          <w:color w:val="D3869B"/>
          <w:sz w:val="30"/>
          <w:szCs w:val="30"/>
          <w:lang w:bidi="ar-SA"/>
        </w:rPr>
        <w:t>1</w:t>
      </w:r>
      <w:r w:rsidRPr="00B677C8">
        <w:rPr>
          <w:rFonts w:ascii="Fantasque Sans Mono" w:hAnsi="Fantasque Sans Mono"/>
          <w:color w:val="A89984"/>
          <w:sz w:val="30"/>
          <w:szCs w:val="30"/>
          <w:lang w:bidi="ar-SA"/>
        </w:rPr>
        <w:t>;</w:t>
      </w:r>
      <w:proofErr w:type="gramEnd"/>
    </w:p>
    <w:p w14:paraId="272FB79A" w14:textId="77777777" w:rsidR="00B677C8" w:rsidRPr="00B677C8" w:rsidRDefault="00B677C8" w:rsidP="00B677C8">
      <w:pPr>
        <w:shd w:val="clear" w:color="auto" w:fill="282828"/>
        <w:spacing w:line="390" w:lineRule="atLeast"/>
        <w:rPr>
          <w:rFonts w:ascii="Fantasque Sans Mono" w:hAnsi="Fantasque Sans Mono"/>
          <w:color w:val="EBDBB2"/>
          <w:sz w:val="30"/>
          <w:szCs w:val="30"/>
          <w:lang w:bidi="ar-SA"/>
        </w:rPr>
      </w:pPr>
      <w:r w:rsidRPr="00B677C8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            </w:t>
      </w:r>
      <w:proofErr w:type="spellStart"/>
      <w:r w:rsidRPr="00B677C8">
        <w:rPr>
          <w:rFonts w:ascii="Fantasque Sans Mono" w:hAnsi="Fantasque Sans Mono"/>
          <w:color w:val="83A598"/>
          <w:sz w:val="30"/>
          <w:szCs w:val="30"/>
          <w:lang w:bidi="ar-SA"/>
        </w:rPr>
        <w:t>Serial</w:t>
      </w:r>
      <w:r w:rsidRPr="00B677C8">
        <w:rPr>
          <w:rFonts w:ascii="Fantasque Sans Mono" w:hAnsi="Fantasque Sans Mono"/>
          <w:color w:val="A89984"/>
          <w:sz w:val="30"/>
          <w:szCs w:val="30"/>
          <w:lang w:bidi="ar-SA"/>
        </w:rPr>
        <w:t>.</w:t>
      </w:r>
      <w:r w:rsidRPr="00B677C8">
        <w:rPr>
          <w:rFonts w:ascii="Fantasque Sans Mono" w:hAnsi="Fantasque Sans Mono"/>
          <w:color w:val="FABD2F"/>
          <w:sz w:val="30"/>
          <w:szCs w:val="30"/>
          <w:lang w:bidi="ar-SA"/>
        </w:rPr>
        <w:t>print</w:t>
      </w:r>
      <w:proofErr w:type="spellEnd"/>
      <w:r w:rsidRPr="00B677C8">
        <w:rPr>
          <w:rFonts w:ascii="Fantasque Sans Mono" w:hAnsi="Fantasque Sans Mono"/>
          <w:color w:val="A89984"/>
          <w:sz w:val="30"/>
          <w:szCs w:val="30"/>
          <w:lang w:bidi="ar-SA"/>
        </w:rPr>
        <w:t>("</w:t>
      </w:r>
      <w:r w:rsidRPr="00B677C8">
        <w:rPr>
          <w:rFonts w:ascii="Fantasque Sans Mono" w:hAnsi="Fantasque Sans Mono"/>
          <w:color w:val="B8BB26"/>
          <w:sz w:val="30"/>
          <w:szCs w:val="30"/>
          <w:lang w:bidi="ar-SA"/>
        </w:rPr>
        <w:t xml:space="preserve">Total movements: </w:t>
      </w:r>
      <w:r w:rsidRPr="00B677C8">
        <w:rPr>
          <w:rFonts w:ascii="Fantasque Sans Mono" w:hAnsi="Fantasque Sans Mono"/>
          <w:color w:val="A89984"/>
          <w:sz w:val="30"/>
          <w:szCs w:val="30"/>
          <w:lang w:bidi="ar-SA"/>
        </w:rPr>
        <w:t>"</w:t>
      </w:r>
      <w:proofErr w:type="gramStart"/>
      <w:r w:rsidRPr="00B677C8">
        <w:rPr>
          <w:rFonts w:ascii="Fantasque Sans Mono" w:hAnsi="Fantasque Sans Mono"/>
          <w:color w:val="A89984"/>
          <w:sz w:val="30"/>
          <w:szCs w:val="30"/>
          <w:lang w:bidi="ar-SA"/>
        </w:rPr>
        <w:t>);</w:t>
      </w:r>
      <w:proofErr w:type="gramEnd"/>
    </w:p>
    <w:p w14:paraId="6CA35740" w14:textId="77777777" w:rsidR="00B677C8" w:rsidRPr="00B677C8" w:rsidRDefault="00B677C8" w:rsidP="00B677C8">
      <w:pPr>
        <w:shd w:val="clear" w:color="auto" w:fill="282828"/>
        <w:spacing w:line="390" w:lineRule="atLeast"/>
        <w:rPr>
          <w:rFonts w:ascii="Fantasque Sans Mono" w:hAnsi="Fantasque Sans Mono"/>
          <w:color w:val="EBDBB2"/>
          <w:sz w:val="30"/>
          <w:szCs w:val="30"/>
          <w:lang w:bidi="ar-SA"/>
        </w:rPr>
      </w:pPr>
      <w:r w:rsidRPr="00B677C8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            </w:t>
      </w:r>
      <w:proofErr w:type="spellStart"/>
      <w:r w:rsidRPr="00B677C8">
        <w:rPr>
          <w:rFonts w:ascii="Fantasque Sans Mono" w:hAnsi="Fantasque Sans Mono"/>
          <w:color w:val="83A598"/>
          <w:sz w:val="30"/>
          <w:szCs w:val="30"/>
          <w:lang w:bidi="ar-SA"/>
        </w:rPr>
        <w:t>Serial</w:t>
      </w:r>
      <w:r w:rsidRPr="00B677C8">
        <w:rPr>
          <w:rFonts w:ascii="Fantasque Sans Mono" w:hAnsi="Fantasque Sans Mono"/>
          <w:color w:val="A89984"/>
          <w:sz w:val="30"/>
          <w:szCs w:val="30"/>
          <w:lang w:bidi="ar-SA"/>
        </w:rPr>
        <w:t>.</w:t>
      </w:r>
      <w:r w:rsidRPr="00B677C8">
        <w:rPr>
          <w:rFonts w:ascii="Fantasque Sans Mono" w:hAnsi="Fantasque Sans Mono"/>
          <w:color w:val="FABD2F"/>
          <w:sz w:val="30"/>
          <w:szCs w:val="30"/>
          <w:lang w:bidi="ar-SA"/>
        </w:rPr>
        <w:t>print</w:t>
      </w:r>
      <w:proofErr w:type="spellEnd"/>
      <w:r w:rsidRPr="00B677C8">
        <w:rPr>
          <w:rFonts w:ascii="Fantasque Sans Mono" w:hAnsi="Fantasque Sans Mono"/>
          <w:color w:val="A89984"/>
          <w:sz w:val="30"/>
          <w:szCs w:val="30"/>
          <w:lang w:bidi="ar-SA"/>
        </w:rPr>
        <w:t>(</w:t>
      </w:r>
      <w:proofErr w:type="spellStart"/>
      <w:r w:rsidRPr="00B677C8">
        <w:rPr>
          <w:rFonts w:ascii="Fantasque Sans Mono" w:hAnsi="Fantasque Sans Mono"/>
          <w:color w:val="83A598"/>
          <w:sz w:val="30"/>
          <w:szCs w:val="30"/>
          <w:lang w:bidi="ar-SA"/>
        </w:rPr>
        <w:t>totalMovements</w:t>
      </w:r>
      <w:proofErr w:type="spellEnd"/>
      <w:proofErr w:type="gramStart"/>
      <w:r w:rsidRPr="00B677C8">
        <w:rPr>
          <w:rFonts w:ascii="Fantasque Sans Mono" w:hAnsi="Fantasque Sans Mono"/>
          <w:color w:val="A89984"/>
          <w:sz w:val="30"/>
          <w:szCs w:val="30"/>
          <w:lang w:bidi="ar-SA"/>
        </w:rPr>
        <w:t>);</w:t>
      </w:r>
      <w:proofErr w:type="gramEnd"/>
    </w:p>
    <w:p w14:paraId="515716F4" w14:textId="77777777" w:rsidR="00B677C8" w:rsidRPr="00B677C8" w:rsidRDefault="00B677C8" w:rsidP="00B677C8">
      <w:pPr>
        <w:shd w:val="clear" w:color="auto" w:fill="282828"/>
        <w:spacing w:line="390" w:lineRule="atLeast"/>
        <w:rPr>
          <w:rFonts w:ascii="Fantasque Sans Mono" w:hAnsi="Fantasque Sans Mono"/>
          <w:color w:val="EBDBB2"/>
          <w:sz w:val="30"/>
          <w:szCs w:val="30"/>
          <w:lang w:bidi="ar-SA"/>
        </w:rPr>
      </w:pPr>
      <w:r w:rsidRPr="00B677C8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            </w:t>
      </w:r>
      <w:proofErr w:type="spellStart"/>
      <w:r w:rsidRPr="00B677C8">
        <w:rPr>
          <w:rFonts w:ascii="Fantasque Sans Mono" w:hAnsi="Fantasque Sans Mono"/>
          <w:color w:val="83A598"/>
          <w:sz w:val="30"/>
          <w:szCs w:val="30"/>
          <w:lang w:bidi="ar-SA"/>
        </w:rPr>
        <w:t>Serial</w:t>
      </w:r>
      <w:r w:rsidRPr="00B677C8">
        <w:rPr>
          <w:rFonts w:ascii="Fantasque Sans Mono" w:hAnsi="Fantasque Sans Mono"/>
          <w:color w:val="A89984"/>
          <w:sz w:val="30"/>
          <w:szCs w:val="30"/>
          <w:lang w:bidi="ar-SA"/>
        </w:rPr>
        <w:t>.</w:t>
      </w:r>
      <w:r w:rsidRPr="00B677C8">
        <w:rPr>
          <w:rFonts w:ascii="Fantasque Sans Mono" w:hAnsi="Fantasque Sans Mono"/>
          <w:color w:val="FABD2F"/>
          <w:sz w:val="30"/>
          <w:szCs w:val="30"/>
          <w:lang w:bidi="ar-SA"/>
        </w:rPr>
        <w:t>print</w:t>
      </w:r>
      <w:proofErr w:type="spellEnd"/>
      <w:r w:rsidRPr="00B677C8">
        <w:rPr>
          <w:rFonts w:ascii="Fantasque Sans Mono" w:hAnsi="Fantasque Sans Mono"/>
          <w:color w:val="A89984"/>
          <w:sz w:val="30"/>
          <w:szCs w:val="30"/>
          <w:lang w:bidi="ar-SA"/>
        </w:rPr>
        <w:t>("</w:t>
      </w:r>
      <w:r w:rsidRPr="00B677C8">
        <w:rPr>
          <w:rFonts w:ascii="Fantasque Sans Mono" w:hAnsi="Fantasque Sans Mono"/>
          <w:color w:val="D3869B"/>
          <w:sz w:val="30"/>
          <w:szCs w:val="30"/>
          <w:lang w:bidi="ar-SA"/>
        </w:rPr>
        <w:t>\n</w:t>
      </w:r>
      <w:r w:rsidRPr="00B677C8">
        <w:rPr>
          <w:rFonts w:ascii="Fantasque Sans Mono" w:hAnsi="Fantasque Sans Mono"/>
          <w:color w:val="A89984"/>
          <w:sz w:val="30"/>
          <w:szCs w:val="30"/>
          <w:lang w:bidi="ar-SA"/>
        </w:rPr>
        <w:t>"</w:t>
      </w:r>
      <w:proofErr w:type="gramStart"/>
      <w:r w:rsidRPr="00B677C8">
        <w:rPr>
          <w:rFonts w:ascii="Fantasque Sans Mono" w:hAnsi="Fantasque Sans Mono"/>
          <w:color w:val="A89984"/>
          <w:sz w:val="30"/>
          <w:szCs w:val="30"/>
          <w:lang w:bidi="ar-SA"/>
        </w:rPr>
        <w:t>);</w:t>
      </w:r>
      <w:proofErr w:type="gramEnd"/>
    </w:p>
    <w:p w14:paraId="15186D47" w14:textId="77777777" w:rsidR="00B677C8" w:rsidRPr="00B677C8" w:rsidRDefault="00B677C8" w:rsidP="00B677C8">
      <w:pPr>
        <w:shd w:val="clear" w:color="auto" w:fill="282828"/>
        <w:spacing w:line="390" w:lineRule="atLeast"/>
        <w:rPr>
          <w:rFonts w:ascii="Fantasque Sans Mono" w:hAnsi="Fantasque Sans Mono"/>
          <w:color w:val="EBDBB2"/>
          <w:sz w:val="30"/>
          <w:szCs w:val="30"/>
          <w:lang w:bidi="ar-SA"/>
        </w:rPr>
      </w:pPr>
      <w:r w:rsidRPr="00B677C8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            </w:t>
      </w:r>
      <w:proofErr w:type="spellStart"/>
      <w:r w:rsidRPr="00B677C8">
        <w:rPr>
          <w:rFonts w:ascii="Fantasque Sans Mono" w:hAnsi="Fantasque Sans Mono"/>
          <w:color w:val="83A598"/>
          <w:sz w:val="30"/>
          <w:szCs w:val="30"/>
          <w:lang w:bidi="ar-SA"/>
        </w:rPr>
        <w:t>isMoving</w:t>
      </w:r>
      <w:proofErr w:type="spellEnd"/>
      <w:r w:rsidRPr="00B677C8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 </w:t>
      </w:r>
      <w:r w:rsidRPr="00B677C8">
        <w:rPr>
          <w:rFonts w:ascii="Fantasque Sans Mono" w:hAnsi="Fantasque Sans Mono"/>
          <w:color w:val="8EC07C"/>
          <w:sz w:val="30"/>
          <w:szCs w:val="30"/>
          <w:lang w:bidi="ar-SA"/>
        </w:rPr>
        <w:t>=</w:t>
      </w:r>
      <w:r w:rsidRPr="00B677C8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 </w:t>
      </w:r>
      <w:proofErr w:type="gramStart"/>
      <w:r w:rsidRPr="00B677C8">
        <w:rPr>
          <w:rFonts w:ascii="Fantasque Sans Mono" w:hAnsi="Fantasque Sans Mono"/>
          <w:color w:val="D3869B"/>
          <w:sz w:val="30"/>
          <w:szCs w:val="30"/>
          <w:lang w:bidi="ar-SA"/>
        </w:rPr>
        <w:t>true</w:t>
      </w:r>
      <w:r w:rsidRPr="00B677C8">
        <w:rPr>
          <w:rFonts w:ascii="Fantasque Sans Mono" w:hAnsi="Fantasque Sans Mono"/>
          <w:color w:val="A89984"/>
          <w:sz w:val="30"/>
          <w:szCs w:val="30"/>
          <w:lang w:bidi="ar-SA"/>
        </w:rPr>
        <w:t>;</w:t>
      </w:r>
      <w:proofErr w:type="gramEnd"/>
    </w:p>
    <w:p w14:paraId="65250014" w14:textId="77777777" w:rsidR="00B677C8" w:rsidRPr="00B677C8" w:rsidRDefault="00B677C8" w:rsidP="00B677C8">
      <w:pPr>
        <w:shd w:val="clear" w:color="auto" w:fill="282828"/>
        <w:spacing w:line="390" w:lineRule="atLeast"/>
        <w:rPr>
          <w:rFonts w:ascii="Fantasque Sans Mono" w:hAnsi="Fantasque Sans Mono"/>
          <w:color w:val="EBDBB2"/>
          <w:sz w:val="30"/>
          <w:szCs w:val="30"/>
          <w:lang w:bidi="ar-SA"/>
        </w:rPr>
      </w:pPr>
      <w:r w:rsidRPr="00B677C8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        </w:t>
      </w:r>
      <w:r w:rsidRPr="00B677C8">
        <w:rPr>
          <w:rFonts w:ascii="Fantasque Sans Mono" w:hAnsi="Fantasque Sans Mono"/>
          <w:color w:val="A89984"/>
          <w:sz w:val="30"/>
          <w:szCs w:val="30"/>
          <w:lang w:bidi="ar-SA"/>
        </w:rPr>
        <w:t>}</w:t>
      </w:r>
    </w:p>
    <w:p w14:paraId="5780DD73" w14:textId="77777777" w:rsidR="00B677C8" w:rsidRPr="00B677C8" w:rsidRDefault="00B677C8" w:rsidP="00B677C8">
      <w:pPr>
        <w:shd w:val="clear" w:color="auto" w:fill="282828"/>
        <w:spacing w:line="390" w:lineRule="atLeast"/>
        <w:rPr>
          <w:rFonts w:ascii="Fantasque Sans Mono" w:hAnsi="Fantasque Sans Mono"/>
          <w:color w:val="EBDBB2"/>
          <w:sz w:val="30"/>
          <w:szCs w:val="30"/>
          <w:lang w:bidi="ar-SA"/>
        </w:rPr>
      </w:pPr>
      <w:r w:rsidRPr="00B677C8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        </w:t>
      </w:r>
      <w:proofErr w:type="spellStart"/>
      <w:r w:rsidRPr="00B677C8">
        <w:rPr>
          <w:rFonts w:ascii="Fantasque Sans Mono" w:hAnsi="Fantasque Sans Mono"/>
          <w:color w:val="FABD2F"/>
          <w:sz w:val="30"/>
          <w:szCs w:val="30"/>
          <w:lang w:bidi="ar-SA"/>
        </w:rPr>
        <w:t>digitalWrite</w:t>
      </w:r>
      <w:proofErr w:type="spellEnd"/>
      <w:r w:rsidRPr="00B677C8">
        <w:rPr>
          <w:rFonts w:ascii="Fantasque Sans Mono" w:hAnsi="Fantasque Sans Mono"/>
          <w:color w:val="A89984"/>
          <w:sz w:val="30"/>
          <w:szCs w:val="30"/>
          <w:lang w:bidi="ar-SA"/>
        </w:rPr>
        <w:t>(</w:t>
      </w:r>
      <w:r w:rsidRPr="00B677C8">
        <w:rPr>
          <w:rFonts w:ascii="Fantasque Sans Mono" w:hAnsi="Fantasque Sans Mono"/>
          <w:color w:val="83A598"/>
          <w:sz w:val="30"/>
          <w:szCs w:val="30"/>
          <w:lang w:bidi="ar-SA"/>
        </w:rPr>
        <w:t>led</w:t>
      </w:r>
      <w:r w:rsidRPr="00B677C8">
        <w:rPr>
          <w:rFonts w:ascii="Fantasque Sans Mono" w:hAnsi="Fantasque Sans Mono"/>
          <w:color w:val="A89984"/>
          <w:sz w:val="30"/>
          <w:szCs w:val="30"/>
          <w:lang w:bidi="ar-SA"/>
        </w:rPr>
        <w:t>,</w:t>
      </w:r>
      <w:r w:rsidRPr="00B677C8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 HIGH</w:t>
      </w:r>
      <w:proofErr w:type="gramStart"/>
      <w:r w:rsidRPr="00B677C8">
        <w:rPr>
          <w:rFonts w:ascii="Fantasque Sans Mono" w:hAnsi="Fantasque Sans Mono"/>
          <w:color w:val="A89984"/>
          <w:sz w:val="30"/>
          <w:szCs w:val="30"/>
          <w:lang w:bidi="ar-SA"/>
        </w:rPr>
        <w:t>);</w:t>
      </w:r>
      <w:proofErr w:type="gramEnd"/>
    </w:p>
    <w:p w14:paraId="05BC6AFC" w14:textId="77777777" w:rsidR="00B677C8" w:rsidRPr="00B677C8" w:rsidRDefault="00B677C8" w:rsidP="00B677C8">
      <w:pPr>
        <w:shd w:val="clear" w:color="auto" w:fill="282828"/>
        <w:spacing w:line="390" w:lineRule="atLeast"/>
        <w:rPr>
          <w:rFonts w:ascii="Fantasque Sans Mono" w:hAnsi="Fantasque Sans Mono"/>
          <w:color w:val="EBDBB2"/>
          <w:sz w:val="30"/>
          <w:szCs w:val="30"/>
          <w:lang w:bidi="ar-SA"/>
        </w:rPr>
      </w:pPr>
      <w:r w:rsidRPr="00B677C8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    </w:t>
      </w:r>
      <w:r w:rsidRPr="00B677C8">
        <w:rPr>
          <w:rFonts w:ascii="Fantasque Sans Mono" w:hAnsi="Fantasque Sans Mono"/>
          <w:color w:val="A89984"/>
          <w:sz w:val="30"/>
          <w:szCs w:val="30"/>
          <w:lang w:bidi="ar-SA"/>
        </w:rPr>
        <w:t>}</w:t>
      </w:r>
    </w:p>
    <w:p w14:paraId="2860EFBC" w14:textId="77777777" w:rsidR="00B677C8" w:rsidRPr="00B677C8" w:rsidRDefault="00B677C8" w:rsidP="00B677C8">
      <w:pPr>
        <w:shd w:val="clear" w:color="auto" w:fill="282828"/>
        <w:spacing w:line="390" w:lineRule="atLeast"/>
        <w:rPr>
          <w:rFonts w:ascii="Fantasque Sans Mono" w:hAnsi="Fantasque Sans Mono"/>
          <w:color w:val="EBDBB2"/>
          <w:sz w:val="30"/>
          <w:szCs w:val="30"/>
          <w:lang w:bidi="ar-SA"/>
        </w:rPr>
      </w:pPr>
      <w:r w:rsidRPr="00B677C8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    </w:t>
      </w:r>
      <w:r w:rsidRPr="00B677C8">
        <w:rPr>
          <w:rFonts w:ascii="Fantasque Sans Mono" w:hAnsi="Fantasque Sans Mono"/>
          <w:color w:val="FB4934"/>
          <w:sz w:val="30"/>
          <w:szCs w:val="30"/>
          <w:lang w:bidi="ar-SA"/>
        </w:rPr>
        <w:t>else</w:t>
      </w:r>
    </w:p>
    <w:p w14:paraId="29D9BCE4" w14:textId="77777777" w:rsidR="00B677C8" w:rsidRPr="00B677C8" w:rsidRDefault="00B677C8" w:rsidP="00B677C8">
      <w:pPr>
        <w:shd w:val="clear" w:color="auto" w:fill="282828"/>
        <w:spacing w:line="390" w:lineRule="atLeast"/>
        <w:rPr>
          <w:rFonts w:ascii="Fantasque Sans Mono" w:hAnsi="Fantasque Sans Mono"/>
          <w:color w:val="EBDBB2"/>
          <w:sz w:val="30"/>
          <w:szCs w:val="30"/>
          <w:lang w:bidi="ar-SA"/>
        </w:rPr>
      </w:pPr>
      <w:r w:rsidRPr="00B677C8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    </w:t>
      </w:r>
      <w:r w:rsidRPr="00B677C8">
        <w:rPr>
          <w:rFonts w:ascii="Fantasque Sans Mono" w:hAnsi="Fantasque Sans Mono"/>
          <w:color w:val="A89984"/>
          <w:sz w:val="30"/>
          <w:szCs w:val="30"/>
          <w:lang w:bidi="ar-SA"/>
        </w:rPr>
        <w:t>{</w:t>
      </w:r>
    </w:p>
    <w:p w14:paraId="21303625" w14:textId="77777777" w:rsidR="00B677C8" w:rsidRPr="00B677C8" w:rsidRDefault="00B677C8" w:rsidP="00B677C8">
      <w:pPr>
        <w:shd w:val="clear" w:color="auto" w:fill="282828"/>
        <w:spacing w:line="390" w:lineRule="atLeast"/>
        <w:rPr>
          <w:rFonts w:ascii="Fantasque Sans Mono" w:hAnsi="Fantasque Sans Mono"/>
          <w:color w:val="EBDBB2"/>
          <w:sz w:val="30"/>
          <w:szCs w:val="30"/>
          <w:lang w:bidi="ar-SA"/>
        </w:rPr>
      </w:pPr>
      <w:r w:rsidRPr="00B677C8">
        <w:rPr>
          <w:rFonts w:ascii="Fantasque Sans Mono" w:hAnsi="Fantasque Sans Mono"/>
          <w:color w:val="EBDBB2"/>
          <w:sz w:val="30"/>
          <w:szCs w:val="30"/>
          <w:lang w:bidi="ar-SA"/>
        </w:rPr>
        <w:lastRenderedPageBreak/>
        <w:t xml:space="preserve">        </w:t>
      </w:r>
      <w:proofErr w:type="spellStart"/>
      <w:r w:rsidRPr="00B677C8">
        <w:rPr>
          <w:rFonts w:ascii="Fantasque Sans Mono" w:hAnsi="Fantasque Sans Mono"/>
          <w:color w:val="83A598"/>
          <w:sz w:val="30"/>
          <w:szCs w:val="30"/>
          <w:lang w:bidi="ar-SA"/>
        </w:rPr>
        <w:t>isMoving</w:t>
      </w:r>
      <w:proofErr w:type="spellEnd"/>
      <w:r w:rsidRPr="00B677C8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 </w:t>
      </w:r>
      <w:r w:rsidRPr="00B677C8">
        <w:rPr>
          <w:rFonts w:ascii="Fantasque Sans Mono" w:hAnsi="Fantasque Sans Mono"/>
          <w:color w:val="8EC07C"/>
          <w:sz w:val="30"/>
          <w:szCs w:val="30"/>
          <w:lang w:bidi="ar-SA"/>
        </w:rPr>
        <w:t>=</w:t>
      </w:r>
      <w:r w:rsidRPr="00B677C8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 </w:t>
      </w:r>
      <w:proofErr w:type="gramStart"/>
      <w:r w:rsidRPr="00B677C8">
        <w:rPr>
          <w:rFonts w:ascii="Fantasque Sans Mono" w:hAnsi="Fantasque Sans Mono"/>
          <w:color w:val="D3869B"/>
          <w:sz w:val="30"/>
          <w:szCs w:val="30"/>
          <w:lang w:bidi="ar-SA"/>
        </w:rPr>
        <w:t>false</w:t>
      </w:r>
      <w:r w:rsidRPr="00B677C8">
        <w:rPr>
          <w:rFonts w:ascii="Fantasque Sans Mono" w:hAnsi="Fantasque Sans Mono"/>
          <w:color w:val="A89984"/>
          <w:sz w:val="30"/>
          <w:szCs w:val="30"/>
          <w:lang w:bidi="ar-SA"/>
        </w:rPr>
        <w:t>;</w:t>
      </w:r>
      <w:proofErr w:type="gramEnd"/>
    </w:p>
    <w:p w14:paraId="5199EF93" w14:textId="77777777" w:rsidR="00B677C8" w:rsidRPr="00B677C8" w:rsidRDefault="00B677C8" w:rsidP="00B677C8">
      <w:pPr>
        <w:shd w:val="clear" w:color="auto" w:fill="282828"/>
        <w:spacing w:line="390" w:lineRule="atLeast"/>
        <w:rPr>
          <w:rFonts w:ascii="Fantasque Sans Mono" w:hAnsi="Fantasque Sans Mono"/>
          <w:color w:val="EBDBB2"/>
          <w:sz w:val="30"/>
          <w:szCs w:val="30"/>
          <w:lang w:bidi="ar-SA"/>
        </w:rPr>
      </w:pPr>
      <w:r w:rsidRPr="00B677C8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        </w:t>
      </w:r>
      <w:proofErr w:type="spellStart"/>
      <w:r w:rsidRPr="00B677C8">
        <w:rPr>
          <w:rFonts w:ascii="Fantasque Sans Mono" w:hAnsi="Fantasque Sans Mono"/>
          <w:color w:val="FABD2F"/>
          <w:sz w:val="30"/>
          <w:szCs w:val="30"/>
          <w:lang w:bidi="ar-SA"/>
        </w:rPr>
        <w:t>digitalWrite</w:t>
      </w:r>
      <w:proofErr w:type="spellEnd"/>
      <w:r w:rsidRPr="00B677C8">
        <w:rPr>
          <w:rFonts w:ascii="Fantasque Sans Mono" w:hAnsi="Fantasque Sans Mono"/>
          <w:color w:val="A89984"/>
          <w:sz w:val="30"/>
          <w:szCs w:val="30"/>
          <w:lang w:bidi="ar-SA"/>
        </w:rPr>
        <w:t>(</w:t>
      </w:r>
      <w:r w:rsidRPr="00B677C8">
        <w:rPr>
          <w:rFonts w:ascii="Fantasque Sans Mono" w:hAnsi="Fantasque Sans Mono"/>
          <w:color w:val="83A598"/>
          <w:sz w:val="30"/>
          <w:szCs w:val="30"/>
          <w:lang w:bidi="ar-SA"/>
        </w:rPr>
        <w:t>led</w:t>
      </w:r>
      <w:r w:rsidRPr="00B677C8">
        <w:rPr>
          <w:rFonts w:ascii="Fantasque Sans Mono" w:hAnsi="Fantasque Sans Mono"/>
          <w:color w:val="A89984"/>
          <w:sz w:val="30"/>
          <w:szCs w:val="30"/>
          <w:lang w:bidi="ar-SA"/>
        </w:rPr>
        <w:t>,</w:t>
      </w:r>
      <w:r w:rsidRPr="00B677C8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 LOW</w:t>
      </w:r>
      <w:proofErr w:type="gramStart"/>
      <w:r w:rsidRPr="00B677C8">
        <w:rPr>
          <w:rFonts w:ascii="Fantasque Sans Mono" w:hAnsi="Fantasque Sans Mono"/>
          <w:color w:val="A89984"/>
          <w:sz w:val="30"/>
          <w:szCs w:val="30"/>
          <w:lang w:bidi="ar-SA"/>
        </w:rPr>
        <w:t>);</w:t>
      </w:r>
      <w:proofErr w:type="gramEnd"/>
    </w:p>
    <w:p w14:paraId="1988B4D8" w14:textId="77777777" w:rsidR="00B677C8" w:rsidRPr="00B677C8" w:rsidRDefault="00B677C8" w:rsidP="00B677C8">
      <w:pPr>
        <w:shd w:val="clear" w:color="auto" w:fill="282828"/>
        <w:spacing w:line="390" w:lineRule="atLeast"/>
        <w:rPr>
          <w:rFonts w:ascii="Fantasque Sans Mono" w:hAnsi="Fantasque Sans Mono"/>
          <w:color w:val="EBDBB2"/>
          <w:sz w:val="30"/>
          <w:szCs w:val="30"/>
          <w:lang w:bidi="ar-SA"/>
        </w:rPr>
      </w:pPr>
      <w:r w:rsidRPr="00B677C8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    </w:t>
      </w:r>
      <w:r w:rsidRPr="00B677C8">
        <w:rPr>
          <w:rFonts w:ascii="Fantasque Sans Mono" w:hAnsi="Fantasque Sans Mono"/>
          <w:color w:val="A89984"/>
          <w:sz w:val="30"/>
          <w:szCs w:val="30"/>
          <w:lang w:bidi="ar-SA"/>
        </w:rPr>
        <w:t>}</w:t>
      </w:r>
    </w:p>
    <w:p w14:paraId="2C8E7F2A" w14:textId="77777777" w:rsidR="00B677C8" w:rsidRPr="00B677C8" w:rsidRDefault="00B677C8" w:rsidP="00B677C8">
      <w:pPr>
        <w:shd w:val="clear" w:color="auto" w:fill="282828"/>
        <w:spacing w:line="390" w:lineRule="atLeast"/>
        <w:rPr>
          <w:rFonts w:ascii="Fantasque Sans Mono" w:hAnsi="Fantasque Sans Mono"/>
          <w:color w:val="EBDBB2"/>
          <w:sz w:val="30"/>
          <w:szCs w:val="30"/>
          <w:lang w:bidi="ar-SA"/>
        </w:rPr>
      </w:pPr>
      <w:r w:rsidRPr="00B677C8">
        <w:rPr>
          <w:rFonts w:ascii="Fantasque Sans Mono" w:hAnsi="Fantasque Sans Mono"/>
          <w:color w:val="A89984"/>
          <w:sz w:val="30"/>
          <w:szCs w:val="30"/>
          <w:lang w:bidi="ar-SA"/>
        </w:rPr>
        <w:t>}</w:t>
      </w:r>
    </w:p>
    <w:p w14:paraId="71B126AD" w14:textId="77777777" w:rsidR="00B677C8" w:rsidRPr="00B677C8" w:rsidRDefault="00B677C8" w:rsidP="00B677C8">
      <w:pPr>
        <w:shd w:val="clear" w:color="auto" w:fill="282828"/>
        <w:spacing w:line="390" w:lineRule="atLeast"/>
        <w:rPr>
          <w:rFonts w:ascii="Fantasque Sans Mono" w:hAnsi="Fantasque Sans Mono"/>
          <w:color w:val="EBDBB2"/>
          <w:sz w:val="30"/>
          <w:szCs w:val="30"/>
          <w:lang w:bidi="ar-SA"/>
        </w:rPr>
      </w:pPr>
    </w:p>
    <w:p w14:paraId="52DAAEE2" w14:textId="77777777" w:rsidR="000738D0" w:rsidRDefault="000738D0" w:rsidP="0087697B">
      <w:pPr>
        <w:shd w:val="clear" w:color="auto" w:fill="FFFFFF"/>
        <w:spacing w:line="285" w:lineRule="atLeast"/>
        <w:rPr>
          <w:color w:val="27AAE1" w:themeColor="accent4"/>
          <w:sz w:val="36"/>
          <w:szCs w:val="36"/>
        </w:rPr>
      </w:pPr>
    </w:p>
    <w:p w14:paraId="6A90CCC1" w14:textId="77777777" w:rsidR="000738D0" w:rsidRDefault="000738D0" w:rsidP="0087697B">
      <w:pPr>
        <w:shd w:val="clear" w:color="auto" w:fill="FFFFFF"/>
        <w:spacing w:line="285" w:lineRule="atLeast"/>
        <w:rPr>
          <w:color w:val="27AAE1" w:themeColor="accent4"/>
          <w:sz w:val="36"/>
          <w:szCs w:val="36"/>
        </w:rPr>
      </w:pPr>
    </w:p>
    <w:p w14:paraId="139BE252" w14:textId="3DF78BDE" w:rsidR="00FE6A20" w:rsidRDefault="00FE6A20" w:rsidP="0087697B">
      <w:pPr>
        <w:shd w:val="clear" w:color="auto" w:fill="FFFFFF"/>
        <w:spacing w:line="285" w:lineRule="atLeast"/>
        <w:rPr>
          <w:color w:val="27AAE1" w:themeColor="accent4"/>
          <w:sz w:val="36"/>
          <w:szCs w:val="36"/>
        </w:rPr>
      </w:pPr>
      <w:r>
        <w:rPr>
          <w:color w:val="27AAE1" w:themeColor="accent4"/>
          <w:sz w:val="36"/>
          <w:szCs w:val="36"/>
        </w:rPr>
        <w:t>Output:</w:t>
      </w:r>
    </w:p>
    <w:p w14:paraId="5CBD9F96" w14:textId="77777777" w:rsidR="00B677C8" w:rsidRDefault="00B677C8" w:rsidP="0087697B">
      <w:pPr>
        <w:shd w:val="clear" w:color="auto" w:fill="FFFFFF"/>
        <w:spacing w:line="285" w:lineRule="atLeast"/>
        <w:rPr>
          <w:color w:val="27AAE1" w:themeColor="accent4"/>
          <w:sz w:val="36"/>
          <w:szCs w:val="36"/>
        </w:rPr>
      </w:pPr>
    </w:p>
    <w:p w14:paraId="2B4C979C" w14:textId="45E7E5E0" w:rsidR="00B677C8" w:rsidRDefault="00B677C8" w:rsidP="0087697B">
      <w:pPr>
        <w:shd w:val="clear" w:color="auto" w:fill="FFFFFF"/>
        <w:spacing w:line="285" w:lineRule="atLeast"/>
        <w:rPr>
          <w:color w:val="27AAE1" w:themeColor="accent4"/>
          <w:sz w:val="36"/>
          <w:szCs w:val="36"/>
        </w:rPr>
      </w:pPr>
      <w:r w:rsidRPr="00B677C8">
        <w:rPr>
          <w:color w:val="27AAE1" w:themeColor="accent4"/>
          <w:sz w:val="36"/>
          <w:szCs w:val="36"/>
        </w:rPr>
        <w:drawing>
          <wp:inline distT="0" distB="0" distL="0" distR="0" wp14:anchorId="6C6AA760" wp14:editId="1C7BBCA0">
            <wp:extent cx="6858000" cy="3636010"/>
            <wp:effectExtent l="0" t="0" r="0" b="2540"/>
            <wp:docPr id="10" name="Picture 10" descr="Graphical user interface,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diagram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3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17E26" w14:textId="70BEF215" w:rsidR="00FE6A20" w:rsidRDefault="00FA31CE" w:rsidP="0087697B">
      <w:pPr>
        <w:shd w:val="clear" w:color="auto" w:fill="FFFFFF"/>
        <w:spacing w:line="285" w:lineRule="atLeast"/>
        <w:rPr>
          <w:color w:val="27AAE1" w:themeColor="accent4"/>
          <w:sz w:val="36"/>
          <w:szCs w:val="36"/>
        </w:rPr>
      </w:pPr>
      <w:r w:rsidRPr="00FA31CE">
        <w:rPr>
          <w:color w:val="27AAE1" w:themeColor="accent4"/>
          <w:sz w:val="36"/>
          <w:szCs w:val="36"/>
        </w:rPr>
        <w:lastRenderedPageBreak/>
        <w:drawing>
          <wp:inline distT="0" distB="0" distL="0" distR="0" wp14:anchorId="6859F05C" wp14:editId="0EC4E7D2">
            <wp:extent cx="6858000" cy="3639820"/>
            <wp:effectExtent l="0" t="0" r="0" b="0"/>
            <wp:docPr id="11" name="Picture 11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picture containing diagram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3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1082A" w14:textId="492D4C5B" w:rsidR="000738D0" w:rsidRDefault="000738D0" w:rsidP="0087697B">
      <w:pPr>
        <w:shd w:val="clear" w:color="auto" w:fill="FFFFFF"/>
        <w:spacing w:line="285" w:lineRule="atLeast"/>
        <w:rPr>
          <w:color w:val="27AAE1" w:themeColor="accent4"/>
          <w:sz w:val="36"/>
          <w:szCs w:val="36"/>
        </w:rPr>
      </w:pPr>
    </w:p>
    <w:p w14:paraId="69D70F01" w14:textId="7A67924B" w:rsidR="000738D0" w:rsidRDefault="000738D0" w:rsidP="0087697B">
      <w:pPr>
        <w:shd w:val="clear" w:color="auto" w:fill="FFFFFF"/>
        <w:spacing w:line="285" w:lineRule="atLeast"/>
        <w:rPr>
          <w:color w:val="27AAE1" w:themeColor="accent4"/>
          <w:sz w:val="36"/>
          <w:szCs w:val="36"/>
        </w:rPr>
      </w:pPr>
    </w:p>
    <w:sectPr w:rsidR="000738D0" w:rsidSect="00E74B29">
      <w:footerReference w:type="even" r:id="rId17"/>
      <w:footerReference w:type="default" r:id="rId18"/>
      <w:pgSz w:w="12240" w:h="15840" w:code="1"/>
      <w:pgMar w:top="720" w:right="720" w:bottom="720" w:left="720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6CC8BAC" w14:textId="77777777" w:rsidR="00D273D8" w:rsidRDefault="00D273D8" w:rsidP="00E74B29">
      <w:r>
        <w:separator/>
      </w:r>
    </w:p>
  </w:endnote>
  <w:endnote w:type="continuationSeparator" w:id="0">
    <w:p w14:paraId="37498927" w14:textId="77777777" w:rsidR="00D273D8" w:rsidRDefault="00D273D8" w:rsidP="00E74B2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entury Gothic">
    <w:altName w:val="Century Gothic"/>
    <w:charset w:val="00"/>
    <w:family w:val="swiss"/>
    <w:pitch w:val="variable"/>
    <w:sig w:usb0="00000287" w:usb1="00000000" w:usb2="00000000" w:usb3="00000000" w:csb0="0000009F" w:csb1="00000000"/>
  </w:font>
  <w:font w:name="Fantasque Sans Mono">
    <w:panose1 w:val="020B0609020204030204"/>
    <w:charset w:val="00"/>
    <w:family w:val="modern"/>
    <w:notTrueType/>
    <w:pitch w:val="fixed"/>
    <w:sig w:usb0="800002EF" w:usb1="10003963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145936648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0630B53B" w14:textId="77777777" w:rsidR="00E74B29" w:rsidRDefault="00E74B29" w:rsidP="006709F1">
        <w:pPr>
          <w:pStyle w:val="Footer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15A54AF0" w14:textId="77777777" w:rsidR="00E74B29" w:rsidRDefault="00E74B29" w:rsidP="006709F1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3EBCB3C" w14:textId="77777777" w:rsidR="00E74B29" w:rsidRDefault="00E74B29" w:rsidP="006709F1">
    <w:pPr>
      <w:pStyle w:val="Footer"/>
      <w:rPr>
        <w:rStyle w:val="PageNumber"/>
      </w:rPr>
    </w:pPr>
  </w:p>
  <w:tbl>
    <w:tblPr>
      <w:tblStyle w:val="TableGrid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CellMar>
        <w:left w:w="0" w:type="dxa"/>
        <w:right w:w="0" w:type="dxa"/>
      </w:tblCellMar>
      <w:tblLook w:val="0620" w:firstRow="1" w:lastRow="0" w:firstColumn="0" w:lastColumn="0" w:noHBand="1" w:noVBand="1"/>
    </w:tblPr>
    <w:tblGrid>
      <w:gridCol w:w="1079"/>
      <w:gridCol w:w="5395"/>
      <w:gridCol w:w="3237"/>
      <w:gridCol w:w="1079"/>
    </w:tblGrid>
    <w:tr w:rsidR="00E74B29" w14:paraId="17D515F3" w14:textId="77777777" w:rsidTr="006709F1">
      <w:tc>
        <w:tcPr>
          <w:tcW w:w="1079" w:type="dxa"/>
        </w:tcPr>
        <w:p w14:paraId="37E0AC84" w14:textId="77777777" w:rsidR="00E74B29" w:rsidRPr="00E74B29" w:rsidRDefault="00E74B29" w:rsidP="006709F1">
          <w:pPr>
            <w:pStyle w:val="Footer"/>
          </w:pPr>
        </w:p>
      </w:tc>
      <w:tc>
        <w:tcPr>
          <w:tcW w:w="5395" w:type="dxa"/>
        </w:tcPr>
        <w:p w14:paraId="414722BD" w14:textId="51FF2A9B" w:rsidR="00E74B29" w:rsidRPr="00874FE7" w:rsidRDefault="00E74B29" w:rsidP="006709F1">
          <w:pPr>
            <w:pStyle w:val="Footer"/>
          </w:pPr>
        </w:p>
      </w:tc>
      <w:tc>
        <w:tcPr>
          <w:tcW w:w="3237" w:type="dxa"/>
        </w:tcPr>
        <w:sdt>
          <w:sdtPr>
            <w:rPr>
              <w:rStyle w:val="PageNumber"/>
            </w:rPr>
            <w:id w:val="-1206949233"/>
            <w:docPartObj>
              <w:docPartGallery w:val="Page Numbers (Bottom of Page)"/>
              <w:docPartUnique/>
            </w:docPartObj>
          </w:sdtPr>
          <w:sdtEndPr>
            <w:rPr>
              <w:rStyle w:val="PageNumber"/>
            </w:rPr>
          </w:sdtEndPr>
          <w:sdtContent>
            <w:p w14:paraId="610C7DE1" w14:textId="77777777" w:rsidR="00E74B29" w:rsidRPr="00E74B29" w:rsidRDefault="00E74B29" w:rsidP="006709F1">
              <w:pPr>
                <w:pStyle w:val="Footer"/>
                <w:jc w:val="right"/>
              </w:pPr>
              <w:r w:rsidRPr="00E74B29">
                <w:t xml:space="preserve">PAGE </w:t>
              </w:r>
              <w:r w:rsidRPr="00E74B29">
                <w:fldChar w:fldCharType="begin"/>
              </w:r>
              <w:r w:rsidRPr="00E74B29">
                <w:instrText xml:space="preserve"> PAGE </w:instrText>
              </w:r>
              <w:r w:rsidRPr="00E74B29">
                <w:fldChar w:fldCharType="separate"/>
              </w:r>
              <w:r w:rsidR="00837914">
                <w:rPr>
                  <w:noProof/>
                </w:rPr>
                <w:t>4</w:t>
              </w:r>
              <w:r w:rsidRPr="00E74B29">
                <w:fldChar w:fldCharType="end"/>
              </w:r>
            </w:p>
          </w:sdtContent>
        </w:sdt>
      </w:tc>
      <w:tc>
        <w:tcPr>
          <w:tcW w:w="1079" w:type="dxa"/>
        </w:tcPr>
        <w:p w14:paraId="37461D0C" w14:textId="77777777" w:rsidR="00E74B29" w:rsidRPr="00E74B29" w:rsidRDefault="00E74B29" w:rsidP="006709F1">
          <w:pPr>
            <w:pStyle w:val="Footer"/>
          </w:pPr>
        </w:p>
      </w:tc>
    </w:tr>
  </w:tbl>
  <w:p w14:paraId="64B7D4C8" w14:textId="77777777" w:rsidR="00E74B29" w:rsidRDefault="00E74B29" w:rsidP="006709F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156B32A" w14:textId="77777777" w:rsidR="00D273D8" w:rsidRDefault="00D273D8" w:rsidP="00E74B29">
      <w:r>
        <w:separator/>
      </w:r>
    </w:p>
  </w:footnote>
  <w:footnote w:type="continuationSeparator" w:id="0">
    <w:p w14:paraId="585FE2ED" w14:textId="77777777" w:rsidR="00D273D8" w:rsidRDefault="00D273D8" w:rsidP="00E74B2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155B4D"/>
    <w:multiLevelType w:val="hybridMultilevel"/>
    <w:tmpl w:val="94DAEA4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F54389B"/>
    <w:multiLevelType w:val="hybridMultilevel"/>
    <w:tmpl w:val="258609A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15225AB"/>
    <w:multiLevelType w:val="hybridMultilevel"/>
    <w:tmpl w:val="6D0C06CE"/>
    <w:lvl w:ilvl="0" w:tplc="DF160BF8">
      <w:start w:val="4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177D5DE1"/>
    <w:multiLevelType w:val="hybridMultilevel"/>
    <w:tmpl w:val="621ADC08"/>
    <w:lvl w:ilvl="0" w:tplc="F5B85822">
      <w:numFmt w:val="bullet"/>
      <w:lvlText w:val="—"/>
      <w:lvlJc w:val="left"/>
      <w:pPr>
        <w:ind w:left="720" w:hanging="360"/>
      </w:pPr>
      <w:rPr>
        <w:rFonts w:ascii="Georgia" w:eastAsiaTheme="minorHAnsi" w:hAnsi="Georgia" w:cstheme="minorBidi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9C21616"/>
    <w:multiLevelType w:val="multilevel"/>
    <w:tmpl w:val="15AA80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597401DF"/>
    <w:multiLevelType w:val="hybridMultilevel"/>
    <w:tmpl w:val="13FCF472"/>
    <w:lvl w:ilvl="0" w:tplc="49D25ECC">
      <w:start w:val="4"/>
      <w:numFmt w:val="decimal"/>
      <w:lvlText w:val="%1."/>
      <w:lvlJc w:val="left"/>
      <w:pPr>
        <w:ind w:left="720" w:hanging="360"/>
      </w:pPr>
      <w:rPr>
        <w:rFonts w:hint="default"/>
        <w:color w:val="000000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E215609"/>
    <w:multiLevelType w:val="hybridMultilevel"/>
    <w:tmpl w:val="C4544732"/>
    <w:lvl w:ilvl="0" w:tplc="011875BA">
      <w:start w:val="3"/>
      <w:numFmt w:val="decimal"/>
      <w:lvlText w:val="%1."/>
      <w:lvlJc w:val="left"/>
      <w:pPr>
        <w:ind w:left="720" w:hanging="360"/>
      </w:pPr>
      <w:rPr>
        <w:rFonts w:hint="default"/>
        <w:color w:val="000000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D0E78B2"/>
    <w:multiLevelType w:val="hybridMultilevel"/>
    <w:tmpl w:val="5BD09868"/>
    <w:lvl w:ilvl="0" w:tplc="CAC68F28">
      <w:start w:val="4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EE50C01"/>
    <w:multiLevelType w:val="hybridMultilevel"/>
    <w:tmpl w:val="ECD2F21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769234157">
    <w:abstractNumId w:val="3"/>
  </w:num>
  <w:num w:numId="2" w16cid:durableId="97020350">
    <w:abstractNumId w:val="8"/>
  </w:num>
  <w:num w:numId="3" w16cid:durableId="1082727014">
    <w:abstractNumId w:val="6"/>
  </w:num>
  <w:num w:numId="4" w16cid:durableId="229971047">
    <w:abstractNumId w:val="7"/>
  </w:num>
  <w:num w:numId="5" w16cid:durableId="987981017">
    <w:abstractNumId w:val="2"/>
  </w:num>
  <w:num w:numId="6" w16cid:durableId="1245912946">
    <w:abstractNumId w:val="5"/>
  </w:num>
  <w:num w:numId="7" w16cid:durableId="442962355">
    <w:abstractNumId w:val="0"/>
  </w:num>
  <w:num w:numId="8" w16cid:durableId="1521967957">
    <w:abstractNumId w:val="4"/>
  </w:num>
  <w:num w:numId="9" w16cid:durableId="10427862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removePersonalInformation/>
  <w:removeDateAndTime/>
  <w:proofState w:spelling="clean" w:grammar="clean"/>
  <w:attachedTemplate r:id="rId1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yN7YwMTcwszQ2NTACkko6SsGpxcWZ+XkgBYZGtQDR6sDdLQAAAA=="/>
  </w:docVars>
  <w:rsids>
    <w:rsidRoot w:val="00092E41"/>
    <w:rsid w:val="00041131"/>
    <w:rsid w:val="000631AB"/>
    <w:rsid w:val="000738D0"/>
    <w:rsid w:val="00086FA5"/>
    <w:rsid w:val="00092E41"/>
    <w:rsid w:val="00096D6B"/>
    <w:rsid w:val="000E4641"/>
    <w:rsid w:val="001172D0"/>
    <w:rsid w:val="00151F66"/>
    <w:rsid w:val="00177F8D"/>
    <w:rsid w:val="00185F4A"/>
    <w:rsid w:val="001C7D09"/>
    <w:rsid w:val="002012DC"/>
    <w:rsid w:val="00222F68"/>
    <w:rsid w:val="00244CEB"/>
    <w:rsid w:val="002951EB"/>
    <w:rsid w:val="002C2DC7"/>
    <w:rsid w:val="002D2200"/>
    <w:rsid w:val="002E39E4"/>
    <w:rsid w:val="003030E0"/>
    <w:rsid w:val="003078DD"/>
    <w:rsid w:val="003172A2"/>
    <w:rsid w:val="00331F22"/>
    <w:rsid w:val="00395D77"/>
    <w:rsid w:val="003A49C6"/>
    <w:rsid w:val="003B5034"/>
    <w:rsid w:val="003F087C"/>
    <w:rsid w:val="003F3D1D"/>
    <w:rsid w:val="0040564B"/>
    <w:rsid w:val="00406B90"/>
    <w:rsid w:val="00407674"/>
    <w:rsid w:val="00414139"/>
    <w:rsid w:val="0048120C"/>
    <w:rsid w:val="004909D9"/>
    <w:rsid w:val="004E2C09"/>
    <w:rsid w:val="00521481"/>
    <w:rsid w:val="005424B2"/>
    <w:rsid w:val="0056636B"/>
    <w:rsid w:val="005A77F1"/>
    <w:rsid w:val="005D252A"/>
    <w:rsid w:val="0063405E"/>
    <w:rsid w:val="00665110"/>
    <w:rsid w:val="006709F1"/>
    <w:rsid w:val="006A64E0"/>
    <w:rsid w:val="006C60E6"/>
    <w:rsid w:val="00705301"/>
    <w:rsid w:val="00725B78"/>
    <w:rsid w:val="00742988"/>
    <w:rsid w:val="00745B33"/>
    <w:rsid w:val="00764F3D"/>
    <w:rsid w:val="007C06BD"/>
    <w:rsid w:val="00837914"/>
    <w:rsid w:val="008405C8"/>
    <w:rsid w:val="008434D9"/>
    <w:rsid w:val="00870AFF"/>
    <w:rsid w:val="00874FE7"/>
    <w:rsid w:val="0087697B"/>
    <w:rsid w:val="008D394B"/>
    <w:rsid w:val="008E6B0E"/>
    <w:rsid w:val="00952F7D"/>
    <w:rsid w:val="0095496A"/>
    <w:rsid w:val="0096613B"/>
    <w:rsid w:val="009A38BA"/>
    <w:rsid w:val="009A456C"/>
    <w:rsid w:val="009F4268"/>
    <w:rsid w:val="00A02151"/>
    <w:rsid w:val="00A2377C"/>
    <w:rsid w:val="00A70465"/>
    <w:rsid w:val="00B2336B"/>
    <w:rsid w:val="00B24978"/>
    <w:rsid w:val="00B42474"/>
    <w:rsid w:val="00B43E11"/>
    <w:rsid w:val="00B54757"/>
    <w:rsid w:val="00B677C8"/>
    <w:rsid w:val="00BF3430"/>
    <w:rsid w:val="00C466AA"/>
    <w:rsid w:val="00C755AB"/>
    <w:rsid w:val="00CA5364"/>
    <w:rsid w:val="00CB7EC7"/>
    <w:rsid w:val="00CD6D7B"/>
    <w:rsid w:val="00CE66ED"/>
    <w:rsid w:val="00CE7B79"/>
    <w:rsid w:val="00CF3F4E"/>
    <w:rsid w:val="00D273D8"/>
    <w:rsid w:val="00D43125"/>
    <w:rsid w:val="00D62ADF"/>
    <w:rsid w:val="00D66A3A"/>
    <w:rsid w:val="00DB2B1A"/>
    <w:rsid w:val="00DD6D1A"/>
    <w:rsid w:val="00DF198B"/>
    <w:rsid w:val="00E15B5F"/>
    <w:rsid w:val="00E74B29"/>
    <w:rsid w:val="00EF7945"/>
    <w:rsid w:val="00F50791"/>
    <w:rsid w:val="00FA31CE"/>
    <w:rsid w:val="00FB2F1A"/>
    <w:rsid w:val="00FE6A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570E79F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/>
    <w:lsdException w:name="index 2" w:semiHidden="1"/>
    <w:lsdException w:name="index 3" w:semiHidden="1"/>
    <w:lsdException w:name="index 4" w:semiHidden="1"/>
    <w:lsdException w:name="index 5" w:semiHidden="1"/>
    <w:lsdException w:name="index 6" w:semiHidden="1"/>
    <w:lsdException w:name="index 7" w:semiHidden="1"/>
    <w:lsdException w:name="index 8" w:semiHidden="1"/>
    <w:lsdException w:name="index 9" w:semiHidden="1"/>
    <w:lsdException w:name="toc 1" w:semiHidden="1" w:uiPriority="39"/>
    <w:lsdException w:name="toc 2" w:semiHidden="1" w:uiPriority="39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/>
    <w:lsdException w:name="footnote text" w:semiHidden="1"/>
    <w:lsdException w:name="annotation text" w:semiHidden="1"/>
    <w:lsdException w:name="header" w:semiHidden="1" w:unhideWhenUsed="1"/>
    <w:lsdException w:name="footer" w:semiHidden="1" w:unhideWhenUsed="1"/>
    <w:lsdException w:name="index heading" w:semiHidden="1"/>
    <w:lsdException w:name="caption" w:semiHidden="1" w:uiPriority="35" w:qFormat="1"/>
    <w:lsdException w:name="table of figures" w:semiHidden="1"/>
    <w:lsdException w:name="envelope address" w:semiHidden="1"/>
    <w:lsdException w:name="envelope return" w:semiHidden="1"/>
    <w:lsdException w:name="footnote reference" w:semiHidden="1"/>
    <w:lsdException w:name="annotation reference" w:semiHidden="1"/>
    <w:lsdException w:name="line number" w:semiHidden="1"/>
    <w:lsdException w:name="page number" w:semiHidden="1" w:unhideWhenUsed="1"/>
    <w:lsdException w:name="endnote reference" w:semiHidden="1"/>
    <w:lsdException w:name="endnote text" w:semiHidden="1"/>
    <w:lsdException w:name="table of authorities" w:semiHidden="1"/>
    <w:lsdException w:name="macro" w:semiHidden="1"/>
    <w:lsdException w:name="toa heading" w:semiHidden="1"/>
    <w:lsdException w:name="List" w:semiHidden="1"/>
    <w:lsdException w:name="List Bullet" w:semiHidden="1"/>
    <w:lsdException w:name="List Number" w:semiHidden="1"/>
    <w:lsdException w:name="List 2" w:semiHidden="1"/>
    <w:lsdException w:name="List 3" w:semiHidden="1"/>
    <w:lsdException w:name="List 4" w:semiHidden="1"/>
    <w:lsdException w:name="List 5" w:semiHidden="1"/>
    <w:lsdException w:name="List Bullet 2" w:semiHidden="1"/>
    <w:lsdException w:name="List Bullet 3" w:semiHidden="1"/>
    <w:lsdException w:name="List Bullet 4" w:semiHidden="1"/>
    <w:lsdException w:name="List Bullet 5" w:semiHidden="1"/>
    <w:lsdException w:name="List Number 2" w:semiHidden="1"/>
    <w:lsdException w:name="List Number 3" w:semiHidden="1"/>
    <w:lsdException w:name="List Number 4" w:semiHidden="1"/>
    <w:lsdException w:name="List Number 5" w:semiHidden="1"/>
    <w:lsdException w:name="Title" w:semiHidden="1" w:uiPriority="10" w:qFormat="1"/>
    <w:lsdException w:name="Closing" w:semiHidden="1"/>
    <w:lsdException w:name="Signature" w:semiHidden="1"/>
    <w:lsdException w:name="Default Paragraph Font" w:semiHidden="1" w:uiPriority="1" w:unhideWhenUsed="1"/>
    <w:lsdException w:name="Body Text" w:semiHidden="1"/>
    <w:lsdException w:name="Body Text Indent" w:semiHidden="1"/>
    <w:lsdException w:name="List Continue" w:semiHidden="1"/>
    <w:lsdException w:name="List Continue 2" w:semiHidden="1"/>
    <w:lsdException w:name="List Continue 3" w:semiHidden="1"/>
    <w:lsdException w:name="List Continue 4" w:semiHidden="1"/>
    <w:lsdException w:name="List Continue 5" w:semiHidden="1"/>
    <w:lsdException w:name="Message Header" w:semiHidden="1"/>
    <w:lsdException w:name="Subtitle" w:semiHidden="1" w:uiPriority="11" w:qFormat="1"/>
    <w:lsdException w:name="Salutation" w:semiHidden="1"/>
    <w:lsdException w:name="Date" w:semiHidden="1"/>
    <w:lsdException w:name="Body Text First Indent" w:semiHidden="1"/>
    <w:lsdException w:name="Body Text First Indent 2" w:semiHidden="1"/>
    <w:lsdException w:name="Note Heading" w:semiHidden="1"/>
    <w:lsdException w:name="Body Text 2" w:semiHidden="1"/>
    <w:lsdException w:name="Body Text 3" w:semiHidden="1"/>
    <w:lsdException w:name="Body Text Indent 2" w:semiHidden="1"/>
    <w:lsdException w:name="Body Text Indent 3" w:semiHidden="1"/>
    <w:lsdException w:name="Block Text" w:semiHidden="1"/>
    <w:lsdException w:name="Hyperlink" w:semiHidden="1"/>
    <w:lsdException w:name="FollowedHyperlink" w:semiHidden="1"/>
    <w:lsdException w:name="Strong" w:semiHidden="1" w:uiPriority="22" w:qFormat="1"/>
    <w:lsdException w:name="Emphasis" w:semiHidden="1" w:uiPriority="20" w:qFormat="1"/>
    <w:lsdException w:name="Document Map" w:semiHidden="1"/>
    <w:lsdException w:name="Plain Text" w:semiHidden="1"/>
    <w:lsdException w:name="E-mail Signature" w:semiHidden="1"/>
    <w:lsdException w:name="HTML Top of Form" w:semiHidden="1" w:unhideWhenUsed="1"/>
    <w:lsdException w:name="HTML Bottom of Form" w:semiHidden="1" w:unhideWhenUsed="1"/>
    <w:lsdException w:name="Normal (Web)" w:semiHidden="1"/>
    <w:lsdException w:name="HTML Acronym" w:semiHidden="1"/>
    <w:lsdException w:name="HTML Address" w:semiHidden="1"/>
    <w:lsdException w:name="HTML Cite" w:semiHidden="1"/>
    <w:lsdException w:name="HTML Code" w:semiHidden="1"/>
    <w:lsdException w:name="HTML Definition" w:semiHidden="1"/>
    <w:lsdException w:name="HTML Keyboard" w:semiHidden="1" w:unhideWhenUsed="1"/>
    <w:lsdException w:name="HTML Preformatted" w:semiHidden="1"/>
    <w:lsdException w:name="HTML Sample" w:semiHidden="1"/>
    <w:lsdException w:name="HTML Typewriter" w:semiHidden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qFormat="1"/>
    <w:lsdException w:name="Quote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qFormat="1"/>
    <w:lsdException w:name="Intense Emphasis" w:semiHidden="1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uiPriority w:val="7"/>
    <w:qFormat/>
    <w:rsid w:val="00FE6A20"/>
    <w:rPr>
      <w:rFonts w:ascii="Times New Roman" w:eastAsia="Times New Roman" w:hAnsi="Times New Roman" w:cs="Times New Roman"/>
      <w:lang w:val="en-IN" w:eastAsia="en-IN" w:bidi="hi-IN"/>
    </w:rPr>
  </w:style>
  <w:style w:type="paragraph" w:styleId="Heading1">
    <w:name w:val="heading 1"/>
    <w:basedOn w:val="Normal"/>
    <w:next w:val="Normal"/>
    <w:link w:val="Heading1Char"/>
    <w:qFormat/>
    <w:rsid w:val="00874FE7"/>
    <w:pPr>
      <w:jc w:val="center"/>
      <w:outlineLvl w:val="0"/>
    </w:pPr>
    <w:rPr>
      <w:rFonts w:asciiTheme="majorHAnsi" w:eastAsiaTheme="minorHAnsi" w:hAnsiTheme="majorHAnsi" w:cstheme="minorBidi"/>
      <w:b/>
      <w:color w:val="476166" w:themeColor="accent1"/>
      <w:sz w:val="52"/>
      <w:szCs w:val="52"/>
      <w:lang w:val="en-US" w:eastAsia="en-US" w:bidi="ar-SA"/>
    </w:rPr>
  </w:style>
  <w:style w:type="paragraph" w:styleId="Heading2">
    <w:name w:val="heading 2"/>
    <w:basedOn w:val="Normal"/>
    <w:next w:val="Normal"/>
    <w:link w:val="Heading2Char"/>
    <w:uiPriority w:val="1"/>
    <w:qFormat/>
    <w:rsid w:val="00874FE7"/>
    <w:pPr>
      <w:jc w:val="center"/>
      <w:outlineLvl w:val="1"/>
    </w:pPr>
    <w:rPr>
      <w:rFonts w:asciiTheme="minorHAnsi" w:eastAsiaTheme="minorHAnsi" w:hAnsiTheme="minorHAnsi" w:cstheme="minorBidi"/>
      <w:b/>
      <w:sz w:val="48"/>
      <w:szCs w:val="48"/>
      <w:lang w:val="en-US" w:eastAsia="en-US" w:bidi="ar-SA"/>
    </w:rPr>
  </w:style>
  <w:style w:type="paragraph" w:styleId="Heading3">
    <w:name w:val="heading 3"/>
    <w:basedOn w:val="Heading2"/>
    <w:next w:val="Normal"/>
    <w:link w:val="Heading3Char"/>
    <w:uiPriority w:val="2"/>
    <w:qFormat/>
    <w:rsid w:val="00874FE7"/>
    <w:pPr>
      <w:spacing w:after="240"/>
      <w:outlineLvl w:val="2"/>
    </w:pPr>
    <w:rPr>
      <w:b w:val="0"/>
      <w:sz w:val="36"/>
      <w:szCs w:val="36"/>
    </w:rPr>
  </w:style>
  <w:style w:type="paragraph" w:styleId="Heading4">
    <w:name w:val="heading 4"/>
    <w:basedOn w:val="Normal"/>
    <w:next w:val="Normal"/>
    <w:link w:val="Heading4Char"/>
    <w:uiPriority w:val="3"/>
    <w:qFormat/>
    <w:rsid w:val="00874FE7"/>
    <w:pPr>
      <w:jc w:val="center"/>
      <w:outlineLvl w:val="3"/>
    </w:pPr>
    <w:rPr>
      <w:rFonts w:asciiTheme="majorHAnsi" w:eastAsiaTheme="minorHAnsi" w:hAnsiTheme="majorHAnsi" w:cstheme="minorBidi"/>
      <w:b/>
      <w:color w:val="476166" w:themeColor="accent1"/>
      <w:sz w:val="28"/>
      <w:szCs w:val="28"/>
      <w:lang w:val="en-US" w:eastAsia="en-US" w:bidi="ar-SA"/>
    </w:rPr>
  </w:style>
  <w:style w:type="paragraph" w:styleId="Heading5">
    <w:name w:val="heading 5"/>
    <w:basedOn w:val="Normal"/>
    <w:next w:val="Normal"/>
    <w:link w:val="Heading5Char"/>
    <w:uiPriority w:val="4"/>
    <w:qFormat/>
    <w:rsid w:val="00874FE7"/>
    <w:pPr>
      <w:spacing w:before="240"/>
      <w:outlineLvl w:val="4"/>
    </w:pPr>
    <w:rPr>
      <w:rFonts w:asciiTheme="majorHAnsi" w:eastAsiaTheme="minorHAnsi" w:hAnsiTheme="majorHAnsi" w:cstheme="minorBidi"/>
      <w:b/>
      <w:color w:val="476166" w:themeColor="accent1"/>
      <w:sz w:val="28"/>
      <w:szCs w:val="28"/>
      <w:lang w:val="en-US" w:eastAsia="en-US" w:bidi="ar-SA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GraphicAnchor">
    <w:name w:val="Graphic Anchor"/>
    <w:basedOn w:val="Normal"/>
    <w:uiPriority w:val="8"/>
    <w:qFormat/>
    <w:rsid w:val="00DF198B"/>
    <w:rPr>
      <w:rFonts w:asciiTheme="minorHAnsi" w:eastAsiaTheme="minorHAnsi" w:hAnsiTheme="minorHAnsi" w:cstheme="minorBidi"/>
      <w:sz w:val="10"/>
      <w:lang w:val="en-US" w:eastAsia="en-US" w:bidi="ar-SA"/>
    </w:rPr>
  </w:style>
  <w:style w:type="paragraph" w:styleId="BalloonText">
    <w:name w:val="Balloon Text"/>
    <w:basedOn w:val="Normal"/>
    <w:link w:val="BalloonTextChar"/>
    <w:uiPriority w:val="99"/>
    <w:semiHidden/>
    <w:rsid w:val="00DF198B"/>
    <w:rPr>
      <w:rFonts w:eastAsiaTheme="minorHAnsi"/>
      <w:sz w:val="18"/>
      <w:szCs w:val="18"/>
      <w:lang w:val="en-US" w:eastAsia="en-US" w:bidi="ar-SA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74FE7"/>
    <w:rPr>
      <w:rFonts w:ascii="Times New Roman" w:hAnsi="Times New Roman" w:cs="Times New Roman"/>
      <w:sz w:val="18"/>
      <w:szCs w:val="18"/>
    </w:rPr>
  </w:style>
  <w:style w:type="table" w:styleId="TableGrid">
    <w:name w:val="Table Grid"/>
    <w:basedOn w:val="TableNormal"/>
    <w:uiPriority w:val="39"/>
    <w:rsid w:val="00DF198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rsid w:val="00874FE7"/>
    <w:rPr>
      <w:rFonts w:asciiTheme="majorHAnsi" w:hAnsiTheme="majorHAnsi"/>
      <w:b/>
      <w:color w:val="476166" w:themeColor="accent1"/>
      <w:sz w:val="52"/>
      <w:szCs w:val="52"/>
    </w:rPr>
  </w:style>
  <w:style w:type="character" w:customStyle="1" w:styleId="Heading2Char">
    <w:name w:val="Heading 2 Char"/>
    <w:basedOn w:val="DefaultParagraphFont"/>
    <w:link w:val="Heading2"/>
    <w:uiPriority w:val="1"/>
    <w:rsid w:val="00874FE7"/>
    <w:rPr>
      <w:b/>
      <w:sz w:val="48"/>
      <w:szCs w:val="48"/>
    </w:rPr>
  </w:style>
  <w:style w:type="character" w:customStyle="1" w:styleId="Heading3Char">
    <w:name w:val="Heading 3 Char"/>
    <w:basedOn w:val="DefaultParagraphFont"/>
    <w:link w:val="Heading3"/>
    <w:uiPriority w:val="2"/>
    <w:rsid w:val="00874FE7"/>
    <w:rPr>
      <w:sz w:val="36"/>
      <w:szCs w:val="36"/>
    </w:rPr>
  </w:style>
  <w:style w:type="character" w:customStyle="1" w:styleId="Heading4Char">
    <w:name w:val="Heading 4 Char"/>
    <w:basedOn w:val="DefaultParagraphFont"/>
    <w:link w:val="Heading4"/>
    <w:uiPriority w:val="3"/>
    <w:rsid w:val="00874FE7"/>
    <w:rPr>
      <w:rFonts w:asciiTheme="majorHAnsi" w:hAnsiTheme="majorHAnsi"/>
      <w:b/>
      <w:color w:val="476166" w:themeColor="accent1"/>
      <w:sz w:val="28"/>
      <w:szCs w:val="28"/>
    </w:rPr>
  </w:style>
  <w:style w:type="paragraph" w:customStyle="1" w:styleId="Text">
    <w:name w:val="Text"/>
    <w:basedOn w:val="Normal"/>
    <w:uiPriority w:val="5"/>
    <w:qFormat/>
    <w:rsid w:val="00874FE7"/>
    <w:rPr>
      <w:rFonts w:asciiTheme="minorHAnsi" w:eastAsiaTheme="minorHAnsi" w:hAnsiTheme="minorHAnsi" w:cstheme="minorBidi"/>
      <w:sz w:val="28"/>
      <w:szCs w:val="28"/>
      <w:lang w:val="en-US" w:eastAsia="en-US" w:bidi="ar-SA"/>
    </w:rPr>
  </w:style>
  <w:style w:type="paragraph" w:styleId="Header">
    <w:name w:val="header"/>
    <w:basedOn w:val="Footer"/>
    <w:link w:val="HeaderChar"/>
    <w:uiPriority w:val="99"/>
    <w:semiHidden/>
    <w:rsid w:val="00E74B29"/>
    <w:rPr>
      <w:rFonts w:ascii="Georgia" w:hAnsi="Georgia"/>
    </w:rPr>
  </w:style>
  <w:style w:type="character" w:customStyle="1" w:styleId="HeaderChar">
    <w:name w:val="Header Char"/>
    <w:basedOn w:val="DefaultParagraphFont"/>
    <w:link w:val="Header"/>
    <w:uiPriority w:val="99"/>
    <w:semiHidden/>
    <w:rsid w:val="00874FE7"/>
    <w:rPr>
      <w:rFonts w:ascii="Georgia" w:hAnsi="Georgia"/>
    </w:rPr>
  </w:style>
  <w:style w:type="paragraph" w:styleId="Footer">
    <w:name w:val="footer"/>
    <w:basedOn w:val="Normal"/>
    <w:link w:val="FooterChar"/>
    <w:uiPriority w:val="99"/>
    <w:rsid w:val="006709F1"/>
    <w:pPr>
      <w:tabs>
        <w:tab w:val="center" w:pos="4680"/>
        <w:tab w:val="right" w:pos="9360"/>
      </w:tabs>
    </w:pPr>
    <w:rPr>
      <w:rFonts w:asciiTheme="majorHAnsi" w:eastAsiaTheme="minorHAnsi" w:hAnsiTheme="majorHAnsi" w:cstheme="minorBidi"/>
      <w:b/>
      <w:color w:val="476166" w:themeColor="accent1"/>
      <w:lang w:val="en-US" w:eastAsia="en-US" w:bidi="ar-SA"/>
    </w:rPr>
  </w:style>
  <w:style w:type="character" w:customStyle="1" w:styleId="FooterChar">
    <w:name w:val="Footer Char"/>
    <w:basedOn w:val="DefaultParagraphFont"/>
    <w:link w:val="Footer"/>
    <w:uiPriority w:val="99"/>
    <w:rsid w:val="006709F1"/>
    <w:rPr>
      <w:rFonts w:asciiTheme="majorHAnsi" w:hAnsiTheme="majorHAnsi"/>
      <w:b/>
      <w:color w:val="476166" w:themeColor="accent1"/>
    </w:rPr>
  </w:style>
  <w:style w:type="character" w:styleId="PageNumber">
    <w:name w:val="page number"/>
    <w:basedOn w:val="DefaultParagraphFont"/>
    <w:uiPriority w:val="99"/>
    <w:semiHidden/>
    <w:rsid w:val="00E74B29"/>
  </w:style>
  <w:style w:type="character" w:customStyle="1" w:styleId="Heading5Char">
    <w:name w:val="Heading 5 Char"/>
    <w:basedOn w:val="DefaultParagraphFont"/>
    <w:link w:val="Heading5"/>
    <w:uiPriority w:val="4"/>
    <w:rsid w:val="00874FE7"/>
    <w:rPr>
      <w:rFonts w:asciiTheme="majorHAnsi" w:hAnsiTheme="majorHAnsi"/>
      <w:b/>
      <w:color w:val="476166" w:themeColor="accent1"/>
      <w:sz w:val="28"/>
      <w:szCs w:val="28"/>
    </w:rPr>
  </w:style>
  <w:style w:type="paragraph" w:styleId="Quote">
    <w:name w:val="Quote"/>
    <w:basedOn w:val="Normal"/>
    <w:next w:val="Normal"/>
    <w:link w:val="QuoteChar"/>
    <w:uiPriority w:val="6"/>
    <w:qFormat/>
    <w:rsid w:val="00874FE7"/>
    <w:rPr>
      <w:rFonts w:asciiTheme="minorHAnsi" w:eastAsiaTheme="minorHAnsi" w:hAnsiTheme="minorHAnsi" w:cstheme="minorBidi"/>
      <w:color w:val="476166" w:themeColor="accent1"/>
      <w:sz w:val="96"/>
      <w:szCs w:val="96"/>
      <w:lang w:val="en-US" w:eastAsia="en-US" w:bidi="ar-SA"/>
    </w:rPr>
  </w:style>
  <w:style w:type="character" w:customStyle="1" w:styleId="QuoteChar">
    <w:name w:val="Quote Char"/>
    <w:basedOn w:val="DefaultParagraphFont"/>
    <w:link w:val="Quote"/>
    <w:uiPriority w:val="6"/>
    <w:rsid w:val="00874FE7"/>
    <w:rPr>
      <w:color w:val="476166" w:themeColor="accent1"/>
      <w:sz w:val="96"/>
      <w:szCs w:val="96"/>
    </w:rPr>
  </w:style>
  <w:style w:type="character" w:styleId="PlaceholderText">
    <w:name w:val="Placeholder Text"/>
    <w:basedOn w:val="DefaultParagraphFont"/>
    <w:uiPriority w:val="99"/>
    <w:semiHidden/>
    <w:rsid w:val="00874FE7"/>
    <w:rPr>
      <w:color w:val="808080"/>
    </w:rPr>
  </w:style>
  <w:style w:type="paragraph" w:styleId="ListParagraph">
    <w:name w:val="List Paragraph"/>
    <w:basedOn w:val="Normal"/>
    <w:uiPriority w:val="34"/>
    <w:semiHidden/>
    <w:qFormat/>
    <w:rsid w:val="005D252A"/>
    <w:pPr>
      <w:ind w:left="720"/>
      <w:contextualSpacing/>
    </w:pPr>
    <w:rPr>
      <w:rFonts w:cs="Mangal"/>
      <w:szCs w:val="21"/>
    </w:rPr>
  </w:style>
  <w:style w:type="paragraph" w:styleId="NormalWeb">
    <w:name w:val="Normal (Web)"/>
    <w:basedOn w:val="Normal"/>
    <w:uiPriority w:val="99"/>
    <w:semiHidden/>
    <w:unhideWhenUsed/>
    <w:rsid w:val="005D252A"/>
    <w:pPr>
      <w:spacing w:before="100" w:beforeAutospacing="1" w:after="100" w:afterAutospacing="1"/>
    </w:pPr>
    <w:rPr>
      <w:lang w:bidi="ar-S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799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565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064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0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53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23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62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33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16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21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39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56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32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11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39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97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62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00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78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80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8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06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39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17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26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31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47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27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43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0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05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4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41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5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65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22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75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0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56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6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30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52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732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6393659">
          <w:marLeft w:val="360"/>
          <w:marRight w:val="0"/>
          <w:marTop w:val="19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650464">
          <w:marLeft w:val="360"/>
          <w:marRight w:val="0"/>
          <w:marTop w:val="19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7902092">
          <w:marLeft w:val="360"/>
          <w:marRight w:val="0"/>
          <w:marTop w:val="19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962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9131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288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6989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979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16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73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74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92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10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10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13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28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01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7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06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67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01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46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49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50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99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6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78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51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8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41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90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41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45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17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09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40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59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01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69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75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75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0583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6986639">
          <w:marLeft w:val="360"/>
          <w:marRight w:val="0"/>
          <w:marTop w:val="19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3507466">
          <w:marLeft w:val="360"/>
          <w:marRight w:val="0"/>
          <w:marTop w:val="19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9636303">
          <w:marLeft w:val="360"/>
          <w:marRight w:val="0"/>
          <w:marTop w:val="19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7798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7078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1610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3161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22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29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39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78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95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48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02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52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02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60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73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28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11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65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46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7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0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42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41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44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5203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0109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609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00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1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9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5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55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82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44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60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57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43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02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69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44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20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39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44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54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21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2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12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55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77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20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60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35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14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4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71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37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47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67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0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95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43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21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56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09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77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89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06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67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05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37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94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86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766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25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46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98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24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71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45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65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58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8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18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3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2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32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96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46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26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60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84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9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9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14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88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35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33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32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05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03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12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22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19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1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36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1201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8110706">
          <w:marLeft w:val="360"/>
          <w:marRight w:val="0"/>
          <w:marTop w:val="19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7424317">
          <w:marLeft w:val="360"/>
          <w:marRight w:val="0"/>
          <w:marTop w:val="19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2289594">
          <w:marLeft w:val="360"/>
          <w:marRight w:val="0"/>
          <w:marTop w:val="19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8267721">
          <w:marLeft w:val="360"/>
          <w:marRight w:val="0"/>
          <w:marTop w:val="19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1335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7976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515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90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28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70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14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46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00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64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78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38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27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37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80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32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5579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696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962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73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45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44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94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56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92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31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56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23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80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34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52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92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70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22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11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30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89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12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6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43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44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28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6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7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54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20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03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68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88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02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1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12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6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78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52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73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83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06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29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5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95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05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91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70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00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43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42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0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70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14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74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54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30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82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73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89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26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42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86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65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79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95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8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38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47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24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99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93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06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14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52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60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54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71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48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19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58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9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69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19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50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10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51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16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81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53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19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68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4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7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06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52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2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32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54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6501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5377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5570604">
              <w:marLeft w:val="360"/>
              <w:marRight w:val="0"/>
              <w:marTop w:val="19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531338">
              <w:marLeft w:val="1080"/>
              <w:marRight w:val="0"/>
              <w:marTop w:val="10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2827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7382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6174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120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343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52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87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9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2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17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48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78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6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29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13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71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0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00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1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50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44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41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2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95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97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34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5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05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8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79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42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23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15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44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21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08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21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74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06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56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36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53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65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27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88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1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72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3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58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13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70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55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5193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842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312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72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77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19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09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97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17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98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53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27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84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15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75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69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87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12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85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11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45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15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28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06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86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34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39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16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0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22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1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0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82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86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9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54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00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87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92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69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24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29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37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3425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3494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6371024">
              <w:marLeft w:val="360"/>
              <w:marRight w:val="0"/>
              <w:marTop w:val="19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555497">
              <w:marLeft w:val="1080"/>
              <w:marRight w:val="0"/>
              <w:marTop w:val="10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7959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0584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14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59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65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60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58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15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67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13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13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71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32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92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96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26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02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6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87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86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75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81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29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5942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3660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212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4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11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51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97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41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66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34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7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41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92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81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95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75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84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35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63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18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35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49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78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2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21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54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44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53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72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25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25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59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24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40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01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02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39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9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2953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334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4526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0017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339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8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50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16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6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99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93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96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7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0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61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83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45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70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61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69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30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4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72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57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63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10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60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59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3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97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41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61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5260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0441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34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2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23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37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38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30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73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53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04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37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94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15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74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61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29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34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54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33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18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63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76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02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23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70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86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32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32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9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36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0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67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84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49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01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61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31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77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28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26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62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01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74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4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6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5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18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91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43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1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55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87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80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59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1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13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49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25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12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0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00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15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06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68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80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92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18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35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7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47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39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16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2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23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83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49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9427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1028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5890711">
              <w:marLeft w:val="360"/>
              <w:marRight w:val="0"/>
              <w:marTop w:val="19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924961">
              <w:marLeft w:val="1080"/>
              <w:marRight w:val="0"/>
              <w:marTop w:val="10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1241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7098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274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22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45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11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25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00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70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78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08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19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3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26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30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07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50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89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30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8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58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57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36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0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42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08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64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5778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1985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73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51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70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87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25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03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09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20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64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50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66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93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11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32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15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8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7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57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04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77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5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37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15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74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1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53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47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91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32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06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43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40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76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05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45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76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2981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353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8687416">
              <w:marLeft w:val="360"/>
              <w:marRight w:val="0"/>
              <w:marTop w:val="19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81970">
              <w:marLeft w:val="1080"/>
              <w:marRight w:val="0"/>
              <w:marTop w:val="10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5773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1611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97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15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12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55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13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20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81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65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00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04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96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56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4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22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77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82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38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01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49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59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5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58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35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14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87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94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60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6080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7136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813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55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52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3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24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1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94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68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6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72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46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33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92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94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74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25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96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54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22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50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60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3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83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42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42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80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97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8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57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77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59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37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89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11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88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16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69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63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34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82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25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9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72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8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27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60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62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4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14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55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93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94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87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41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68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04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45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23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98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70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93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73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3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06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6524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1032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807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54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37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7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06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94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45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57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52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27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32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37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6831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8185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721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79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00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49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7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59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08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21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04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8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57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79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39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3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31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52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29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0335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3805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843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35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36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50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49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95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38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95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02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10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86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1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55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08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77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8198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8563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165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16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04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78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95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64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86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13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43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83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73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8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1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36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97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7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7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22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59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63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30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93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86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84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14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8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26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82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8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05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6464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6129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308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98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82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2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83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52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37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63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81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2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14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8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53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48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9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13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94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55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91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9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4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97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8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15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43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86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90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43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89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12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78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79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55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37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65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98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70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65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36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04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17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39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71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8066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0857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384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31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36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80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13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43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14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27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55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81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25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56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71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43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37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55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6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60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47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54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13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19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00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09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61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86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49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6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97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33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55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21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40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66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89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7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37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26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49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68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5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26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25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54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47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0632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0842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100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2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36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2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25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94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54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77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96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11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07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70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50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00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65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50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66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0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82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5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22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4896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0122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479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2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90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98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06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9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04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3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68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47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8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47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47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7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85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6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66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09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08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79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78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3534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7114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294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64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45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61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3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02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1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76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12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0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87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05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0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03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60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78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39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25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51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62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45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83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52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52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98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21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39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22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37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12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38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45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71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99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19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1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05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13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88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38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08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62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55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57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18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69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43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20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12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8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69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30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06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76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63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41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83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92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12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59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9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72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90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45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71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86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20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9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44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44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89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74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0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95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1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56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2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1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32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56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56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92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88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87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65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75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21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23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69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11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38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00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05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63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12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28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48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48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80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04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42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23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58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25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92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85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05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49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90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42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77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97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82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67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58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58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8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60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9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24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96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97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19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93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89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08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51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20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0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64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8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96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9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61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36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31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8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04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76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81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8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14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94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52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3916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3359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964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71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00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79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1471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3149647">
          <w:marLeft w:val="360"/>
          <w:marRight w:val="0"/>
          <w:marTop w:val="19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9035337">
          <w:marLeft w:val="360"/>
          <w:marRight w:val="0"/>
          <w:marTop w:val="19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6401816">
          <w:marLeft w:val="360"/>
          <w:marRight w:val="0"/>
          <w:marTop w:val="19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7946072">
          <w:marLeft w:val="360"/>
          <w:marRight w:val="0"/>
          <w:marTop w:val="19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1765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3044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990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09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03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65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30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76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42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97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2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24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32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90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67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03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93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88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13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00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93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82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86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66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11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98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72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62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71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30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88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25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2482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8783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063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00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25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60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45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20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89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04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8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17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31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07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82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10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7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66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43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91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3481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5455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760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56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93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54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47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05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43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38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83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89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18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29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41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2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84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28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31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48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07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2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80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82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8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78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15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87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30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96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03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19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38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19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81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93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54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72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7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92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35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89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75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17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46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36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65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1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33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6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26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79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73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44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76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91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95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93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22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69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14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09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10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9413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5358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798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97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5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94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35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94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14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0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22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73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84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05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85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48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6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53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66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71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63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21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28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89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96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13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5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4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0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51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70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38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0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0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40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5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44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72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28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73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58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66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91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0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39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92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90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75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65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6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67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71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37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1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24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19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74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66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24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9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92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69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6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89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01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92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10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92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94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28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40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86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7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31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10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80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75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67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36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1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9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76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61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45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56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20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12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04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83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18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96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94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9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40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64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9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75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67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00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21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15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53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97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34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9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41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13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47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25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35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8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69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63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92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81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41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94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89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59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44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74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2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3321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9564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24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26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78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84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57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53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67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50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96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52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80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49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84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20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50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09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34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46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32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57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09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32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76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9396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8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947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71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05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27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57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10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24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47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8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16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28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3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27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48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64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23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40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87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75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77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90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77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0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49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60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27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31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06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06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05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74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77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88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44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90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70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09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15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83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86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16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0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94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9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27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72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64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20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05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05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07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2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89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7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18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5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92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46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78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0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92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74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44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47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60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9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1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73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38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06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28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51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0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99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24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71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png"/><Relationship Id="rId18" Type="http://schemas.openxmlformats.org/officeDocument/2006/relationships/footer" Target="footer2.xml"/><Relationship Id="rId3" Type="http://schemas.openxmlformats.org/officeDocument/2006/relationships/customXml" Target="../customXml/item3.xml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footer" Target="footer1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10" Type="http://schemas.openxmlformats.org/officeDocument/2006/relationships/endnotes" Target="endnotes.xml"/><Relationship Id="rId19" Type="http://schemas.openxmlformats.org/officeDocument/2006/relationships/fontTable" Target="fontTable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rajne\AppData\Roaming\Microsoft\Templates\Modern%20student%20report.dotx" TargetMode="External"/></Relationships>
</file>

<file path=word/theme/theme1.xml><?xml version="1.0" encoding="utf-8"?>
<a:theme xmlns:a="http://schemas.openxmlformats.org/drawingml/2006/main" name="MSR">
  <a:themeElements>
    <a:clrScheme name="Student Report">
      <a:dk1>
        <a:srgbClr val="000000"/>
      </a:dk1>
      <a:lt1>
        <a:srgbClr val="FFFFFF"/>
      </a:lt1>
      <a:dk2>
        <a:srgbClr val="5E5E5E"/>
      </a:dk2>
      <a:lt2>
        <a:srgbClr val="D6D5D5"/>
      </a:lt2>
      <a:accent1>
        <a:srgbClr val="476166"/>
      </a:accent1>
      <a:accent2>
        <a:srgbClr val="2B3890"/>
      </a:accent2>
      <a:accent3>
        <a:srgbClr val="1C75BC"/>
      </a:accent3>
      <a:accent4>
        <a:srgbClr val="27AAE1"/>
      </a:accent4>
      <a:accent5>
        <a:srgbClr val="EBF1F7"/>
      </a:accent5>
      <a:accent6>
        <a:srgbClr val="00AEEF"/>
      </a:accent6>
      <a:hlink>
        <a:srgbClr val="0000FF"/>
      </a:hlink>
      <a:folHlink>
        <a:srgbClr val="FF00FF"/>
      </a:folHlink>
    </a:clrScheme>
    <a:fontScheme name="Custom 14">
      <a:majorFont>
        <a:latin typeface="Century Gothic"/>
        <a:ea typeface=""/>
        <a:cs typeface=""/>
      </a:majorFont>
      <a:minorFont>
        <a:latin typeface="Georgia"/>
        <a:ea typeface=""/>
        <a:cs typeface=""/>
      </a:minorFont>
    </a:fontScheme>
    <a:fmtScheme name="Whit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38100" tIns="38100" rIns="38100" bIns="38100" numCol="1" spcCol="38100" rtlCol="0" anchor="ctr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3000" b="0" i="0" u="none" strike="noStrike" cap="none" spc="0" normalizeH="0" baseline="0">
            <a:ln>
              <a:noFill/>
            </a:ln>
            <a:solidFill>
              <a:srgbClr val="FFFFFF"/>
            </a:solidFill>
            <a:effectLst>
              <a:outerShdw blurRad="38100" dist="12700" dir="5400000" rotWithShape="0">
                <a:srgbClr val="000000">
                  <a:alpha val="50000"/>
                </a:srgbClr>
              </a:outerShdw>
            </a:effectLst>
            <a:uFillTx/>
            <a:latin typeface="+mn-lt"/>
            <a:ea typeface="+mn-ea"/>
            <a:cs typeface="+mn-cs"/>
            <a:sym typeface="Gill Sans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381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ctr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32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Gill Sans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  <a:extLst>
    <a:ext uri="{05A4C25C-085E-4340-85A3-A5531E510DB2}">
      <thm15:themeFamily xmlns:thm15="http://schemas.microsoft.com/office/thememl/2012/main" name="MSR" id="{54319084-637E-F54A-9FE0-A3AC8BF3D5C6}" vid="{83C68410-8BE2-F14B-9BB7-E4AFB045C04E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12" ma:contentTypeDescription="Create a new document." ma:contentTypeScope="" ma:versionID="fa6e671f1cd7e4d96ff9652be322dd5e">
  <xsd:schema xmlns:xsd="http://www.w3.org/2001/XMLSchema" xmlns:xs="http://www.w3.org/2001/XMLSchema" xmlns:p="http://schemas.microsoft.com/office/2006/metadata/properties" xmlns:ns2="71af3243-3dd4-4a8d-8c0d-dd76da1f02a5" xmlns:ns3="16c05727-aa75-4e4a-9b5f-8a80a1165891" targetNamespace="http://schemas.microsoft.com/office/2006/metadata/properties" ma:root="true" ma:fieldsID="4e2496f70b101db0b8013f30a071bbf7" ns2:_="" ns3:_="">
    <xsd:import namespace="71af3243-3dd4-4a8d-8c0d-dd76da1f02a5"/>
    <xsd:import namespace="16c05727-aa75-4e4a-9b5f-8a80a116589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  <xsd:element ref="ns2:Statu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AutoTags" ma:index="11" nillable="true" ma:displayName="MediaServiceAutoTags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internalName="MediaServiceKeyPoints" ma:readOnly="false">
      <xsd:simpleType>
        <xsd:restriction base="dms:Note">
          <xsd:maxLength value="255"/>
        </xsd:restriction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  <xsd:element name="Status" ma:index="19" nillable="true" ma:displayName="Status" ma:default="Not started" ma:format="Dropdown" ma:internalName="Status">
      <xsd:simpleType>
        <xsd:restriction base="dms:Choice">
          <xsd:enumeration value="Not started"/>
          <xsd:enumeration value="In Progress"/>
          <xsd:enumeration value="Completed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Status xmlns="71af3243-3dd4-4a8d-8c0d-dd76da1f02a5">Not started</Status>
    <MediaServiceKeyPoints xmlns="71af3243-3dd4-4a8d-8c0d-dd76da1f02a5" xsi:nil="true"/>
  </documentManagement>
</p:properties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4D6A9C88-0F81-4B9D-AB62-584CECB03BE1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B5AA84DA-4874-4497-B587-599D84E265B0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1af3243-3dd4-4a8d-8c0d-dd76da1f02a5"/>
    <ds:schemaRef ds:uri="16c05727-aa75-4e4a-9b5f-8a80a116589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10D3411A-7586-4E92-AE2C-577E571916D9}">
  <ds:schemaRefs>
    <ds:schemaRef ds:uri="http://schemas.microsoft.com/office/2006/metadata/properties"/>
    <ds:schemaRef ds:uri="http://schemas.microsoft.com/office/infopath/2007/PartnerControls"/>
    <ds:schemaRef ds:uri="71af3243-3dd4-4a8d-8c0d-dd76da1f02a5"/>
  </ds:schemaRefs>
</ds:datastoreItem>
</file>

<file path=customXml/itemProps4.xml><?xml version="1.0" encoding="utf-8"?>
<ds:datastoreItem xmlns:ds="http://schemas.openxmlformats.org/officeDocument/2006/customXml" ds:itemID="{65D670B6-EC8C-4A16-AA74-472978BEF741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Modern student report</Template>
  <TotalTime>0</TotalTime>
  <Pages>9</Pages>
  <Words>527</Words>
  <Characters>3005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2021-09-09T11:19:00Z</dcterms:created>
  <dcterms:modified xsi:type="dcterms:W3CDTF">2022-04-04T07:14:00Z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</Properties>
</file>