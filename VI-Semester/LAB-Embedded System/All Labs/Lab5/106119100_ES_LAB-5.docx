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3F7FE2C6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567"/>
        <w:gridCol w:w="1773"/>
        <w:gridCol w:w="57"/>
        <w:gridCol w:w="5995"/>
        <w:gridCol w:w="68"/>
        <w:gridCol w:w="1170"/>
        <w:gridCol w:w="1002"/>
        <w:gridCol w:w="158"/>
      </w:tblGrid>
      <w:tr w:rsidR="00DF198B" w14:paraId="0EA6A1C3" w14:textId="77777777" w:rsidTr="00B54757">
        <w:trPr>
          <w:trHeight w:val="888"/>
        </w:trPr>
        <w:tc>
          <w:tcPr>
            <w:tcW w:w="10790" w:type="dxa"/>
            <w:gridSpan w:val="8"/>
          </w:tcPr>
          <w:p w14:paraId="11FC1462" w14:textId="5DA567F1" w:rsidR="00DF198B" w:rsidRPr="002E39E4" w:rsidRDefault="002E39E4">
            <w:pPr>
              <w:rPr>
                <w:sz w:val="40"/>
                <w:szCs w:val="40"/>
              </w:rPr>
            </w:pPr>
            <w:r w:rsidRPr="002E39E4">
              <w:rPr>
                <w:color w:val="FF0000"/>
                <w:sz w:val="40"/>
                <w:szCs w:val="40"/>
                <w:highlight w:val="yellow"/>
              </w:rPr>
              <w:t>Date : 07/03/2022</w:t>
            </w:r>
          </w:p>
        </w:tc>
      </w:tr>
      <w:tr w:rsidR="00DF198B" w14:paraId="198006D4" w14:textId="77777777" w:rsidTr="00B54757">
        <w:trPr>
          <w:trHeight w:val="1790"/>
        </w:trPr>
        <w:tc>
          <w:tcPr>
            <w:tcW w:w="567" w:type="dxa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10065" w:type="dxa"/>
            <w:gridSpan w:val="6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C4E67DC" w14:textId="62D8C479" w:rsidR="00B54757" w:rsidRDefault="00092E41" w:rsidP="00B54757">
            <w:pPr>
              <w:jc w:val="center"/>
              <w:rPr>
                <w:sz w:val="64"/>
                <w:szCs w:val="64"/>
                <w:u w:val="single"/>
              </w:rPr>
            </w:pPr>
            <w:r w:rsidRPr="00B54757">
              <w:rPr>
                <w:sz w:val="64"/>
                <w:szCs w:val="64"/>
              </w:rPr>
              <w:t>CSLR</w:t>
            </w:r>
            <w:r w:rsidR="00B54757" w:rsidRPr="00B54757">
              <w:rPr>
                <w:sz w:val="64"/>
                <w:szCs w:val="64"/>
              </w:rPr>
              <w:t>6</w:t>
            </w:r>
            <w:r w:rsidRPr="00B54757">
              <w:rPr>
                <w:sz w:val="64"/>
                <w:szCs w:val="64"/>
              </w:rPr>
              <w:t xml:space="preserve">1 : </w:t>
            </w:r>
            <w:r w:rsidR="00B54757" w:rsidRPr="00B54757">
              <w:rPr>
                <w:sz w:val="64"/>
                <w:szCs w:val="64"/>
              </w:rPr>
              <w:t>EMBEDDED SYSTEMS</w:t>
            </w:r>
            <w:r w:rsidRPr="00092E41">
              <w:rPr>
                <w:sz w:val="64"/>
                <w:szCs w:val="64"/>
                <w:u w:val="single"/>
              </w:rPr>
              <w:t xml:space="preserve"> </w:t>
            </w:r>
          </w:p>
          <w:p w14:paraId="566C2157" w14:textId="532A2112" w:rsidR="00DF198B" w:rsidRPr="00B54757" w:rsidRDefault="00092E41" w:rsidP="00092E41">
            <w:pPr>
              <w:jc w:val="center"/>
              <w:rPr>
                <w:rFonts w:asciiTheme="minorHAnsi" w:hAnsiTheme="minorHAnsi"/>
                <w:b/>
                <w:bCs/>
                <w:sz w:val="64"/>
                <w:szCs w:val="64"/>
              </w:rPr>
            </w:pPr>
            <w:r w:rsidRPr="00B54757">
              <w:rPr>
                <w:rFonts w:asciiTheme="minorHAnsi" w:hAnsiTheme="minorHAnsi"/>
                <w:b/>
                <w:bCs/>
                <w:sz w:val="64"/>
                <w:szCs w:val="64"/>
              </w:rPr>
              <w:t>LAB-</w:t>
            </w:r>
            <w:r w:rsidR="002E39E4">
              <w:rPr>
                <w:rFonts w:asciiTheme="minorHAnsi" w:hAnsiTheme="minorHAnsi"/>
                <w:b/>
                <w:bCs/>
                <w:sz w:val="64"/>
                <w:szCs w:val="64"/>
              </w:rPr>
              <w:t>5</w:t>
            </w:r>
          </w:p>
        </w:tc>
        <w:tc>
          <w:tcPr>
            <w:tcW w:w="158" w:type="dxa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B54757">
        <w:trPr>
          <w:trHeight w:val="1837"/>
        </w:trPr>
        <w:tc>
          <w:tcPr>
            <w:tcW w:w="567" w:type="dxa"/>
          </w:tcPr>
          <w:p w14:paraId="5F92C429" w14:textId="77777777" w:rsidR="00DF198B" w:rsidRDefault="00DF198B"/>
        </w:tc>
        <w:tc>
          <w:tcPr>
            <w:tcW w:w="9063" w:type="dxa"/>
            <w:gridSpan w:val="5"/>
          </w:tcPr>
          <w:p w14:paraId="1C7C4E3C" w14:textId="77777777" w:rsidR="00DF198B" w:rsidRDefault="00DF198B"/>
        </w:tc>
        <w:tc>
          <w:tcPr>
            <w:tcW w:w="1160" w:type="dxa"/>
            <w:gridSpan w:val="2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3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3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 :</w:t>
            </w:r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 :</w:t>
            </w:r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 :</w:t>
            </w:r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2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66652618" w14:textId="517356D0" w:rsidR="00CE66ED" w:rsidRPr="00CE66ED" w:rsidRDefault="00CE66ED" w:rsidP="00CE66ED"/>
    <w:p w14:paraId="50D63936" w14:textId="455DA9AE" w:rsidR="00CE66ED" w:rsidRPr="002E39E4" w:rsidRDefault="00CE66ED" w:rsidP="00CE66ED">
      <w:pPr>
        <w:rPr>
          <w:sz w:val="36"/>
          <w:szCs w:val="36"/>
        </w:rPr>
      </w:pPr>
    </w:p>
    <w:p w14:paraId="1CB7CEB1" w14:textId="26339B12" w:rsidR="002E39E4" w:rsidRPr="002E39E4" w:rsidRDefault="002E39E4" w:rsidP="00407674">
      <w:pPr>
        <w:shd w:val="clear" w:color="auto" w:fill="FFFFFF"/>
        <w:spacing w:line="285" w:lineRule="atLeast"/>
        <w:rPr>
          <w:sz w:val="36"/>
          <w:szCs w:val="36"/>
        </w:rPr>
      </w:pPr>
      <w:r w:rsidRPr="002E39E4">
        <w:rPr>
          <w:sz w:val="36"/>
          <w:szCs w:val="36"/>
        </w:rPr>
        <w:lastRenderedPageBreak/>
        <w:t>1. Blink Led In Arduino UNO Simulator using Tinkercad</w:t>
      </w:r>
    </w:p>
    <w:p w14:paraId="24D0D71C" w14:textId="7AD91147" w:rsidR="002E39E4" w:rsidRPr="002E39E4" w:rsidRDefault="002E39E4" w:rsidP="00407674">
      <w:pPr>
        <w:shd w:val="clear" w:color="auto" w:fill="FFFFFF"/>
        <w:spacing w:line="285" w:lineRule="atLeast"/>
        <w:rPr>
          <w:sz w:val="36"/>
          <w:szCs w:val="36"/>
        </w:rPr>
      </w:pPr>
    </w:p>
    <w:p w14:paraId="24A038B8" w14:textId="4F5BAC12" w:rsidR="002E39E4" w:rsidRPr="002E39E4" w:rsidRDefault="002E39E4" w:rsidP="00407674">
      <w:pPr>
        <w:shd w:val="clear" w:color="auto" w:fill="FFFFFF"/>
        <w:spacing w:line="285" w:lineRule="atLeast"/>
        <w:rPr>
          <w:color w:val="0070C0"/>
          <w:sz w:val="36"/>
          <w:szCs w:val="36"/>
        </w:rPr>
      </w:pPr>
      <w:r w:rsidRPr="002E39E4">
        <w:rPr>
          <w:color w:val="0070C0"/>
          <w:sz w:val="36"/>
          <w:szCs w:val="36"/>
        </w:rPr>
        <w:t>Code</w:t>
      </w:r>
    </w:p>
    <w:p w14:paraId="5C9DD9FD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928374"/>
          <w:sz w:val="30"/>
          <w:szCs w:val="30"/>
          <w:lang w:bidi="ar-SA"/>
        </w:rPr>
        <w:t>// 106119100 C++ code to blink the LED</w:t>
      </w:r>
    </w:p>
    <w:p w14:paraId="2EC0AB2F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</w:p>
    <w:p w14:paraId="6ABBFCBA" w14:textId="1049A566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2E39E4">
        <w:rPr>
          <w:rFonts w:ascii="Fantasque Sans Mono" w:hAnsi="Fantasque Sans Mono"/>
          <w:color w:val="FABD2F"/>
          <w:sz w:val="30"/>
          <w:szCs w:val="30"/>
          <w:lang w:bidi="ar-SA"/>
        </w:rPr>
        <w:t>setup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(){</w:t>
      </w:r>
    </w:p>
    <w:p w14:paraId="48DB493B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2E39E4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2E39E4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1F953839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3A9AA9BD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</w:p>
    <w:p w14:paraId="5FF0203D" w14:textId="745B066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2E39E4">
        <w:rPr>
          <w:rFonts w:ascii="Fantasque Sans Mono" w:hAnsi="Fantasque Sans Mono"/>
          <w:color w:val="FABD2F"/>
          <w:sz w:val="30"/>
          <w:szCs w:val="30"/>
          <w:lang w:bidi="ar-SA"/>
        </w:rPr>
        <w:t>loop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(){</w:t>
      </w:r>
    </w:p>
    <w:p w14:paraId="1A11A771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2E39E4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2E39E4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32516761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2E39E4">
        <w:rPr>
          <w:rFonts w:ascii="Fantasque Sans Mono" w:hAnsi="Fantasque Sans Mono"/>
          <w:color w:val="FABD2F"/>
          <w:sz w:val="30"/>
          <w:szCs w:val="30"/>
          <w:lang w:bidi="ar-SA"/>
        </w:rPr>
        <w:t>delay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2E39E4">
        <w:rPr>
          <w:rFonts w:ascii="Fantasque Sans Mono" w:hAnsi="Fantasque Sans Mono"/>
          <w:color w:val="D3869B"/>
          <w:sz w:val="30"/>
          <w:szCs w:val="30"/>
          <w:lang w:bidi="ar-SA"/>
        </w:rPr>
        <w:t>1000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r w:rsidRPr="002E39E4">
        <w:rPr>
          <w:rFonts w:ascii="Fantasque Sans Mono" w:hAnsi="Fantasque Sans Mono"/>
          <w:color w:val="928374"/>
          <w:sz w:val="30"/>
          <w:szCs w:val="30"/>
          <w:lang w:bidi="ar-SA"/>
        </w:rPr>
        <w:t xml:space="preserve"> // Wait for 1000 millisecond(s)</w:t>
      </w:r>
    </w:p>
    <w:p w14:paraId="77F7B918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2E39E4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2E39E4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7584CB25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2E39E4">
        <w:rPr>
          <w:rFonts w:ascii="Fantasque Sans Mono" w:hAnsi="Fantasque Sans Mono"/>
          <w:color w:val="FABD2F"/>
          <w:sz w:val="30"/>
          <w:szCs w:val="30"/>
          <w:lang w:bidi="ar-SA"/>
        </w:rPr>
        <w:t>delay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2E39E4">
        <w:rPr>
          <w:rFonts w:ascii="Fantasque Sans Mono" w:hAnsi="Fantasque Sans Mono"/>
          <w:color w:val="D3869B"/>
          <w:sz w:val="30"/>
          <w:szCs w:val="30"/>
          <w:lang w:bidi="ar-SA"/>
        </w:rPr>
        <w:t>1000</w:t>
      </w: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  <w:r w:rsidRPr="002E39E4">
        <w:rPr>
          <w:rFonts w:ascii="Fantasque Sans Mono" w:hAnsi="Fantasque Sans Mono"/>
          <w:color w:val="928374"/>
          <w:sz w:val="30"/>
          <w:szCs w:val="30"/>
          <w:lang w:bidi="ar-SA"/>
        </w:rPr>
        <w:t xml:space="preserve"> // Wait for 1000 millisecond(s)</w:t>
      </w:r>
    </w:p>
    <w:p w14:paraId="02724D58" w14:textId="77777777" w:rsidR="002E39E4" w:rsidRPr="002E39E4" w:rsidRDefault="002E39E4" w:rsidP="002E39E4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2E39E4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6DA28EB5" w14:textId="77777777" w:rsidR="00FE6A20" w:rsidRDefault="00FE6A20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p w14:paraId="49D7B27E" w14:textId="291033DE" w:rsidR="0087697B" w:rsidRDefault="0087697B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  <w:r>
        <w:rPr>
          <w:color w:val="0070C0"/>
          <w:sz w:val="44"/>
          <w:szCs w:val="44"/>
        </w:rPr>
        <w:t>Output</w:t>
      </w:r>
    </w:p>
    <w:p w14:paraId="11736C69" w14:textId="6311A124" w:rsidR="002E39E4" w:rsidRDefault="002E39E4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  <w:r>
        <w:rPr>
          <w:noProof/>
        </w:rPr>
        <w:drawing>
          <wp:inline distT="0" distB="0" distL="0" distR="0" wp14:anchorId="12DBE216" wp14:editId="612479A5">
            <wp:extent cx="6858000" cy="385762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705A" w14:textId="43A58A9A" w:rsidR="0087697B" w:rsidRDefault="0087697B" w:rsidP="0087697B">
      <w:pPr>
        <w:shd w:val="clear" w:color="auto" w:fill="FFFFFF"/>
        <w:spacing w:line="285" w:lineRule="atLeast"/>
        <w:rPr>
          <w:sz w:val="36"/>
          <w:szCs w:val="36"/>
        </w:rPr>
      </w:pPr>
      <w:r w:rsidRPr="0087697B">
        <w:rPr>
          <w:sz w:val="36"/>
          <w:szCs w:val="36"/>
        </w:rPr>
        <w:lastRenderedPageBreak/>
        <w:t xml:space="preserve">2. </w:t>
      </w:r>
      <w:r w:rsidRPr="0087697B">
        <w:rPr>
          <w:sz w:val="36"/>
          <w:szCs w:val="36"/>
        </w:rPr>
        <w:t>Blink LEDs in alternate order – 1 and 3 together and 2 and 4 together.</w:t>
      </w:r>
    </w:p>
    <w:p w14:paraId="40C3110F" w14:textId="40116414" w:rsidR="0087697B" w:rsidRDefault="0087697B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 w:rsidRPr="0087697B">
        <w:rPr>
          <w:color w:val="27AAE1" w:themeColor="accent4"/>
          <w:sz w:val="36"/>
          <w:szCs w:val="36"/>
        </w:rPr>
        <w:t>Code</w:t>
      </w:r>
      <w:r w:rsidR="00FE6A20">
        <w:rPr>
          <w:color w:val="27AAE1" w:themeColor="accent4"/>
          <w:sz w:val="36"/>
          <w:szCs w:val="36"/>
        </w:rPr>
        <w:t>:</w:t>
      </w:r>
    </w:p>
    <w:p w14:paraId="30A8BE17" w14:textId="0C6695D4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928374"/>
          <w:sz w:val="30"/>
          <w:szCs w:val="30"/>
          <w:lang w:bidi="ar-SA"/>
        </w:rPr>
        <w:t>// 106119100 C++ code to Blink Alternative LED</w:t>
      </w:r>
    </w:p>
    <w:p w14:paraId="6267C3BC" w14:textId="568EABC6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setup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(){</w:t>
      </w:r>
    </w:p>
    <w:p w14:paraId="41CCFB8F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6FDB64E1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6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4EB9F3F7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4ED117AE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2BA8E850" w14:textId="3A60A8E4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345D1443" w14:textId="293C0421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loop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(){</w:t>
      </w:r>
    </w:p>
    <w:p w14:paraId="71DF1FEF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17D90C9D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7CC58F04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420C7E32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6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745213CF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delay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2000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0BCEEFA1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1CCB97AE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6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4986BDC9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512B9E1D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115D8D10" w14:textId="77777777" w:rsidR="000738D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738D0">
        <w:rPr>
          <w:rFonts w:ascii="Fantasque Sans Mono" w:hAnsi="Fantasque Sans Mono"/>
          <w:color w:val="FABD2F"/>
          <w:sz w:val="30"/>
          <w:szCs w:val="30"/>
          <w:lang w:bidi="ar-SA"/>
        </w:rPr>
        <w:t>delay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738D0">
        <w:rPr>
          <w:rFonts w:ascii="Fantasque Sans Mono" w:hAnsi="Fantasque Sans Mono"/>
          <w:color w:val="D3869B"/>
          <w:sz w:val="30"/>
          <w:szCs w:val="30"/>
          <w:lang w:bidi="ar-SA"/>
        </w:rPr>
        <w:t>2000</w:t>
      </w: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763918CC" w14:textId="7E771C88" w:rsidR="00FE6A20" w:rsidRPr="000738D0" w:rsidRDefault="000738D0" w:rsidP="000738D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738D0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52DAAEE2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3DEED78A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4F6C9377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33C1F00D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00463443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26DDA4AF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43662B48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60C17B87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7384AB0A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4E082845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04275F6B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6A90CCC1" w14:textId="7777777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139BE252" w14:textId="75842BCA" w:rsidR="00FE6A20" w:rsidRDefault="00FE6A2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>
        <w:rPr>
          <w:color w:val="27AAE1" w:themeColor="accent4"/>
          <w:sz w:val="36"/>
          <w:szCs w:val="36"/>
        </w:rPr>
        <w:lastRenderedPageBreak/>
        <w:t>Output:</w:t>
      </w:r>
    </w:p>
    <w:p w14:paraId="5EC17E26" w14:textId="0E257B67" w:rsidR="00FE6A2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>
        <w:rPr>
          <w:noProof/>
        </w:rPr>
        <w:drawing>
          <wp:inline distT="0" distB="0" distL="0" distR="0" wp14:anchorId="503B5628" wp14:editId="4FE4DA1D">
            <wp:extent cx="6858000" cy="3857625"/>
            <wp:effectExtent l="0" t="0" r="0" b="952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082A" w14:textId="492D4C5B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69D70F01" w14:textId="7A67924B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72644DE4" w14:textId="0D0D0D68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48C7FFB6" w14:textId="3BA9B40C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786CFC69" w14:textId="081C3000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3C6A1A2F" w14:textId="4D7B610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11462F39" w14:textId="4C8E63D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0D99098C" w14:textId="430FFC8D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57588C01" w14:textId="7AFFF9F2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4924B538" w14:textId="20490C5F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2D6C68FC" w14:textId="33046889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4B2B1334" w14:textId="4E8C9E03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0396B70E" w14:textId="47F93F05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3FF37FBA" w14:textId="7B77E566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41A86A4C" w14:textId="7502C357" w:rsidR="000738D0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060CE9BA" w14:textId="77777777" w:rsidR="000738D0" w:rsidRPr="0087697B" w:rsidRDefault="000738D0" w:rsidP="0087697B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02DDBA35" w14:textId="222D2748" w:rsidR="0087697B" w:rsidRDefault="0087697B" w:rsidP="0087697B">
      <w:pPr>
        <w:shd w:val="clear" w:color="auto" w:fill="FFFFFF"/>
        <w:spacing w:line="285" w:lineRule="atLeast"/>
        <w:rPr>
          <w:sz w:val="36"/>
          <w:szCs w:val="36"/>
        </w:rPr>
      </w:pPr>
      <w:r w:rsidRPr="0087697B">
        <w:rPr>
          <w:sz w:val="36"/>
          <w:szCs w:val="36"/>
        </w:rPr>
        <w:lastRenderedPageBreak/>
        <w:t xml:space="preserve">3. </w:t>
      </w:r>
      <w:r w:rsidRPr="0087697B">
        <w:rPr>
          <w:sz w:val="36"/>
          <w:szCs w:val="36"/>
        </w:rPr>
        <w:t>Blink LEDs – count from 1 to 15; if the board is counting odd value, wait for 1 sec, else wait for 2 sec.</w:t>
      </w:r>
    </w:p>
    <w:p w14:paraId="3870A75D" w14:textId="546868D8" w:rsidR="00FE6A20" w:rsidRDefault="00FE6A2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 w:rsidRPr="0087697B">
        <w:rPr>
          <w:color w:val="27AAE1" w:themeColor="accent4"/>
          <w:sz w:val="36"/>
          <w:szCs w:val="36"/>
        </w:rPr>
        <w:t>Code</w:t>
      </w:r>
      <w:r>
        <w:rPr>
          <w:color w:val="27AAE1" w:themeColor="accent4"/>
          <w:sz w:val="36"/>
          <w:szCs w:val="36"/>
        </w:rPr>
        <w:t>:</w:t>
      </w:r>
    </w:p>
    <w:p w14:paraId="48EE6CEC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928374"/>
          <w:sz w:val="30"/>
          <w:szCs w:val="30"/>
          <w:lang w:bidi="ar-SA"/>
        </w:rPr>
        <w:t>// 106119100 C++ code to Wait for 1 and 2 sec for</w:t>
      </w:r>
    </w:p>
    <w:p w14:paraId="7DD57A17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928374"/>
          <w:sz w:val="30"/>
          <w:szCs w:val="30"/>
          <w:lang w:bidi="ar-SA"/>
        </w:rPr>
        <w:t>// odd and even count</w:t>
      </w:r>
    </w:p>
    <w:p w14:paraId="01B9B4D4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setup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4C5ACEDB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52BE76FC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6FE780B4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6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1F416D75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2C10E2EB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1EDE1ACE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49B7049C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displayNumber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0D38C238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557FA73F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n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1D4011FA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n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&gt;&gt;=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3DFE617D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6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n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62EEBEB1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n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&gt;&gt;=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7C1674AC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n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0486EBAA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n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&gt;&gt;=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470B91EE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n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21EA21A4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2E1963AD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loop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1F11A82F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036DDFBB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A02151">
        <w:rPr>
          <w:rFonts w:ascii="Fantasque Sans Mono" w:hAnsi="Fantasque Sans Mono"/>
          <w:color w:val="FB4934"/>
          <w:sz w:val="30"/>
          <w:szCs w:val="30"/>
          <w:lang w:bidi="ar-SA"/>
        </w:rPr>
        <w:t>for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>i</w:t>
      </w:r>
      <w:proofErr w:type="spellEnd"/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>i</w:t>
      </w:r>
      <w:proofErr w:type="spellEnd"/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&lt;=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15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>i</w:t>
      </w:r>
      <w:proofErr w:type="spellEnd"/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++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292CB571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333985D8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displayNumber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>i</w:t>
      </w:r>
      <w:proofErr w:type="spellEnd"/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40D0887C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A02151">
        <w:rPr>
          <w:rFonts w:ascii="Fantasque Sans Mono" w:hAnsi="Fantasque Sans Mono"/>
          <w:color w:val="FB4934"/>
          <w:sz w:val="30"/>
          <w:szCs w:val="30"/>
          <w:lang w:bidi="ar-SA"/>
        </w:rPr>
        <w:t>if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>i</w:t>
      </w:r>
      <w:proofErr w:type="spellEnd"/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1B10CECC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delay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1000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6EDA221A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A02151">
        <w:rPr>
          <w:rFonts w:ascii="Fantasque Sans Mono" w:hAnsi="Fantasque Sans Mono"/>
          <w:color w:val="FB4934"/>
          <w:sz w:val="30"/>
          <w:szCs w:val="30"/>
          <w:lang w:bidi="ar-SA"/>
        </w:rPr>
        <w:t>else</w:t>
      </w:r>
    </w:p>
    <w:p w14:paraId="415B2FEA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r w:rsidRPr="00A02151">
        <w:rPr>
          <w:rFonts w:ascii="Fantasque Sans Mono" w:hAnsi="Fantasque Sans Mono"/>
          <w:color w:val="FABD2F"/>
          <w:sz w:val="30"/>
          <w:szCs w:val="30"/>
          <w:lang w:bidi="ar-SA"/>
        </w:rPr>
        <w:t>delay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A02151">
        <w:rPr>
          <w:rFonts w:ascii="Fantasque Sans Mono" w:hAnsi="Fantasque Sans Mono"/>
          <w:color w:val="D3869B"/>
          <w:sz w:val="30"/>
          <w:szCs w:val="30"/>
          <w:lang w:bidi="ar-SA"/>
        </w:rPr>
        <w:t>2000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6249F035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4991170A" w14:textId="77777777" w:rsidR="00A02151" w:rsidRPr="00A02151" w:rsidRDefault="00A02151" w:rsidP="00A0215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A0215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448B1A9C" w14:textId="77777777" w:rsidR="00A02151" w:rsidRDefault="00A02151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50A0CDC7" w14:textId="77777777" w:rsidR="00FE6A20" w:rsidRDefault="00FE6A2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54D161BE" w14:textId="77777777" w:rsidR="00FE6A20" w:rsidRPr="0087697B" w:rsidRDefault="00FE6A2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>
        <w:rPr>
          <w:color w:val="27AAE1" w:themeColor="accent4"/>
          <w:sz w:val="36"/>
          <w:szCs w:val="36"/>
        </w:rPr>
        <w:t>Output:</w:t>
      </w:r>
    </w:p>
    <w:p w14:paraId="3948C9C0" w14:textId="109406A3" w:rsidR="00FE6A20" w:rsidRDefault="00A02151" w:rsidP="0087697B">
      <w:pPr>
        <w:shd w:val="clear" w:color="auto" w:fill="FFFFFF"/>
        <w:spacing w:line="285" w:lineRule="atLeast"/>
        <w:rPr>
          <w:sz w:val="36"/>
          <w:szCs w:val="36"/>
        </w:rPr>
      </w:pPr>
      <w:r>
        <w:rPr>
          <w:noProof/>
        </w:rPr>
        <w:drawing>
          <wp:inline distT="0" distB="0" distL="0" distR="0" wp14:anchorId="30498654" wp14:editId="033F1A28">
            <wp:extent cx="6858000" cy="3857625"/>
            <wp:effectExtent l="0" t="0" r="0" b="952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C7C5" w14:textId="73218517" w:rsidR="004E2C09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67FBA9DB" w14:textId="3CB022FB" w:rsidR="004E2C09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4C3ACAA7" w14:textId="067D4FD9" w:rsidR="004E2C09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106CEFE2" w14:textId="3E3B5F7C" w:rsidR="004E2C09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06CADC3C" w14:textId="2F6FA883" w:rsidR="004E2C09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69A084B3" w14:textId="4E0FC26F" w:rsidR="004E2C09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4DA2FC62" w14:textId="00B91033" w:rsidR="004E2C09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56AF2AC6" w14:textId="1908DB41" w:rsidR="004E2C09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7AEB2E64" w14:textId="386F47A2" w:rsidR="004E2C09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201BDB22" w14:textId="67B2738D" w:rsidR="000738D0" w:rsidRDefault="000738D0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4407DE03" w14:textId="7CDCE13E" w:rsidR="000738D0" w:rsidRDefault="000738D0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40BA04A7" w14:textId="3B5161B2" w:rsidR="000738D0" w:rsidRDefault="000738D0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3C1DBA23" w14:textId="77777777" w:rsidR="000738D0" w:rsidRDefault="000738D0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41E6FC8B" w14:textId="77777777" w:rsidR="00A02151" w:rsidRPr="0087697B" w:rsidRDefault="00A02151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0F3D262C" w14:textId="36DCF489" w:rsidR="0087697B" w:rsidRDefault="0087697B" w:rsidP="0087697B">
      <w:pPr>
        <w:shd w:val="clear" w:color="auto" w:fill="FFFFFF"/>
        <w:spacing w:line="285" w:lineRule="atLeast"/>
        <w:rPr>
          <w:sz w:val="36"/>
          <w:szCs w:val="36"/>
        </w:rPr>
      </w:pPr>
      <w:r w:rsidRPr="0087697B">
        <w:rPr>
          <w:sz w:val="36"/>
          <w:szCs w:val="36"/>
        </w:rPr>
        <w:lastRenderedPageBreak/>
        <w:t xml:space="preserve">4. </w:t>
      </w:r>
      <w:r w:rsidRPr="0087697B">
        <w:rPr>
          <w:sz w:val="36"/>
          <w:szCs w:val="36"/>
        </w:rPr>
        <w:t>Blink LEDs – for all composite number below 15.</w:t>
      </w:r>
    </w:p>
    <w:p w14:paraId="287E180A" w14:textId="44032E0C" w:rsidR="00FE6A20" w:rsidRDefault="00FE6A2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 w:rsidRPr="0087697B">
        <w:rPr>
          <w:color w:val="27AAE1" w:themeColor="accent4"/>
          <w:sz w:val="36"/>
          <w:szCs w:val="36"/>
        </w:rPr>
        <w:t>Code</w:t>
      </w:r>
      <w:r>
        <w:rPr>
          <w:color w:val="27AAE1" w:themeColor="accent4"/>
          <w:sz w:val="36"/>
          <w:szCs w:val="36"/>
        </w:rPr>
        <w:t>:</w:t>
      </w:r>
    </w:p>
    <w:p w14:paraId="641EA643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928374"/>
          <w:sz w:val="30"/>
          <w:szCs w:val="30"/>
          <w:lang w:bidi="ar-SA"/>
        </w:rPr>
        <w:t>// 106119100 C++ code to count composite number</w:t>
      </w:r>
    </w:p>
    <w:p w14:paraId="06DD5373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setup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73D726F6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1FFE9073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03F8409B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6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65D32FF5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71E3A5F0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4561E385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57623E8E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displayNumber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6F06B43C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6F3D5C27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200535D6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&gt;&gt;=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02EF1B5A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6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29F8FF8C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&gt;&gt;=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50706C03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03EC8AE2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&gt;&gt;=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2498A0C6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0E5C86E7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0EAFFD86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bool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isPrime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109DBA9A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0E0C4CE9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if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==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||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==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08EF4B82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return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5F306AEE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if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==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5F8308D9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return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40F7453F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for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3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&lt;=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++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6928689C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4E4229FF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for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fac</w:t>
      </w:r>
      <w:proofErr w:type="spellEnd"/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fac</w:t>
      </w:r>
      <w:proofErr w:type="spellEnd"/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&lt;=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-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fac</w:t>
      </w:r>
      <w:proofErr w:type="spellEnd"/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++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5B52091B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7534391B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if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%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fac</w:t>
      </w:r>
      <w:proofErr w:type="spellEnd"/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==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6F7FBB04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return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12366C30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4CE117EC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lastRenderedPageBreak/>
        <w:t xml:space="preserve">   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725F9232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return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577883B8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456217EA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loop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5F3C3F54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255652C2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for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&lt;=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15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041131">
        <w:rPr>
          <w:rFonts w:ascii="Fantasque Sans Mono" w:hAnsi="Fantasque Sans Mono"/>
          <w:color w:val="8EC07C"/>
          <w:sz w:val="30"/>
          <w:szCs w:val="30"/>
          <w:lang w:bidi="ar-SA"/>
        </w:rPr>
        <w:t>++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7BB19CC3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67D7DF32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if</w:t>
      </w: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FB4934"/>
          <w:sz w:val="30"/>
          <w:szCs w:val="30"/>
          <w:lang w:bidi="ar-SA"/>
        </w:rPr>
        <w:t>!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isPrime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))</w:t>
      </w:r>
    </w:p>
    <w:p w14:paraId="5F9A72D4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43341DE9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proofErr w:type="spellStart"/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displayNumber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041131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416C46E4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    </w:t>
      </w:r>
      <w:r w:rsidRPr="00041131">
        <w:rPr>
          <w:rFonts w:ascii="Fantasque Sans Mono" w:hAnsi="Fantasque Sans Mono"/>
          <w:color w:val="FABD2F"/>
          <w:sz w:val="30"/>
          <w:szCs w:val="30"/>
          <w:lang w:bidi="ar-SA"/>
        </w:rPr>
        <w:t>delay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041131">
        <w:rPr>
          <w:rFonts w:ascii="Fantasque Sans Mono" w:hAnsi="Fantasque Sans Mono"/>
          <w:color w:val="D3869B"/>
          <w:sz w:val="30"/>
          <w:szCs w:val="30"/>
          <w:lang w:bidi="ar-SA"/>
        </w:rPr>
        <w:t>2000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71E86B19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7C6188DA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44CC0D41" w14:textId="77777777" w:rsidR="00041131" w:rsidRPr="00041131" w:rsidRDefault="00041131" w:rsidP="00041131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041131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490A6BA2" w14:textId="77777777" w:rsidR="00FE6A20" w:rsidRDefault="00FE6A2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086CF1DB" w14:textId="77777777" w:rsidR="00FE6A20" w:rsidRPr="0087697B" w:rsidRDefault="00FE6A2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>
        <w:rPr>
          <w:color w:val="27AAE1" w:themeColor="accent4"/>
          <w:sz w:val="36"/>
          <w:szCs w:val="36"/>
        </w:rPr>
        <w:t>Output:</w:t>
      </w:r>
    </w:p>
    <w:p w14:paraId="559DF99E" w14:textId="0D595550" w:rsidR="00FE6A20" w:rsidRDefault="00FE6A20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372A8AA5" w14:textId="2BFC0C83" w:rsidR="004E2C09" w:rsidRDefault="00041131" w:rsidP="0087697B">
      <w:pPr>
        <w:shd w:val="clear" w:color="auto" w:fill="FFFFFF"/>
        <w:spacing w:line="285" w:lineRule="atLeast"/>
        <w:rPr>
          <w:sz w:val="36"/>
          <w:szCs w:val="36"/>
        </w:rPr>
      </w:pPr>
      <w:r>
        <w:rPr>
          <w:noProof/>
        </w:rPr>
        <w:drawing>
          <wp:inline distT="0" distB="0" distL="0" distR="0" wp14:anchorId="6B94E043" wp14:editId="338A38AB">
            <wp:extent cx="6858000" cy="3857625"/>
            <wp:effectExtent l="0" t="0" r="0" b="952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368D1" w14:textId="77777777" w:rsidR="004E2C09" w:rsidRPr="0087697B" w:rsidRDefault="004E2C09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37EE3231" w14:textId="3D5FA423" w:rsidR="0087697B" w:rsidRDefault="0087697B" w:rsidP="0087697B">
      <w:pPr>
        <w:shd w:val="clear" w:color="auto" w:fill="FFFFFF"/>
        <w:spacing w:line="285" w:lineRule="atLeast"/>
        <w:rPr>
          <w:sz w:val="36"/>
          <w:szCs w:val="36"/>
        </w:rPr>
      </w:pPr>
      <w:r w:rsidRPr="0087697B">
        <w:rPr>
          <w:sz w:val="36"/>
          <w:szCs w:val="36"/>
        </w:rPr>
        <w:lastRenderedPageBreak/>
        <w:t xml:space="preserve">5. </w:t>
      </w:r>
      <w:r w:rsidRPr="0087697B">
        <w:rPr>
          <w:sz w:val="36"/>
          <w:szCs w:val="36"/>
        </w:rPr>
        <w:t>Blink LEDs – to count even numbers</w:t>
      </w:r>
    </w:p>
    <w:p w14:paraId="455738F4" w14:textId="21453E5A" w:rsidR="00FE6A20" w:rsidRDefault="00FE6A2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 w:rsidRPr="0087697B">
        <w:rPr>
          <w:color w:val="27AAE1" w:themeColor="accent4"/>
          <w:sz w:val="36"/>
          <w:szCs w:val="36"/>
        </w:rPr>
        <w:t>Code</w:t>
      </w:r>
      <w:r>
        <w:rPr>
          <w:color w:val="27AAE1" w:themeColor="accent4"/>
          <w:sz w:val="36"/>
          <w:szCs w:val="36"/>
        </w:rPr>
        <w:t>:</w:t>
      </w:r>
    </w:p>
    <w:p w14:paraId="387E0EAF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928374"/>
          <w:sz w:val="30"/>
          <w:szCs w:val="30"/>
          <w:lang w:bidi="ar-SA"/>
        </w:rPr>
        <w:t>// 106119100 C++ code to blink the LED</w:t>
      </w:r>
    </w:p>
    <w:p w14:paraId="570624EB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</w:p>
    <w:p w14:paraId="21C320F1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setup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55D381A9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2E220E82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6B934A18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6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0C8E75C1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50482A7B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pinMode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OUTPUT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7B928174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3E7D3800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</w:p>
    <w:p w14:paraId="64DA3163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displayNumber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21A5978E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68B3EE56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5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59CB4B95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&gt;&gt;=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671F7402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6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3CB26B9C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&gt;&gt;=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23D71551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7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0D598F82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&gt;&gt;=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</w:p>
    <w:p w14:paraId="3FE321DA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digitalWrite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8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,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n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&amp;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1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?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HIGH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: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LOW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079687CF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34E4BAFC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</w:p>
    <w:p w14:paraId="45E62485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FB4934"/>
          <w:sz w:val="30"/>
          <w:szCs w:val="30"/>
          <w:lang w:bidi="ar-SA"/>
        </w:rPr>
        <w:t>void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loop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()</w:t>
      </w:r>
    </w:p>
    <w:p w14:paraId="2913ED64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7C86DE74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6A64E0">
        <w:rPr>
          <w:rFonts w:ascii="Fantasque Sans Mono" w:hAnsi="Fantasque Sans Mono"/>
          <w:color w:val="FB4934"/>
          <w:sz w:val="30"/>
          <w:szCs w:val="30"/>
          <w:lang w:bidi="ar-SA"/>
        </w:rPr>
        <w:t>for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FB4934"/>
          <w:sz w:val="30"/>
          <w:szCs w:val="30"/>
          <w:lang w:bidi="ar-SA"/>
        </w:rPr>
        <w:t>int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=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0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&lt;=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15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;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proofErr w:type="spellStart"/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8EC07C"/>
          <w:sz w:val="30"/>
          <w:szCs w:val="30"/>
          <w:lang w:bidi="ar-SA"/>
        </w:rPr>
        <w:t>+=</w:t>
      </w: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 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2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</w:t>
      </w:r>
    </w:p>
    <w:p w14:paraId="5D111322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{</w:t>
      </w:r>
    </w:p>
    <w:p w14:paraId="7317D717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proofErr w:type="spellStart"/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displayNumber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proofErr w:type="spellStart"/>
      <w:r w:rsidRPr="006A64E0">
        <w:rPr>
          <w:rFonts w:ascii="Fantasque Sans Mono" w:hAnsi="Fantasque Sans Mono"/>
          <w:color w:val="83A598"/>
          <w:sz w:val="30"/>
          <w:szCs w:val="30"/>
          <w:lang w:bidi="ar-SA"/>
        </w:rPr>
        <w:t>i</w:t>
      </w:r>
      <w:proofErr w:type="spellEnd"/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74A38217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    </w:t>
      </w:r>
      <w:r w:rsidRPr="006A64E0">
        <w:rPr>
          <w:rFonts w:ascii="Fantasque Sans Mono" w:hAnsi="Fantasque Sans Mono"/>
          <w:color w:val="FABD2F"/>
          <w:sz w:val="30"/>
          <w:szCs w:val="30"/>
          <w:lang w:bidi="ar-SA"/>
        </w:rPr>
        <w:t>delay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(</w:t>
      </w:r>
      <w:r w:rsidRPr="006A64E0">
        <w:rPr>
          <w:rFonts w:ascii="Fantasque Sans Mono" w:hAnsi="Fantasque Sans Mono"/>
          <w:color w:val="D3869B"/>
          <w:sz w:val="30"/>
          <w:szCs w:val="30"/>
          <w:lang w:bidi="ar-SA"/>
        </w:rPr>
        <w:t>2000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);</w:t>
      </w:r>
    </w:p>
    <w:p w14:paraId="3FC2AC8F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EBDBB2"/>
          <w:sz w:val="30"/>
          <w:szCs w:val="30"/>
          <w:lang w:bidi="ar-SA"/>
        </w:rPr>
        <w:t xml:space="preserve">    </w:t>
      </w: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2A62BBB3" w14:textId="77777777" w:rsidR="006A64E0" w:rsidRPr="006A64E0" w:rsidRDefault="006A64E0" w:rsidP="006A64E0">
      <w:pPr>
        <w:shd w:val="clear" w:color="auto" w:fill="282828"/>
        <w:spacing w:line="405" w:lineRule="atLeast"/>
        <w:rPr>
          <w:rFonts w:ascii="Fantasque Sans Mono" w:hAnsi="Fantasque Sans Mono"/>
          <w:color w:val="EBDBB2"/>
          <w:sz w:val="30"/>
          <w:szCs w:val="30"/>
          <w:lang w:bidi="ar-SA"/>
        </w:rPr>
      </w:pPr>
      <w:r w:rsidRPr="006A64E0">
        <w:rPr>
          <w:rFonts w:ascii="Fantasque Sans Mono" w:hAnsi="Fantasque Sans Mono"/>
          <w:color w:val="A89984"/>
          <w:sz w:val="30"/>
          <w:szCs w:val="30"/>
          <w:lang w:bidi="ar-SA"/>
        </w:rPr>
        <w:t>}</w:t>
      </w:r>
    </w:p>
    <w:p w14:paraId="7875CB4C" w14:textId="77777777" w:rsidR="006A64E0" w:rsidRDefault="006A64E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5ABECD64" w14:textId="77777777" w:rsidR="00FE6A20" w:rsidRDefault="00FE6A2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</w:p>
    <w:p w14:paraId="3E30B48B" w14:textId="5A31F46B" w:rsidR="00FE6A20" w:rsidRDefault="00FE6A2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>
        <w:rPr>
          <w:color w:val="27AAE1" w:themeColor="accent4"/>
          <w:sz w:val="36"/>
          <w:szCs w:val="36"/>
        </w:rPr>
        <w:lastRenderedPageBreak/>
        <w:t>Output:</w:t>
      </w:r>
    </w:p>
    <w:p w14:paraId="497A9D0A" w14:textId="6E987BFF" w:rsidR="006A64E0" w:rsidRPr="0087697B" w:rsidRDefault="006A64E0" w:rsidP="00FE6A20">
      <w:pPr>
        <w:shd w:val="clear" w:color="auto" w:fill="FFFFFF"/>
        <w:spacing w:line="285" w:lineRule="atLeast"/>
        <w:rPr>
          <w:color w:val="27AAE1" w:themeColor="accent4"/>
          <w:sz w:val="36"/>
          <w:szCs w:val="36"/>
        </w:rPr>
      </w:pPr>
      <w:r>
        <w:rPr>
          <w:noProof/>
        </w:rPr>
        <w:drawing>
          <wp:inline distT="0" distB="0" distL="0" distR="0" wp14:anchorId="65A769A7" wp14:editId="540D676A">
            <wp:extent cx="6858000" cy="385762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897E0" w14:textId="77777777" w:rsidR="00FE6A20" w:rsidRPr="0087697B" w:rsidRDefault="00FE6A20" w:rsidP="0087697B">
      <w:pPr>
        <w:shd w:val="clear" w:color="auto" w:fill="FFFFFF"/>
        <w:spacing w:line="285" w:lineRule="atLeast"/>
        <w:rPr>
          <w:sz w:val="36"/>
          <w:szCs w:val="36"/>
        </w:rPr>
      </w:pPr>
    </w:p>
    <w:p w14:paraId="217F4499" w14:textId="77777777" w:rsidR="002E39E4" w:rsidRPr="002E39E4" w:rsidRDefault="002E39E4" w:rsidP="00407674">
      <w:pPr>
        <w:shd w:val="clear" w:color="auto" w:fill="FFFFFF"/>
        <w:spacing w:line="285" w:lineRule="atLeast"/>
        <w:rPr>
          <w:color w:val="0070C0"/>
          <w:sz w:val="44"/>
          <w:szCs w:val="44"/>
        </w:rPr>
      </w:pPr>
    </w:p>
    <w:sectPr w:rsidR="002E39E4" w:rsidRPr="002E39E4" w:rsidSect="00E74B29">
      <w:footerReference w:type="even" r:id="rId17"/>
      <w:footerReference w:type="default" r:id="rId1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5E820" w14:textId="77777777" w:rsidR="008E6B0E" w:rsidRDefault="008E6B0E" w:rsidP="00E74B29">
      <w:r>
        <w:separator/>
      </w:r>
    </w:p>
  </w:endnote>
  <w:endnote w:type="continuationSeparator" w:id="0">
    <w:p w14:paraId="1B382C99" w14:textId="77777777" w:rsidR="008E6B0E" w:rsidRDefault="008E6B0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Fantasque Sans Mono">
    <w:panose1 w:val="020B0609020204030204"/>
    <w:charset w:val="00"/>
    <w:family w:val="modern"/>
    <w:notTrueType/>
    <w:pitch w:val="fixed"/>
    <w:sig w:usb0="800002EF" w:usb1="1000396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41548" w14:textId="77777777" w:rsidR="008E6B0E" w:rsidRDefault="008E6B0E" w:rsidP="00E74B29">
      <w:r>
        <w:separator/>
      </w:r>
    </w:p>
  </w:footnote>
  <w:footnote w:type="continuationSeparator" w:id="0">
    <w:p w14:paraId="7F652804" w14:textId="77777777" w:rsidR="008E6B0E" w:rsidRDefault="008E6B0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55B4D"/>
    <w:multiLevelType w:val="hybridMultilevel"/>
    <w:tmpl w:val="94DAEA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4389B"/>
    <w:multiLevelType w:val="hybridMultilevel"/>
    <w:tmpl w:val="258609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225AB"/>
    <w:multiLevelType w:val="hybridMultilevel"/>
    <w:tmpl w:val="6D0C06CE"/>
    <w:lvl w:ilvl="0" w:tplc="DF160BF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C21616"/>
    <w:multiLevelType w:val="multilevel"/>
    <w:tmpl w:val="15AA8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97401DF"/>
    <w:multiLevelType w:val="hybridMultilevel"/>
    <w:tmpl w:val="13FCF472"/>
    <w:lvl w:ilvl="0" w:tplc="49D25ECC">
      <w:start w:val="4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215609"/>
    <w:multiLevelType w:val="hybridMultilevel"/>
    <w:tmpl w:val="C4544732"/>
    <w:lvl w:ilvl="0" w:tplc="011875BA">
      <w:start w:val="3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0E78B2"/>
    <w:multiLevelType w:val="hybridMultilevel"/>
    <w:tmpl w:val="5BD09868"/>
    <w:lvl w:ilvl="0" w:tplc="CAC68F2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E50C01"/>
    <w:multiLevelType w:val="hybridMultilevel"/>
    <w:tmpl w:val="ECD2F2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6"/>
  </w:num>
  <w:num w:numId="4">
    <w:abstractNumId w:val="7"/>
  </w:num>
  <w:num w:numId="5">
    <w:abstractNumId w:val="2"/>
  </w:num>
  <w:num w:numId="6">
    <w:abstractNumId w:val="5"/>
  </w:num>
  <w:num w:numId="7">
    <w:abstractNumId w:val="0"/>
  </w:num>
  <w:num w:numId="8">
    <w:abstractNumId w:val="4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YaGtQASue32LQAAAA=="/>
  </w:docVars>
  <w:rsids>
    <w:rsidRoot w:val="00092E41"/>
    <w:rsid w:val="00041131"/>
    <w:rsid w:val="000631AB"/>
    <w:rsid w:val="000738D0"/>
    <w:rsid w:val="00086FA5"/>
    <w:rsid w:val="00092E41"/>
    <w:rsid w:val="00096D6B"/>
    <w:rsid w:val="000E4641"/>
    <w:rsid w:val="001172D0"/>
    <w:rsid w:val="00151F66"/>
    <w:rsid w:val="00177F8D"/>
    <w:rsid w:val="00185F4A"/>
    <w:rsid w:val="001C7D09"/>
    <w:rsid w:val="002012DC"/>
    <w:rsid w:val="00222F68"/>
    <w:rsid w:val="002951EB"/>
    <w:rsid w:val="002C2DC7"/>
    <w:rsid w:val="002D2200"/>
    <w:rsid w:val="002E39E4"/>
    <w:rsid w:val="003030E0"/>
    <w:rsid w:val="003078DD"/>
    <w:rsid w:val="003172A2"/>
    <w:rsid w:val="00331F22"/>
    <w:rsid w:val="00395D77"/>
    <w:rsid w:val="003A49C6"/>
    <w:rsid w:val="003B5034"/>
    <w:rsid w:val="003F087C"/>
    <w:rsid w:val="003F3D1D"/>
    <w:rsid w:val="0040564B"/>
    <w:rsid w:val="00406B90"/>
    <w:rsid w:val="00407674"/>
    <w:rsid w:val="00414139"/>
    <w:rsid w:val="0048120C"/>
    <w:rsid w:val="004909D9"/>
    <w:rsid w:val="004E2C09"/>
    <w:rsid w:val="00521481"/>
    <w:rsid w:val="005424B2"/>
    <w:rsid w:val="0056636B"/>
    <w:rsid w:val="005A77F1"/>
    <w:rsid w:val="005D252A"/>
    <w:rsid w:val="0063405E"/>
    <w:rsid w:val="00665110"/>
    <w:rsid w:val="006709F1"/>
    <w:rsid w:val="006A64E0"/>
    <w:rsid w:val="006C60E6"/>
    <w:rsid w:val="00705301"/>
    <w:rsid w:val="00725B78"/>
    <w:rsid w:val="00742988"/>
    <w:rsid w:val="00745B33"/>
    <w:rsid w:val="00764F3D"/>
    <w:rsid w:val="007C06BD"/>
    <w:rsid w:val="00837914"/>
    <w:rsid w:val="008405C8"/>
    <w:rsid w:val="008434D9"/>
    <w:rsid w:val="00870AFF"/>
    <w:rsid w:val="00874FE7"/>
    <w:rsid w:val="0087697B"/>
    <w:rsid w:val="008D394B"/>
    <w:rsid w:val="008E6B0E"/>
    <w:rsid w:val="00952F7D"/>
    <w:rsid w:val="0095496A"/>
    <w:rsid w:val="0096613B"/>
    <w:rsid w:val="009A38BA"/>
    <w:rsid w:val="009F4268"/>
    <w:rsid w:val="00A02151"/>
    <w:rsid w:val="00A2377C"/>
    <w:rsid w:val="00A70465"/>
    <w:rsid w:val="00B2336B"/>
    <w:rsid w:val="00B24978"/>
    <w:rsid w:val="00B42474"/>
    <w:rsid w:val="00B43E11"/>
    <w:rsid w:val="00B54757"/>
    <w:rsid w:val="00BF3430"/>
    <w:rsid w:val="00C466AA"/>
    <w:rsid w:val="00C755AB"/>
    <w:rsid w:val="00CA5364"/>
    <w:rsid w:val="00CB7EC7"/>
    <w:rsid w:val="00CD6D7B"/>
    <w:rsid w:val="00CE66ED"/>
    <w:rsid w:val="00CE7B79"/>
    <w:rsid w:val="00CF3F4E"/>
    <w:rsid w:val="00D43125"/>
    <w:rsid w:val="00D62ADF"/>
    <w:rsid w:val="00D66A3A"/>
    <w:rsid w:val="00DB2B1A"/>
    <w:rsid w:val="00DD6D1A"/>
    <w:rsid w:val="00DF198B"/>
    <w:rsid w:val="00E15B5F"/>
    <w:rsid w:val="00E74B29"/>
    <w:rsid w:val="00EF7945"/>
    <w:rsid w:val="00F50791"/>
    <w:rsid w:val="00FB2F1A"/>
    <w:rsid w:val="00FE6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FE6A20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5D252A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semiHidden/>
    <w:unhideWhenUsed/>
    <w:rsid w:val="005D252A"/>
    <w:pPr>
      <w:spacing w:before="100" w:beforeAutospacing="1" w:after="100" w:afterAutospacing="1"/>
    </w:pPr>
    <w:rPr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64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93659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50464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02092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5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86639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7466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36303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7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61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16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2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110706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4317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89594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267721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3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97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5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570604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1338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4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1024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497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5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58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94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0711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4961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2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09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98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687416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970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3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83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8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2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80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4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6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4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0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0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63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4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0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35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4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4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149647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35337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1816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46072">
          <w:marLeft w:val="360"/>
          <w:marRight w:val="0"/>
          <w:marTop w:val="19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7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8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10</Pages>
  <Words>482</Words>
  <Characters>2749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2022-03-07T10:33:00Z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