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FEB8B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1EE081D6" wp14:editId="25E1ABF6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0EA6A1C3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1FC1462" w14:textId="77777777" w:rsidR="00DF198B" w:rsidRPr="00092E41" w:rsidRDefault="00DF198B">
            <w:pPr>
              <w:rPr>
                <w:sz w:val="64"/>
                <w:szCs w:val="64"/>
              </w:rPr>
            </w:pPr>
          </w:p>
        </w:tc>
      </w:tr>
      <w:tr w:rsidR="00DF198B" w14:paraId="198006D4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998651F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566C2157" w14:textId="0382172D" w:rsidR="00DF198B" w:rsidRPr="00092E41" w:rsidRDefault="00092E41" w:rsidP="00092E41">
            <w:pPr>
              <w:jc w:val="center"/>
              <w:rPr>
                <w:sz w:val="64"/>
                <w:szCs w:val="64"/>
                <w:u w:val="single"/>
              </w:rPr>
            </w:pPr>
            <w:r w:rsidRPr="00092E41">
              <w:rPr>
                <w:sz w:val="64"/>
                <w:szCs w:val="64"/>
                <w:u w:val="single"/>
              </w:rPr>
              <w:t>CSLR 51 : DBMS LAB-</w:t>
            </w:r>
            <w:r w:rsidR="00431F6C">
              <w:rPr>
                <w:sz w:val="64"/>
                <w:szCs w:val="64"/>
                <w:u w:val="single"/>
              </w:rPr>
              <w:t>8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0D47E099" w14:textId="77777777" w:rsidR="00DF198B" w:rsidRDefault="00DF198B"/>
        </w:tc>
      </w:tr>
      <w:tr w:rsidR="00DF198B" w14:paraId="0202FC5C" w14:textId="77777777" w:rsidTr="00185F4A">
        <w:trPr>
          <w:trHeight w:val="1837"/>
        </w:trPr>
        <w:tc>
          <w:tcPr>
            <w:tcW w:w="1170" w:type="dxa"/>
          </w:tcPr>
          <w:p w14:paraId="5F92C429" w14:textId="77777777" w:rsidR="00DF198B" w:rsidRDefault="00DF198B"/>
        </w:tc>
        <w:tc>
          <w:tcPr>
            <w:tcW w:w="8460" w:type="dxa"/>
            <w:gridSpan w:val="7"/>
          </w:tcPr>
          <w:p w14:paraId="1C7C4E3C" w14:textId="77777777" w:rsidR="00DF198B" w:rsidRDefault="00DF198B"/>
        </w:tc>
        <w:tc>
          <w:tcPr>
            <w:tcW w:w="1160" w:type="dxa"/>
          </w:tcPr>
          <w:p w14:paraId="67D21881" w14:textId="77777777" w:rsidR="00DF198B" w:rsidRDefault="00DF198B"/>
        </w:tc>
      </w:tr>
      <w:tr w:rsidR="00DF198B" w14:paraId="7F0AAD96" w14:textId="77777777" w:rsidTr="00185F4A">
        <w:trPr>
          <w:trHeight w:val="929"/>
        </w:trPr>
        <w:tc>
          <w:tcPr>
            <w:tcW w:w="2397" w:type="dxa"/>
            <w:gridSpan w:val="4"/>
          </w:tcPr>
          <w:p w14:paraId="479813B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381E9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3FAFEB7" w14:textId="77777777" w:rsidR="00DF198B" w:rsidRDefault="00DF198B"/>
        </w:tc>
      </w:tr>
      <w:tr w:rsidR="00DF198B" w14:paraId="6A2E1DB8" w14:textId="77777777" w:rsidTr="00185F4A">
        <w:trPr>
          <w:trHeight w:val="1460"/>
        </w:trPr>
        <w:tc>
          <w:tcPr>
            <w:tcW w:w="2397" w:type="dxa"/>
            <w:gridSpan w:val="4"/>
          </w:tcPr>
          <w:p w14:paraId="57B23E1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3923ED8" w14:textId="4F6D157C" w:rsidR="00092E41" w:rsidRDefault="00092E41" w:rsidP="00CE66ED">
            <w:pPr>
              <w:pStyle w:val="Heading2"/>
              <w:jc w:val="left"/>
            </w:pPr>
            <w:r w:rsidRPr="00092E41">
              <w:rPr>
                <w:b w:val="0"/>
                <w:bCs/>
              </w:rPr>
              <w:t>Roll no. :</w:t>
            </w:r>
            <w:r>
              <w:t xml:space="preserve"> 106119100</w:t>
            </w:r>
          </w:p>
          <w:p w14:paraId="26DE1163" w14:textId="77777777" w:rsidR="00CE66ED" w:rsidRPr="00CE66ED" w:rsidRDefault="00CE66ED" w:rsidP="00CE66ED"/>
          <w:p w14:paraId="1FB48AD0" w14:textId="254145B3" w:rsidR="00CE66ED" w:rsidRDefault="00092E41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Name :</w:t>
            </w:r>
            <w:r>
              <w:t xml:space="preserve"> Rajneesh Pandey</w:t>
            </w:r>
          </w:p>
          <w:p w14:paraId="541BA165" w14:textId="77777777" w:rsidR="00CE66ED" w:rsidRPr="00CE66ED" w:rsidRDefault="00CE66ED" w:rsidP="00CE66ED"/>
          <w:p w14:paraId="32C6E2EB" w14:textId="185EF2B9" w:rsidR="00092E41" w:rsidRDefault="00CE66ED" w:rsidP="00092E41">
            <w:pPr>
              <w:pStyle w:val="Heading2"/>
              <w:jc w:val="left"/>
            </w:pPr>
            <w:r w:rsidRPr="00CE66ED">
              <w:rPr>
                <w:b w:val="0"/>
                <w:bCs/>
              </w:rPr>
              <w:t>Section :</w:t>
            </w:r>
            <w:r>
              <w:t xml:space="preserve"> CSE-B</w:t>
            </w:r>
          </w:p>
          <w:p w14:paraId="6E746F66" w14:textId="77777777" w:rsidR="00CE66ED" w:rsidRDefault="00CE66ED" w:rsidP="00CE66ED"/>
          <w:p w14:paraId="6C05CAA8" w14:textId="12FC2718" w:rsidR="00CE66ED" w:rsidRPr="00CE66ED" w:rsidRDefault="00CE66ED" w:rsidP="00CE66ED"/>
        </w:tc>
        <w:tc>
          <w:tcPr>
            <w:tcW w:w="2398" w:type="dxa"/>
            <w:gridSpan w:val="4"/>
          </w:tcPr>
          <w:p w14:paraId="353C6CFE" w14:textId="77777777" w:rsidR="00DF198B" w:rsidRDefault="00DF198B"/>
        </w:tc>
      </w:tr>
      <w:tr w:rsidR="00DF198B" w14:paraId="7E5AC17C" w14:textId="77777777" w:rsidTr="00185F4A">
        <w:tc>
          <w:tcPr>
            <w:tcW w:w="2340" w:type="dxa"/>
            <w:gridSpan w:val="3"/>
          </w:tcPr>
          <w:p w14:paraId="6D7F830A" w14:textId="77777777" w:rsidR="00DF198B" w:rsidRDefault="00DF198B"/>
        </w:tc>
        <w:tc>
          <w:tcPr>
            <w:tcW w:w="6120" w:type="dxa"/>
            <w:gridSpan w:val="3"/>
          </w:tcPr>
          <w:p w14:paraId="4FD31915" w14:textId="77777777" w:rsidR="00DF198B" w:rsidRDefault="00DF198B"/>
        </w:tc>
        <w:tc>
          <w:tcPr>
            <w:tcW w:w="2330" w:type="dxa"/>
            <w:gridSpan w:val="3"/>
          </w:tcPr>
          <w:p w14:paraId="70761D9B" w14:textId="77777777" w:rsidR="00DF198B" w:rsidRDefault="00DF198B"/>
        </w:tc>
      </w:tr>
    </w:tbl>
    <w:p w14:paraId="35FBFB32" w14:textId="41BBBF46" w:rsidR="0048120C" w:rsidRDefault="0048120C"/>
    <w:p w14:paraId="5AA5A4D7" w14:textId="618993D6" w:rsidR="00092E41" w:rsidRDefault="00092E41"/>
    <w:p w14:paraId="75F961DD" w14:textId="7B2C556A" w:rsidR="00CE66ED" w:rsidRDefault="00CE66ED"/>
    <w:p w14:paraId="6ED5C6B4" w14:textId="1A34E9B2" w:rsidR="00CE66ED" w:rsidRDefault="00CE66ED"/>
    <w:p w14:paraId="7AF60057" w14:textId="4A781007" w:rsidR="00CE66ED" w:rsidRDefault="00CE66ED"/>
    <w:p w14:paraId="7B0BB149" w14:textId="0A9D2812" w:rsidR="00CE66ED" w:rsidRPr="00CE66ED" w:rsidRDefault="00CE66ED" w:rsidP="00CE66ED"/>
    <w:p w14:paraId="4A16F967" w14:textId="6E6ACD77" w:rsidR="00CE66ED" w:rsidRPr="00CE66ED" w:rsidRDefault="00CE66ED" w:rsidP="00CE66ED"/>
    <w:p w14:paraId="12594166" w14:textId="052EA094" w:rsidR="00CE66ED" w:rsidRPr="00CE66ED" w:rsidRDefault="00CE66ED" w:rsidP="00CE66ED"/>
    <w:p w14:paraId="68D2FBEB" w14:textId="01176262" w:rsidR="00CE66ED" w:rsidRPr="00CE66ED" w:rsidRDefault="00CE66ED" w:rsidP="00CE66ED"/>
    <w:p w14:paraId="7925EE50" w14:textId="3F34736B" w:rsidR="00CE66ED" w:rsidRPr="00CE66ED" w:rsidRDefault="00CE66ED" w:rsidP="00CE66ED"/>
    <w:p w14:paraId="5A3C94BB" w14:textId="6122A100" w:rsidR="00CE66ED" w:rsidRPr="00CE66ED" w:rsidRDefault="00CE66ED" w:rsidP="00CE66ED"/>
    <w:p w14:paraId="08875964" w14:textId="4B7D0361" w:rsidR="00CE66ED" w:rsidRPr="00CE66ED" w:rsidRDefault="00CE66ED" w:rsidP="00CE66ED"/>
    <w:p w14:paraId="15F786F8" w14:textId="54018CB1" w:rsidR="00CE66ED" w:rsidRPr="00CE66ED" w:rsidRDefault="00CE66ED" w:rsidP="00CE66ED"/>
    <w:p w14:paraId="5A7F4FC5" w14:textId="612420DD" w:rsidR="00CE66ED" w:rsidRPr="00CE66ED" w:rsidRDefault="00CE66ED" w:rsidP="00CE66ED"/>
    <w:p w14:paraId="420DB87E" w14:textId="236B9D6E" w:rsidR="00CE66ED" w:rsidRPr="00CE66ED" w:rsidRDefault="00CE66ED" w:rsidP="00CE66ED"/>
    <w:p w14:paraId="72834EC3" w14:textId="32718BD2" w:rsidR="00CE66ED" w:rsidRPr="00CE66ED" w:rsidRDefault="00CE66ED" w:rsidP="00CE66ED"/>
    <w:p w14:paraId="490DD03B" w14:textId="31FA3237" w:rsidR="00CE66ED" w:rsidRPr="00CE66ED" w:rsidRDefault="00CE66ED" w:rsidP="00CE66ED"/>
    <w:p w14:paraId="66652618" w14:textId="517356D0" w:rsidR="00CE66ED" w:rsidRPr="00CE66ED" w:rsidRDefault="00CE66ED" w:rsidP="00CE66ED"/>
    <w:p w14:paraId="50D63936" w14:textId="455DA9AE" w:rsidR="00CE66ED" w:rsidRPr="00CE66ED" w:rsidRDefault="00CE66ED" w:rsidP="00CE66ED"/>
    <w:p w14:paraId="3543429E" w14:textId="705F6908" w:rsidR="00CE66ED" w:rsidRPr="00CE66ED" w:rsidRDefault="00CE66ED" w:rsidP="00CE66ED"/>
    <w:p w14:paraId="174D5C9B" w14:textId="2C5F0B3C" w:rsidR="00CE66ED" w:rsidRDefault="00CE66ED" w:rsidP="00CE66ED"/>
    <w:p w14:paraId="553ED955" w14:textId="6724783B" w:rsidR="00431F6C" w:rsidRDefault="00431F6C" w:rsidP="00CE66ED"/>
    <w:p w14:paraId="7D520C3B" w14:textId="0D3FCAD3" w:rsid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</w:pPr>
      <w:r w:rsidRPr="00491DC0"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  <w:lastRenderedPageBreak/>
        <w:t xml:space="preserve">Design a simple database for Online Shopping Cart using Python to access the back-end MySQL database. The online shopping cart must contain the following modules. </w:t>
      </w:r>
    </w:p>
    <w:p w14:paraId="6354A7EA" w14:textId="77777777" w:rsidR="00491DC0" w:rsidRPr="00491DC0" w:rsidRDefault="00491DC0" w:rsidP="00CE66ED">
      <w:pPr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</w:pPr>
    </w:p>
    <w:p w14:paraId="2F1BEB9B" w14:textId="77777777" w:rsidR="00491DC0" w:rsidRDefault="00491DC0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92672"/>
        </w:rPr>
      </w:pPr>
    </w:p>
    <w:p w14:paraId="266EC554" w14:textId="41BA9CBE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92672"/>
        </w:rPr>
        <w:t>import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mysql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FDFFF1"/>
        </w:rPr>
        <w:t>connector</w:t>
      </w:r>
      <w:proofErr w:type="spellEnd"/>
    </w:p>
    <w:p w14:paraId="0294F06D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92672"/>
        </w:rPr>
        <w:t>from</w:t>
      </w:r>
      <w:r w:rsidRPr="00506238">
        <w:rPr>
          <w:rFonts w:ascii="JetBrains Mono" w:hAnsi="JetBrains Mono" w:cs="JetBrains Mono"/>
          <w:color w:val="FDFFF1"/>
        </w:rPr>
        <w:t xml:space="preserve"> datetime </w:t>
      </w:r>
      <w:r w:rsidRPr="00506238">
        <w:rPr>
          <w:rFonts w:ascii="JetBrains Mono" w:hAnsi="JetBrains Mono" w:cs="JetBrains Mono"/>
          <w:color w:val="F92672"/>
        </w:rPr>
        <w:t>import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66D9EF"/>
        </w:rPr>
        <w:t>date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66D9EF"/>
        </w:rPr>
        <w:t>datetime</w:t>
      </w:r>
    </w:p>
    <w:p w14:paraId="26D82EF6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proofErr w:type="spellStart"/>
      <w:r w:rsidRPr="00506238">
        <w:rPr>
          <w:rFonts w:ascii="JetBrains Mono" w:hAnsi="JetBrains Mono" w:cs="JetBrains Mono"/>
          <w:color w:val="FDFFF1"/>
        </w:rPr>
        <w:t>mydb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mysql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FDFFF1"/>
        </w:rPr>
        <w:t>connector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connect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i/>
          <w:iCs/>
          <w:color w:val="FD971F"/>
        </w:rPr>
        <w:t>host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919288"/>
        </w:rPr>
        <w:t>"</w:t>
      </w:r>
      <w:r w:rsidRPr="00506238">
        <w:rPr>
          <w:rFonts w:ascii="JetBrains Mono" w:hAnsi="JetBrains Mono" w:cs="JetBrains Mono"/>
          <w:color w:val="E6DB74"/>
        </w:rPr>
        <w:t>localhost</w:t>
      </w:r>
      <w:r w:rsidRPr="00506238">
        <w:rPr>
          <w:rFonts w:ascii="JetBrains Mono" w:hAnsi="JetBrains Mono" w:cs="JetBrains Mono"/>
          <w:color w:val="919288"/>
        </w:rPr>
        <w:t>",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FD971F"/>
        </w:rPr>
        <w:t>user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919288"/>
        </w:rPr>
        <w:t>'</w:t>
      </w:r>
      <w:r w:rsidRPr="00506238">
        <w:rPr>
          <w:rFonts w:ascii="JetBrains Mono" w:hAnsi="JetBrains Mono" w:cs="JetBrains Mono"/>
          <w:color w:val="E6DB74"/>
        </w:rPr>
        <w:t>root</w:t>
      </w:r>
      <w:r w:rsidRPr="00506238">
        <w:rPr>
          <w:rFonts w:ascii="JetBrains Mono" w:hAnsi="JetBrains Mono" w:cs="JetBrains Mono"/>
          <w:color w:val="919288"/>
        </w:rPr>
        <w:t>',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FD971F"/>
        </w:rPr>
        <w:t>password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919288"/>
        </w:rPr>
        <w:t>'</w:t>
      </w:r>
      <w:r w:rsidRPr="00506238">
        <w:rPr>
          <w:rFonts w:ascii="JetBrains Mono" w:hAnsi="JetBrains Mono" w:cs="JetBrains Mono"/>
          <w:color w:val="E6DB74"/>
        </w:rPr>
        <w:t>12345</w:t>
      </w:r>
      <w:r w:rsidRPr="00506238">
        <w:rPr>
          <w:rFonts w:ascii="JetBrains Mono" w:hAnsi="JetBrains Mono" w:cs="JetBrains Mono"/>
          <w:color w:val="919288"/>
        </w:rPr>
        <w:t>')</w:t>
      </w:r>
    </w:p>
    <w:p w14:paraId="4E8E5109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</w:p>
    <w:p w14:paraId="44C7A38E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mydb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cursor</w:t>
      </w:r>
      <w:proofErr w:type="spellEnd"/>
      <w:r w:rsidRPr="00506238">
        <w:rPr>
          <w:rFonts w:ascii="JetBrains Mono" w:hAnsi="JetBrains Mono" w:cs="JetBrains Mono"/>
          <w:color w:val="919288"/>
        </w:rPr>
        <w:t>()</w:t>
      </w:r>
    </w:p>
    <w:p w14:paraId="39DA5DE5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DROP DATABASE </w:t>
      </w:r>
      <w:proofErr w:type="spellStart"/>
      <w:r w:rsidRPr="00506238">
        <w:rPr>
          <w:rFonts w:ascii="JetBrains Mono" w:hAnsi="JetBrains Mono" w:cs="JetBrains Mono"/>
          <w:color w:val="E6DB74"/>
        </w:rPr>
        <w:t>shopDB</w:t>
      </w:r>
      <w:proofErr w:type="spellEnd"/>
      <w:r w:rsidRPr="00506238">
        <w:rPr>
          <w:rFonts w:ascii="JetBrains Mono" w:hAnsi="JetBrains Mono" w:cs="JetBrains Mono"/>
          <w:color w:val="919288"/>
        </w:rPr>
        <w:t>")</w:t>
      </w:r>
    </w:p>
    <w:p w14:paraId="0950F5D5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CREATE DATABASE </w:t>
      </w:r>
      <w:proofErr w:type="spellStart"/>
      <w:r w:rsidRPr="00506238">
        <w:rPr>
          <w:rFonts w:ascii="JetBrains Mono" w:hAnsi="JetBrains Mono" w:cs="JetBrains Mono"/>
          <w:color w:val="E6DB74"/>
        </w:rPr>
        <w:t>shopDB</w:t>
      </w:r>
      <w:proofErr w:type="spellEnd"/>
      <w:r w:rsidRPr="00506238">
        <w:rPr>
          <w:rFonts w:ascii="JetBrains Mono" w:hAnsi="JetBrains Mono" w:cs="JetBrains Mono"/>
          <w:color w:val="919288"/>
        </w:rPr>
        <w:t>")</w:t>
      </w:r>
    </w:p>
    <w:p w14:paraId="01F3A57A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USE </w:t>
      </w:r>
      <w:proofErr w:type="spellStart"/>
      <w:r w:rsidRPr="00506238">
        <w:rPr>
          <w:rFonts w:ascii="JetBrains Mono" w:hAnsi="JetBrains Mono" w:cs="JetBrains Mono"/>
          <w:color w:val="E6DB74"/>
        </w:rPr>
        <w:t>shopDB</w:t>
      </w:r>
      <w:proofErr w:type="spellEnd"/>
      <w:r w:rsidRPr="00506238">
        <w:rPr>
          <w:rFonts w:ascii="JetBrains Mono" w:hAnsi="JetBrains Mono" w:cs="JetBrains Mono"/>
          <w:color w:val="919288"/>
        </w:rPr>
        <w:t>")</w:t>
      </w:r>
    </w:p>
    <w:p w14:paraId="7B1FFC87" w14:textId="2CDF2E48" w:rsid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919288"/>
        </w:rPr>
      </w:pP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Create table product(id int PRIMARY KEY, name varchar(20),category varchar(20), quantity int, price float, discount float, </w:t>
      </w:r>
      <w:proofErr w:type="spellStart"/>
      <w:r w:rsidRPr="00506238">
        <w:rPr>
          <w:rFonts w:ascii="JetBrains Mono" w:hAnsi="JetBrains Mono" w:cs="JetBrains Mono"/>
          <w:color w:val="E6DB74"/>
        </w:rPr>
        <w:t>manf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E6DB74"/>
        </w:rPr>
        <w:t>date,exp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 date)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08FF39B4" w14:textId="0798B506" w:rsidR="00491DC0" w:rsidRDefault="00491DC0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919288"/>
        </w:rPr>
      </w:pPr>
    </w:p>
    <w:p w14:paraId="08656779" w14:textId="77777777" w:rsidR="00491DC0" w:rsidRDefault="00491DC0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919288"/>
        </w:rPr>
      </w:pPr>
    </w:p>
    <w:p w14:paraId="4A8CA653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proofErr w:type="spellStart"/>
      <w:r w:rsidRPr="00491DC0">
        <w:rPr>
          <w:rFonts w:ascii="JetBrains Mono" w:hAnsi="JetBrains Mono" w:cs="JetBrains Mono"/>
          <w:color w:val="FDFFF1"/>
        </w:rPr>
        <w:t>cont</w:t>
      </w:r>
      <w:proofErr w:type="spellEnd"/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F92672"/>
        </w:rPr>
        <w:t>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919288"/>
        </w:rPr>
        <w:t>"</w:t>
      </w:r>
      <w:r w:rsidRPr="00491DC0">
        <w:rPr>
          <w:rFonts w:ascii="JetBrains Mono" w:hAnsi="JetBrains Mono" w:cs="JetBrains Mono"/>
          <w:color w:val="E6DB74"/>
        </w:rPr>
        <w:t>T</w:t>
      </w:r>
      <w:r w:rsidRPr="00491DC0">
        <w:rPr>
          <w:rFonts w:ascii="JetBrains Mono" w:hAnsi="JetBrains Mono" w:cs="JetBrains Mono"/>
          <w:color w:val="919288"/>
        </w:rPr>
        <w:t>"</w:t>
      </w:r>
    </w:p>
    <w:p w14:paraId="10D5A568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opt </w:t>
      </w:r>
      <w:r w:rsidRPr="00491DC0">
        <w:rPr>
          <w:rFonts w:ascii="JetBrains Mono" w:hAnsi="JetBrains Mono" w:cs="JetBrains Mono"/>
          <w:color w:val="F92672"/>
        </w:rPr>
        <w:t>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AE81FF"/>
        </w:rPr>
        <w:t>0</w:t>
      </w:r>
    </w:p>
    <w:p w14:paraId="6F3745CB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92672"/>
        </w:rPr>
        <w:t>while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919288"/>
        </w:rPr>
        <w:t>(</w:t>
      </w:r>
      <w:proofErr w:type="spellStart"/>
      <w:r w:rsidRPr="00491DC0">
        <w:rPr>
          <w:rFonts w:ascii="JetBrains Mono" w:hAnsi="JetBrains Mono" w:cs="JetBrains Mono"/>
          <w:color w:val="FDFFF1"/>
        </w:rPr>
        <w:t>cont</w:t>
      </w:r>
      <w:proofErr w:type="spellEnd"/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F92672"/>
        </w:rPr>
        <w:t>==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919288"/>
        </w:rPr>
        <w:t>"</w:t>
      </w:r>
      <w:r w:rsidRPr="00491DC0">
        <w:rPr>
          <w:rFonts w:ascii="JetBrains Mono" w:hAnsi="JetBrains Mono" w:cs="JetBrains Mono"/>
          <w:color w:val="E6DB74"/>
        </w:rPr>
        <w:t>t</w:t>
      </w:r>
      <w:r w:rsidRPr="00491DC0">
        <w:rPr>
          <w:rFonts w:ascii="JetBrains Mono" w:hAnsi="JetBrains Mono" w:cs="JetBrains Mono"/>
          <w:color w:val="919288"/>
        </w:rPr>
        <w:t>"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F92672"/>
        </w:rPr>
        <w:t>or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491DC0">
        <w:rPr>
          <w:rFonts w:ascii="JetBrains Mono" w:hAnsi="JetBrains Mono" w:cs="JetBrains Mono"/>
          <w:color w:val="FDFFF1"/>
        </w:rPr>
        <w:t>cont</w:t>
      </w:r>
      <w:proofErr w:type="spellEnd"/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F92672"/>
        </w:rPr>
        <w:t>==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919288"/>
        </w:rPr>
        <w:t>"</w:t>
      </w:r>
      <w:r w:rsidRPr="00491DC0">
        <w:rPr>
          <w:rFonts w:ascii="JetBrains Mono" w:hAnsi="JetBrains Mono" w:cs="JetBrains Mono"/>
          <w:color w:val="E6DB74"/>
        </w:rPr>
        <w:t>T</w:t>
      </w:r>
      <w:r w:rsidRPr="00491DC0">
        <w:rPr>
          <w:rFonts w:ascii="JetBrains Mono" w:hAnsi="JetBrains Mono" w:cs="JetBrains Mono"/>
          <w:color w:val="919288"/>
        </w:rPr>
        <w:t>"):</w:t>
      </w:r>
    </w:p>
    <w:p w14:paraId="367D73BC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opt </w:t>
      </w:r>
      <w:r w:rsidRPr="00491DC0">
        <w:rPr>
          <w:rFonts w:ascii="JetBrains Mono" w:hAnsi="JetBrains Mono" w:cs="JetBrains Mono"/>
          <w:color w:val="F92672"/>
        </w:rPr>
        <w:t>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i/>
          <w:iCs/>
          <w:color w:val="66D9EF"/>
        </w:rPr>
        <w:t>int</w:t>
      </w:r>
      <w:r w:rsidRPr="00491DC0">
        <w:rPr>
          <w:rFonts w:ascii="JetBrains Mono" w:hAnsi="JetBrains Mono" w:cs="JetBrains Mono"/>
          <w:color w:val="919288"/>
        </w:rPr>
        <w:t>(</w:t>
      </w:r>
      <w:r w:rsidRPr="00491DC0">
        <w:rPr>
          <w:rFonts w:ascii="JetBrains Mono" w:hAnsi="JetBrains Mono" w:cs="JetBrains Mono"/>
          <w:color w:val="A6E22E"/>
        </w:rPr>
        <w:t>input</w:t>
      </w:r>
      <w:r w:rsidRPr="00491DC0">
        <w:rPr>
          <w:rFonts w:ascii="JetBrains Mono" w:hAnsi="JetBrains Mono" w:cs="JetBrains Mono"/>
          <w:color w:val="919288"/>
        </w:rPr>
        <w:t>("</w:t>
      </w:r>
      <w:r w:rsidRPr="00491DC0">
        <w:rPr>
          <w:rFonts w:ascii="JetBrains Mono" w:hAnsi="JetBrains Mono" w:cs="JetBrains Mono"/>
          <w:color w:val="E6DB74"/>
        </w:rPr>
        <w:t>1. insert</w:t>
      </w:r>
      <w:r w:rsidRPr="00491DC0">
        <w:rPr>
          <w:rFonts w:ascii="JetBrains Mono" w:hAnsi="JetBrains Mono" w:cs="JetBrains Mono"/>
          <w:color w:val="AE81FF"/>
        </w:rPr>
        <w:t>\n</w:t>
      </w:r>
      <w:r w:rsidRPr="00491DC0">
        <w:rPr>
          <w:rFonts w:ascii="JetBrains Mono" w:hAnsi="JetBrains Mono" w:cs="JetBrains Mono"/>
          <w:color w:val="E6DB74"/>
        </w:rPr>
        <w:t>2.find</w:t>
      </w:r>
      <w:r w:rsidRPr="00491DC0">
        <w:rPr>
          <w:rFonts w:ascii="JetBrains Mono" w:hAnsi="JetBrains Mono" w:cs="JetBrains Mono"/>
          <w:color w:val="AE81FF"/>
        </w:rPr>
        <w:t>\n</w:t>
      </w:r>
      <w:r w:rsidRPr="00491DC0">
        <w:rPr>
          <w:rFonts w:ascii="JetBrains Mono" w:hAnsi="JetBrains Mono" w:cs="JetBrains Mono"/>
          <w:color w:val="E6DB74"/>
        </w:rPr>
        <w:t>3.search_in_category</w:t>
      </w:r>
      <w:r w:rsidRPr="00491DC0">
        <w:rPr>
          <w:rFonts w:ascii="JetBrains Mono" w:hAnsi="JetBrains Mono" w:cs="JetBrains Mono"/>
          <w:color w:val="AE81FF"/>
        </w:rPr>
        <w:t>\n</w:t>
      </w:r>
      <w:r w:rsidRPr="00491DC0">
        <w:rPr>
          <w:rFonts w:ascii="JetBrains Mono" w:hAnsi="JetBrains Mono" w:cs="JetBrains Mono"/>
          <w:color w:val="E6DB74"/>
        </w:rPr>
        <w:t>4.update</w:t>
      </w:r>
      <w:r w:rsidRPr="00491DC0">
        <w:rPr>
          <w:rFonts w:ascii="JetBrains Mono" w:hAnsi="JetBrains Mono" w:cs="JetBrains Mono"/>
          <w:color w:val="AE81FF"/>
        </w:rPr>
        <w:t>\n</w:t>
      </w:r>
      <w:r w:rsidRPr="00491DC0">
        <w:rPr>
          <w:rFonts w:ascii="JetBrains Mono" w:hAnsi="JetBrains Mono" w:cs="JetBrains Mono"/>
          <w:color w:val="E6DB74"/>
        </w:rPr>
        <w:t>5.provide_discount</w:t>
      </w:r>
      <w:r w:rsidRPr="00491DC0">
        <w:rPr>
          <w:rFonts w:ascii="JetBrains Mono" w:hAnsi="JetBrains Mono" w:cs="JetBrains Mono"/>
          <w:color w:val="AE81FF"/>
        </w:rPr>
        <w:t>\n</w:t>
      </w:r>
      <w:r w:rsidRPr="00491DC0">
        <w:rPr>
          <w:rFonts w:ascii="JetBrains Mono" w:hAnsi="JetBrains Mono" w:cs="JetBrains Mono"/>
          <w:color w:val="E6DB74"/>
        </w:rPr>
        <w:t>6.delete</w:t>
      </w:r>
      <w:r w:rsidRPr="00491DC0">
        <w:rPr>
          <w:rFonts w:ascii="JetBrains Mono" w:hAnsi="JetBrains Mono" w:cs="JetBrains Mono"/>
          <w:color w:val="AE81FF"/>
        </w:rPr>
        <w:t>\n</w:t>
      </w:r>
      <w:r w:rsidRPr="00491DC0">
        <w:rPr>
          <w:rFonts w:ascii="JetBrains Mono" w:hAnsi="JetBrains Mono" w:cs="JetBrains Mono"/>
          <w:color w:val="E6DB74"/>
        </w:rPr>
        <w:t>7.notification</w:t>
      </w:r>
      <w:r w:rsidRPr="00491DC0">
        <w:rPr>
          <w:rFonts w:ascii="JetBrains Mono" w:hAnsi="JetBrains Mono" w:cs="JetBrains Mono"/>
          <w:color w:val="AE81FF"/>
        </w:rPr>
        <w:t>\n</w:t>
      </w:r>
      <w:r w:rsidRPr="00491DC0">
        <w:rPr>
          <w:rFonts w:ascii="JetBrains Mono" w:hAnsi="JetBrains Mono" w:cs="JetBrains Mono"/>
          <w:color w:val="E6DB74"/>
        </w:rPr>
        <w:t xml:space="preserve">Enter your choice: </w:t>
      </w:r>
      <w:r w:rsidRPr="00491DC0">
        <w:rPr>
          <w:rFonts w:ascii="JetBrains Mono" w:hAnsi="JetBrains Mono" w:cs="JetBrains Mono"/>
          <w:color w:val="919288"/>
        </w:rPr>
        <w:t>"))</w:t>
      </w:r>
    </w:p>
    <w:p w14:paraId="05CDB7DC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</w:t>
      </w:r>
      <w:r w:rsidRPr="00491DC0">
        <w:rPr>
          <w:rFonts w:ascii="JetBrains Mono" w:hAnsi="JetBrains Mono" w:cs="JetBrains Mono"/>
          <w:color w:val="F92672"/>
        </w:rPr>
        <w:t>if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919288"/>
        </w:rPr>
        <w:t>(</w:t>
      </w:r>
      <w:r w:rsidRPr="00491DC0">
        <w:rPr>
          <w:rFonts w:ascii="JetBrains Mono" w:hAnsi="JetBrains Mono" w:cs="JetBrains Mono"/>
          <w:color w:val="FDFFF1"/>
        </w:rPr>
        <w:t xml:space="preserve">opt </w:t>
      </w:r>
      <w:r w:rsidRPr="00491DC0">
        <w:rPr>
          <w:rFonts w:ascii="JetBrains Mono" w:hAnsi="JetBrains Mono" w:cs="JetBrains Mono"/>
          <w:color w:val="F92672"/>
        </w:rPr>
        <w:t>==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AE81FF"/>
        </w:rPr>
        <w:t>1</w:t>
      </w:r>
      <w:r w:rsidRPr="00491DC0">
        <w:rPr>
          <w:rFonts w:ascii="JetBrains Mono" w:hAnsi="JetBrains Mono" w:cs="JetBrains Mono"/>
          <w:color w:val="919288"/>
        </w:rPr>
        <w:t>):</w:t>
      </w:r>
    </w:p>
    <w:p w14:paraId="40132E1E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491DC0">
        <w:rPr>
          <w:rFonts w:ascii="JetBrains Mono" w:hAnsi="JetBrains Mono" w:cs="JetBrains Mono"/>
          <w:color w:val="A6E22E"/>
        </w:rPr>
        <w:t>insert_record</w:t>
      </w:r>
      <w:proofErr w:type="spellEnd"/>
      <w:r w:rsidRPr="00491DC0">
        <w:rPr>
          <w:rFonts w:ascii="JetBrains Mono" w:hAnsi="JetBrains Mono" w:cs="JetBrains Mono"/>
          <w:color w:val="919288"/>
        </w:rPr>
        <w:t>()</w:t>
      </w:r>
    </w:p>
    <w:p w14:paraId="3ADCFB68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</w:t>
      </w:r>
      <w:proofErr w:type="spellStart"/>
      <w:r w:rsidRPr="00491DC0">
        <w:rPr>
          <w:rFonts w:ascii="JetBrains Mono" w:hAnsi="JetBrains Mono" w:cs="JetBrains Mono"/>
          <w:color w:val="F92672"/>
        </w:rPr>
        <w:t>elif</w:t>
      </w:r>
      <w:proofErr w:type="spellEnd"/>
      <w:r w:rsidRPr="00491DC0">
        <w:rPr>
          <w:rFonts w:ascii="JetBrains Mono" w:hAnsi="JetBrains Mono" w:cs="JetBrains Mono"/>
          <w:color w:val="919288"/>
        </w:rPr>
        <w:t>(</w:t>
      </w:r>
      <w:r w:rsidRPr="00491DC0">
        <w:rPr>
          <w:rFonts w:ascii="JetBrains Mono" w:hAnsi="JetBrains Mono" w:cs="JetBrains Mono"/>
          <w:color w:val="FDFFF1"/>
        </w:rPr>
        <w:t xml:space="preserve">opt </w:t>
      </w:r>
      <w:r w:rsidRPr="00491DC0">
        <w:rPr>
          <w:rFonts w:ascii="JetBrains Mono" w:hAnsi="JetBrains Mono" w:cs="JetBrains Mono"/>
          <w:color w:val="F92672"/>
        </w:rPr>
        <w:t>==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AE81FF"/>
        </w:rPr>
        <w:t>2</w:t>
      </w:r>
      <w:r w:rsidRPr="00491DC0">
        <w:rPr>
          <w:rFonts w:ascii="JetBrains Mono" w:hAnsi="JetBrains Mono" w:cs="JetBrains Mono"/>
          <w:color w:val="919288"/>
        </w:rPr>
        <w:t>):</w:t>
      </w:r>
    </w:p>
    <w:p w14:paraId="4AA59BB3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491DC0">
        <w:rPr>
          <w:rFonts w:ascii="JetBrains Mono" w:hAnsi="JetBrains Mono" w:cs="JetBrains Mono"/>
          <w:color w:val="A6E22E"/>
        </w:rPr>
        <w:t>find_record</w:t>
      </w:r>
      <w:proofErr w:type="spellEnd"/>
      <w:r w:rsidRPr="00491DC0">
        <w:rPr>
          <w:rFonts w:ascii="JetBrains Mono" w:hAnsi="JetBrains Mono" w:cs="JetBrains Mono"/>
          <w:color w:val="919288"/>
        </w:rPr>
        <w:t>()</w:t>
      </w:r>
    </w:p>
    <w:p w14:paraId="4E52F07A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</w:t>
      </w:r>
      <w:proofErr w:type="spellStart"/>
      <w:r w:rsidRPr="00491DC0">
        <w:rPr>
          <w:rFonts w:ascii="JetBrains Mono" w:hAnsi="JetBrains Mono" w:cs="JetBrains Mono"/>
          <w:color w:val="F92672"/>
        </w:rPr>
        <w:t>elif</w:t>
      </w:r>
      <w:proofErr w:type="spellEnd"/>
      <w:r w:rsidRPr="00491DC0">
        <w:rPr>
          <w:rFonts w:ascii="JetBrains Mono" w:hAnsi="JetBrains Mono" w:cs="JetBrains Mono"/>
          <w:color w:val="919288"/>
        </w:rPr>
        <w:t>(</w:t>
      </w:r>
      <w:r w:rsidRPr="00491DC0">
        <w:rPr>
          <w:rFonts w:ascii="JetBrains Mono" w:hAnsi="JetBrains Mono" w:cs="JetBrains Mono"/>
          <w:color w:val="FDFFF1"/>
        </w:rPr>
        <w:t xml:space="preserve">opt </w:t>
      </w:r>
      <w:r w:rsidRPr="00491DC0">
        <w:rPr>
          <w:rFonts w:ascii="JetBrains Mono" w:hAnsi="JetBrains Mono" w:cs="JetBrains Mono"/>
          <w:color w:val="F92672"/>
        </w:rPr>
        <w:t>==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AE81FF"/>
        </w:rPr>
        <w:t>3</w:t>
      </w:r>
      <w:r w:rsidRPr="00491DC0">
        <w:rPr>
          <w:rFonts w:ascii="JetBrains Mono" w:hAnsi="JetBrains Mono" w:cs="JetBrains Mono"/>
          <w:color w:val="919288"/>
        </w:rPr>
        <w:t>):</w:t>
      </w:r>
    </w:p>
    <w:p w14:paraId="5EE058FA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491DC0">
        <w:rPr>
          <w:rFonts w:ascii="JetBrains Mono" w:hAnsi="JetBrains Mono" w:cs="JetBrains Mono"/>
          <w:color w:val="A6E22E"/>
        </w:rPr>
        <w:t>search_category</w:t>
      </w:r>
      <w:proofErr w:type="spellEnd"/>
      <w:r w:rsidRPr="00491DC0">
        <w:rPr>
          <w:rFonts w:ascii="JetBrains Mono" w:hAnsi="JetBrains Mono" w:cs="JetBrains Mono"/>
          <w:color w:val="919288"/>
        </w:rPr>
        <w:t>()</w:t>
      </w:r>
    </w:p>
    <w:p w14:paraId="5FC254CC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</w:t>
      </w:r>
      <w:proofErr w:type="spellStart"/>
      <w:r w:rsidRPr="00491DC0">
        <w:rPr>
          <w:rFonts w:ascii="JetBrains Mono" w:hAnsi="JetBrains Mono" w:cs="JetBrains Mono"/>
          <w:color w:val="F92672"/>
        </w:rPr>
        <w:t>elif</w:t>
      </w:r>
      <w:proofErr w:type="spellEnd"/>
      <w:r w:rsidRPr="00491DC0">
        <w:rPr>
          <w:rFonts w:ascii="JetBrains Mono" w:hAnsi="JetBrains Mono" w:cs="JetBrains Mono"/>
          <w:color w:val="919288"/>
        </w:rPr>
        <w:t>(</w:t>
      </w:r>
      <w:r w:rsidRPr="00491DC0">
        <w:rPr>
          <w:rFonts w:ascii="JetBrains Mono" w:hAnsi="JetBrains Mono" w:cs="JetBrains Mono"/>
          <w:color w:val="FDFFF1"/>
        </w:rPr>
        <w:t xml:space="preserve">opt </w:t>
      </w:r>
      <w:r w:rsidRPr="00491DC0">
        <w:rPr>
          <w:rFonts w:ascii="JetBrains Mono" w:hAnsi="JetBrains Mono" w:cs="JetBrains Mono"/>
          <w:color w:val="F92672"/>
        </w:rPr>
        <w:t>==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AE81FF"/>
        </w:rPr>
        <w:t>4</w:t>
      </w:r>
      <w:r w:rsidRPr="00491DC0">
        <w:rPr>
          <w:rFonts w:ascii="JetBrains Mono" w:hAnsi="JetBrains Mono" w:cs="JetBrains Mono"/>
          <w:color w:val="919288"/>
        </w:rPr>
        <w:t>):</w:t>
      </w:r>
    </w:p>
    <w:p w14:paraId="3D3BF81E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491DC0">
        <w:rPr>
          <w:rFonts w:ascii="JetBrains Mono" w:hAnsi="JetBrains Mono" w:cs="JetBrains Mono"/>
          <w:color w:val="A6E22E"/>
        </w:rPr>
        <w:t>update_record</w:t>
      </w:r>
      <w:proofErr w:type="spellEnd"/>
      <w:r w:rsidRPr="00491DC0">
        <w:rPr>
          <w:rFonts w:ascii="JetBrains Mono" w:hAnsi="JetBrains Mono" w:cs="JetBrains Mono"/>
          <w:color w:val="919288"/>
        </w:rPr>
        <w:t>()</w:t>
      </w:r>
    </w:p>
    <w:p w14:paraId="40AA60DA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</w:t>
      </w:r>
      <w:proofErr w:type="spellStart"/>
      <w:r w:rsidRPr="00491DC0">
        <w:rPr>
          <w:rFonts w:ascii="JetBrains Mono" w:hAnsi="JetBrains Mono" w:cs="JetBrains Mono"/>
          <w:color w:val="F92672"/>
        </w:rPr>
        <w:t>elif</w:t>
      </w:r>
      <w:proofErr w:type="spellEnd"/>
      <w:r w:rsidRPr="00491DC0">
        <w:rPr>
          <w:rFonts w:ascii="JetBrains Mono" w:hAnsi="JetBrains Mono" w:cs="JetBrains Mono"/>
          <w:color w:val="919288"/>
        </w:rPr>
        <w:t>(</w:t>
      </w:r>
      <w:r w:rsidRPr="00491DC0">
        <w:rPr>
          <w:rFonts w:ascii="JetBrains Mono" w:hAnsi="JetBrains Mono" w:cs="JetBrains Mono"/>
          <w:color w:val="FDFFF1"/>
        </w:rPr>
        <w:t xml:space="preserve">opt </w:t>
      </w:r>
      <w:r w:rsidRPr="00491DC0">
        <w:rPr>
          <w:rFonts w:ascii="JetBrains Mono" w:hAnsi="JetBrains Mono" w:cs="JetBrains Mono"/>
          <w:color w:val="F92672"/>
        </w:rPr>
        <w:t>==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AE81FF"/>
        </w:rPr>
        <w:t>5</w:t>
      </w:r>
      <w:r w:rsidRPr="00491DC0">
        <w:rPr>
          <w:rFonts w:ascii="JetBrains Mono" w:hAnsi="JetBrains Mono" w:cs="JetBrains Mono"/>
          <w:color w:val="919288"/>
        </w:rPr>
        <w:t>):</w:t>
      </w:r>
    </w:p>
    <w:p w14:paraId="63526FBF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491DC0">
        <w:rPr>
          <w:rFonts w:ascii="JetBrains Mono" w:hAnsi="JetBrains Mono" w:cs="JetBrains Mono"/>
          <w:color w:val="A6E22E"/>
        </w:rPr>
        <w:t>provide_discount</w:t>
      </w:r>
      <w:proofErr w:type="spellEnd"/>
      <w:r w:rsidRPr="00491DC0">
        <w:rPr>
          <w:rFonts w:ascii="JetBrains Mono" w:hAnsi="JetBrains Mono" w:cs="JetBrains Mono"/>
          <w:color w:val="919288"/>
        </w:rPr>
        <w:t>()</w:t>
      </w:r>
    </w:p>
    <w:p w14:paraId="6C95E972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</w:t>
      </w:r>
      <w:proofErr w:type="spellStart"/>
      <w:r w:rsidRPr="00491DC0">
        <w:rPr>
          <w:rFonts w:ascii="JetBrains Mono" w:hAnsi="JetBrains Mono" w:cs="JetBrains Mono"/>
          <w:color w:val="F92672"/>
        </w:rPr>
        <w:t>elif</w:t>
      </w:r>
      <w:proofErr w:type="spellEnd"/>
      <w:r w:rsidRPr="00491DC0">
        <w:rPr>
          <w:rFonts w:ascii="JetBrains Mono" w:hAnsi="JetBrains Mono" w:cs="JetBrains Mono"/>
          <w:color w:val="919288"/>
        </w:rPr>
        <w:t>(</w:t>
      </w:r>
      <w:r w:rsidRPr="00491DC0">
        <w:rPr>
          <w:rFonts w:ascii="JetBrains Mono" w:hAnsi="JetBrains Mono" w:cs="JetBrains Mono"/>
          <w:color w:val="FDFFF1"/>
        </w:rPr>
        <w:t xml:space="preserve">opt </w:t>
      </w:r>
      <w:r w:rsidRPr="00491DC0">
        <w:rPr>
          <w:rFonts w:ascii="JetBrains Mono" w:hAnsi="JetBrains Mono" w:cs="JetBrains Mono"/>
          <w:color w:val="F92672"/>
        </w:rPr>
        <w:t>==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AE81FF"/>
        </w:rPr>
        <w:t>6</w:t>
      </w:r>
      <w:r w:rsidRPr="00491DC0">
        <w:rPr>
          <w:rFonts w:ascii="JetBrains Mono" w:hAnsi="JetBrains Mono" w:cs="JetBrains Mono"/>
          <w:color w:val="919288"/>
        </w:rPr>
        <w:t>):</w:t>
      </w:r>
    </w:p>
    <w:p w14:paraId="4E29AC4E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491DC0">
        <w:rPr>
          <w:rFonts w:ascii="JetBrains Mono" w:hAnsi="JetBrains Mono" w:cs="JetBrains Mono"/>
          <w:color w:val="A6E22E"/>
        </w:rPr>
        <w:t>delete_record</w:t>
      </w:r>
      <w:proofErr w:type="spellEnd"/>
      <w:r w:rsidRPr="00491DC0">
        <w:rPr>
          <w:rFonts w:ascii="JetBrains Mono" w:hAnsi="JetBrains Mono" w:cs="JetBrains Mono"/>
          <w:color w:val="919288"/>
        </w:rPr>
        <w:t>()</w:t>
      </w:r>
    </w:p>
    <w:p w14:paraId="2FC409C6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</w:t>
      </w:r>
      <w:proofErr w:type="spellStart"/>
      <w:r w:rsidRPr="00491DC0">
        <w:rPr>
          <w:rFonts w:ascii="JetBrains Mono" w:hAnsi="JetBrains Mono" w:cs="JetBrains Mono"/>
          <w:color w:val="F92672"/>
        </w:rPr>
        <w:t>elif</w:t>
      </w:r>
      <w:proofErr w:type="spellEnd"/>
      <w:r w:rsidRPr="00491DC0">
        <w:rPr>
          <w:rFonts w:ascii="JetBrains Mono" w:hAnsi="JetBrains Mono" w:cs="JetBrains Mono"/>
          <w:color w:val="919288"/>
        </w:rPr>
        <w:t>(</w:t>
      </w:r>
      <w:r w:rsidRPr="00491DC0">
        <w:rPr>
          <w:rFonts w:ascii="JetBrains Mono" w:hAnsi="JetBrains Mono" w:cs="JetBrains Mono"/>
          <w:color w:val="FDFFF1"/>
        </w:rPr>
        <w:t xml:space="preserve">opt </w:t>
      </w:r>
      <w:r w:rsidRPr="00491DC0">
        <w:rPr>
          <w:rFonts w:ascii="JetBrains Mono" w:hAnsi="JetBrains Mono" w:cs="JetBrains Mono"/>
          <w:color w:val="F92672"/>
        </w:rPr>
        <w:t>==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AE81FF"/>
        </w:rPr>
        <w:t>7</w:t>
      </w:r>
      <w:r w:rsidRPr="00491DC0">
        <w:rPr>
          <w:rFonts w:ascii="JetBrains Mono" w:hAnsi="JetBrains Mono" w:cs="JetBrains Mono"/>
          <w:color w:val="919288"/>
        </w:rPr>
        <w:t>):</w:t>
      </w:r>
    </w:p>
    <w:p w14:paraId="0EB7B7D1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    </w:t>
      </w:r>
      <w:r w:rsidRPr="00491DC0">
        <w:rPr>
          <w:rFonts w:ascii="JetBrains Mono" w:hAnsi="JetBrains Mono" w:cs="JetBrains Mono"/>
          <w:color w:val="A6E22E"/>
        </w:rPr>
        <w:t>notify</w:t>
      </w:r>
      <w:r w:rsidRPr="00491DC0">
        <w:rPr>
          <w:rFonts w:ascii="JetBrains Mono" w:hAnsi="JetBrains Mono" w:cs="JetBrains Mono"/>
          <w:color w:val="919288"/>
        </w:rPr>
        <w:t>()</w:t>
      </w:r>
    </w:p>
    <w:p w14:paraId="391379F5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</w:t>
      </w:r>
      <w:r w:rsidRPr="00491DC0">
        <w:rPr>
          <w:rFonts w:ascii="JetBrains Mono" w:hAnsi="JetBrains Mono" w:cs="JetBrains Mono"/>
          <w:color w:val="F92672"/>
        </w:rPr>
        <w:t>else</w:t>
      </w:r>
      <w:r w:rsidRPr="00491DC0">
        <w:rPr>
          <w:rFonts w:ascii="JetBrains Mono" w:hAnsi="JetBrains Mono" w:cs="JetBrains Mono"/>
          <w:color w:val="919288"/>
        </w:rPr>
        <w:t>:</w:t>
      </w:r>
    </w:p>
    <w:p w14:paraId="3B3A8C36" w14:textId="77777777" w:rsidR="00491DC0" w:rsidRP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491DC0">
        <w:rPr>
          <w:rFonts w:ascii="JetBrains Mono" w:hAnsi="JetBrains Mono" w:cs="JetBrains Mono"/>
          <w:color w:val="FDFFF1"/>
        </w:rPr>
        <w:t xml:space="preserve">        </w:t>
      </w:r>
      <w:r w:rsidRPr="00491DC0">
        <w:rPr>
          <w:rFonts w:ascii="JetBrains Mono" w:hAnsi="JetBrains Mono" w:cs="JetBrains Mono"/>
          <w:color w:val="A6E22E"/>
        </w:rPr>
        <w:t>print</w:t>
      </w:r>
      <w:r w:rsidRPr="00491DC0">
        <w:rPr>
          <w:rFonts w:ascii="JetBrains Mono" w:hAnsi="JetBrains Mono" w:cs="JetBrains Mono"/>
          <w:color w:val="919288"/>
        </w:rPr>
        <w:t>("</w:t>
      </w:r>
      <w:r w:rsidRPr="00491DC0">
        <w:rPr>
          <w:rFonts w:ascii="JetBrains Mono" w:hAnsi="JetBrains Mono" w:cs="JetBrains Mono"/>
          <w:color w:val="E6DB74"/>
        </w:rPr>
        <w:t>invalid option</w:t>
      </w:r>
      <w:r w:rsidRPr="00491DC0">
        <w:rPr>
          <w:rFonts w:ascii="JetBrains Mono" w:hAnsi="JetBrains Mono" w:cs="JetBrains Mono"/>
          <w:color w:val="919288"/>
        </w:rPr>
        <w:t>")</w:t>
      </w:r>
    </w:p>
    <w:p w14:paraId="5021D626" w14:textId="5D2A7731" w:rsidR="00491DC0" w:rsidRDefault="00491DC0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919288"/>
        </w:rPr>
      </w:pPr>
      <w:r w:rsidRPr="00491DC0">
        <w:rPr>
          <w:rFonts w:ascii="JetBrains Mono" w:hAnsi="JetBrains Mono" w:cs="JetBrains Mono"/>
          <w:color w:val="FDFFF1"/>
        </w:rPr>
        <w:t xml:space="preserve">    </w:t>
      </w:r>
      <w:proofErr w:type="spellStart"/>
      <w:r w:rsidRPr="00491DC0">
        <w:rPr>
          <w:rFonts w:ascii="JetBrains Mono" w:hAnsi="JetBrains Mono" w:cs="JetBrains Mono"/>
          <w:color w:val="FDFFF1"/>
        </w:rPr>
        <w:t>cont</w:t>
      </w:r>
      <w:proofErr w:type="spellEnd"/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F92672"/>
        </w:rPr>
        <w:t>=</w:t>
      </w:r>
      <w:r w:rsidRPr="00491DC0">
        <w:rPr>
          <w:rFonts w:ascii="JetBrains Mono" w:hAnsi="JetBrains Mono" w:cs="JetBrains Mono"/>
          <w:color w:val="FDFFF1"/>
        </w:rPr>
        <w:t xml:space="preserve"> </w:t>
      </w:r>
      <w:r w:rsidRPr="00491DC0">
        <w:rPr>
          <w:rFonts w:ascii="JetBrains Mono" w:hAnsi="JetBrains Mono" w:cs="JetBrains Mono"/>
          <w:color w:val="A6E22E"/>
        </w:rPr>
        <w:t>input</w:t>
      </w:r>
      <w:r w:rsidRPr="00491DC0">
        <w:rPr>
          <w:rFonts w:ascii="JetBrains Mono" w:hAnsi="JetBrains Mono" w:cs="JetBrains Mono"/>
          <w:color w:val="919288"/>
        </w:rPr>
        <w:t>("</w:t>
      </w:r>
      <w:r w:rsidRPr="00491DC0">
        <w:rPr>
          <w:rFonts w:ascii="JetBrains Mono" w:hAnsi="JetBrains Mono" w:cs="JetBrains Mono"/>
          <w:color w:val="E6DB74"/>
        </w:rPr>
        <w:t xml:space="preserve">do you want to continue(T/F): </w:t>
      </w:r>
      <w:r w:rsidRPr="00491DC0">
        <w:rPr>
          <w:rFonts w:ascii="JetBrains Mono" w:hAnsi="JetBrains Mono" w:cs="JetBrains Mono"/>
          <w:color w:val="919288"/>
        </w:rPr>
        <w:t>")</w:t>
      </w:r>
    </w:p>
    <w:p w14:paraId="3F112780" w14:textId="77777777" w:rsidR="00431F6C" w:rsidRPr="00491DC0" w:rsidRDefault="00431F6C" w:rsidP="00CE66ED">
      <w:pPr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</w:pPr>
    </w:p>
    <w:p w14:paraId="078B7CCF" w14:textId="77777777" w:rsidR="00491DC0" w:rsidRDefault="00431F6C" w:rsidP="00CE66ED">
      <w:pPr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</w:pPr>
      <w:r w:rsidRPr="00491DC0"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  <w:t xml:space="preserve">1.The insert module must be able to accept the </w:t>
      </w:r>
      <w:proofErr w:type="spellStart"/>
      <w:r w:rsidRPr="00491DC0"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  <w:t>prod_id</w:t>
      </w:r>
      <w:proofErr w:type="spellEnd"/>
      <w:r w:rsidRPr="00491DC0"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  <w:t>(primary key),product name, category, quantity, price, discount, date of manufacture  and date of expiry and store it in the database.</w:t>
      </w:r>
    </w:p>
    <w:p w14:paraId="0C4F3BC1" w14:textId="3442F3B0" w:rsidR="00ED1947" w:rsidRPr="00491DC0" w:rsidRDefault="00431F6C" w:rsidP="00CE66ED">
      <w:pPr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</w:pPr>
      <w:r w:rsidRPr="00491DC0">
        <w:rPr>
          <w:rFonts w:ascii="Bookman Old Style" w:hAnsi="Bookman Old Style" w:cs="Arial"/>
          <w:color w:val="0081B3" w:themeColor="accent6" w:themeShade="BF"/>
          <w:sz w:val="28"/>
          <w:szCs w:val="28"/>
          <w:shd w:val="clear" w:color="auto" w:fill="FFFFFF"/>
        </w:rPr>
        <w:t xml:space="preserve"> </w:t>
      </w:r>
    </w:p>
    <w:p w14:paraId="55B77E15" w14:textId="77777777" w:rsidR="00491DC0" w:rsidRDefault="00491DC0" w:rsidP="00506238">
      <w:pPr>
        <w:shd w:val="clear" w:color="auto" w:fill="272822"/>
        <w:spacing w:line="315" w:lineRule="atLeast"/>
        <w:rPr>
          <w:rFonts w:ascii="JetBrains Mono" w:hAnsi="JetBrains Mono" w:cs="JetBrains Mono"/>
          <w:i/>
          <w:iCs/>
          <w:color w:val="66D9EF"/>
        </w:rPr>
      </w:pPr>
    </w:p>
    <w:p w14:paraId="18FCC5F4" w14:textId="77777777" w:rsidR="00491DC0" w:rsidRDefault="00491DC0" w:rsidP="00506238">
      <w:pPr>
        <w:shd w:val="clear" w:color="auto" w:fill="272822"/>
        <w:spacing w:line="315" w:lineRule="atLeast"/>
        <w:rPr>
          <w:rFonts w:ascii="JetBrains Mono" w:hAnsi="JetBrains Mono" w:cs="JetBrains Mono"/>
          <w:i/>
          <w:iCs/>
          <w:color w:val="66D9EF"/>
        </w:rPr>
      </w:pPr>
    </w:p>
    <w:p w14:paraId="03CC8FA0" w14:textId="7B6CD38D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i/>
          <w:iCs/>
          <w:color w:val="66D9EF"/>
        </w:rPr>
        <w:t>def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A6E22E"/>
        </w:rPr>
        <w:t>insert_record</w:t>
      </w:r>
      <w:proofErr w:type="spellEnd"/>
      <w:r w:rsidRPr="00506238">
        <w:rPr>
          <w:rFonts w:ascii="JetBrains Mono" w:hAnsi="JetBrains Mono" w:cs="JetBrains Mono"/>
          <w:color w:val="919288"/>
        </w:rPr>
        <w:t>():</w:t>
      </w:r>
    </w:p>
    <w:p w14:paraId="59AE9EBA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prod_id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id: </w:t>
      </w:r>
      <w:r w:rsidRPr="00506238">
        <w:rPr>
          <w:rFonts w:ascii="JetBrains Mono" w:hAnsi="JetBrains Mono" w:cs="JetBrains Mono"/>
          <w:color w:val="919288"/>
        </w:rPr>
        <w:t>"))</w:t>
      </w:r>
    </w:p>
    <w:p w14:paraId="1B0C28DA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name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name: 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3C880086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category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category: 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4888D98A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quantity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quantity: </w:t>
      </w:r>
      <w:r w:rsidRPr="00506238">
        <w:rPr>
          <w:rFonts w:ascii="JetBrains Mono" w:hAnsi="JetBrains Mono" w:cs="JetBrains Mono"/>
          <w:color w:val="919288"/>
        </w:rPr>
        <w:t>"))</w:t>
      </w:r>
    </w:p>
    <w:p w14:paraId="450E5A33" w14:textId="027873FB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price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float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Enter price</w:t>
      </w:r>
      <w:r>
        <w:rPr>
          <w:rFonts w:ascii="JetBrains Mono" w:hAnsi="JetBrains Mono" w:cs="JetBrains Mono"/>
          <w:color w:val="E6DB74"/>
        </w:rPr>
        <w:t xml:space="preserve"> in RS</w:t>
      </w:r>
      <w:r w:rsidRPr="00506238">
        <w:rPr>
          <w:rFonts w:ascii="JetBrains Mono" w:hAnsi="JetBrains Mono" w:cs="JetBrains Mono"/>
          <w:color w:val="E6DB74"/>
        </w:rPr>
        <w:t xml:space="preserve">: </w:t>
      </w:r>
      <w:r w:rsidRPr="00506238">
        <w:rPr>
          <w:rFonts w:ascii="JetBrains Mono" w:hAnsi="JetBrains Mono" w:cs="JetBrains Mono"/>
          <w:color w:val="919288"/>
        </w:rPr>
        <w:t>"))</w:t>
      </w:r>
    </w:p>
    <w:p w14:paraId="52A732EA" w14:textId="4E31932D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discount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float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Enter discount</w:t>
      </w:r>
      <w:r>
        <w:rPr>
          <w:rFonts w:ascii="JetBrains Mono" w:hAnsi="JetBrains Mono" w:cs="JetBrains Mono"/>
          <w:color w:val="E6DB74"/>
        </w:rPr>
        <w:t xml:space="preserve"> in %</w:t>
      </w:r>
      <w:r w:rsidRPr="00506238">
        <w:rPr>
          <w:rFonts w:ascii="JetBrains Mono" w:hAnsi="JetBrains Mono" w:cs="JetBrains Mono"/>
          <w:color w:val="E6DB74"/>
        </w:rPr>
        <w:t xml:space="preserve">: </w:t>
      </w:r>
      <w:r w:rsidRPr="00506238">
        <w:rPr>
          <w:rFonts w:ascii="JetBrains Mono" w:hAnsi="JetBrains Mono" w:cs="JetBrains Mono"/>
          <w:color w:val="919288"/>
        </w:rPr>
        <w:t>"))</w:t>
      </w:r>
    </w:p>
    <w:p w14:paraId="7359136C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inputDate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Enter the date in format 'dd/mm/</w:t>
      </w:r>
      <w:proofErr w:type="spellStart"/>
      <w:r w:rsidRPr="00506238">
        <w:rPr>
          <w:rFonts w:ascii="JetBrains Mono" w:hAnsi="JetBrains Mono" w:cs="JetBrains Mono"/>
          <w:color w:val="E6DB74"/>
        </w:rPr>
        <w:t>yy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' : 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3B4AFCF6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>        day1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month1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year1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inputDate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split</w:t>
      </w:r>
      <w:proofErr w:type="spellEnd"/>
      <w:r w:rsidRPr="00506238">
        <w:rPr>
          <w:rFonts w:ascii="JetBrains Mono" w:hAnsi="JetBrains Mono" w:cs="JetBrains Mono"/>
          <w:color w:val="919288"/>
        </w:rPr>
        <w:t>('</w:t>
      </w:r>
      <w:r w:rsidRPr="00506238">
        <w:rPr>
          <w:rFonts w:ascii="JetBrains Mono" w:hAnsi="JetBrains Mono" w:cs="JetBrains Mono"/>
          <w:color w:val="E6DB74"/>
        </w:rPr>
        <w:t>/</w:t>
      </w:r>
      <w:r w:rsidRPr="00506238">
        <w:rPr>
          <w:rFonts w:ascii="JetBrains Mono" w:hAnsi="JetBrains Mono" w:cs="JetBrains Mono"/>
          <w:color w:val="919288"/>
        </w:rPr>
        <w:t>'))</w:t>
      </w:r>
    </w:p>
    <w:p w14:paraId="46D74468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manf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66D9EF"/>
        </w:rPr>
        <w:t>date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year1</w:t>
      </w:r>
      <w:r w:rsidRPr="00506238">
        <w:rPr>
          <w:rFonts w:ascii="JetBrains Mono" w:hAnsi="JetBrains Mono" w:cs="JetBrains Mono"/>
          <w:color w:val="919288"/>
        </w:rPr>
        <w:t>),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month1</w:t>
      </w:r>
      <w:r w:rsidRPr="00506238">
        <w:rPr>
          <w:rFonts w:ascii="JetBrains Mono" w:hAnsi="JetBrains Mono" w:cs="JetBrains Mono"/>
          <w:color w:val="919288"/>
        </w:rPr>
        <w:t>),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day1</w:t>
      </w:r>
      <w:r w:rsidRPr="00506238">
        <w:rPr>
          <w:rFonts w:ascii="JetBrains Mono" w:hAnsi="JetBrains Mono" w:cs="JetBrains Mono"/>
          <w:color w:val="919288"/>
        </w:rPr>
        <w:t>))</w:t>
      </w:r>
    </w:p>
    <w:p w14:paraId="4B6817DB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inputDate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Enter the date in format 'dd/mm/</w:t>
      </w:r>
      <w:proofErr w:type="spellStart"/>
      <w:r w:rsidRPr="00506238">
        <w:rPr>
          <w:rFonts w:ascii="JetBrains Mono" w:hAnsi="JetBrains Mono" w:cs="JetBrains Mono"/>
          <w:color w:val="E6DB74"/>
        </w:rPr>
        <w:t>yy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' : 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736810BC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>        day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month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year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inputDate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split</w:t>
      </w:r>
      <w:proofErr w:type="spellEnd"/>
      <w:r w:rsidRPr="00506238">
        <w:rPr>
          <w:rFonts w:ascii="JetBrains Mono" w:hAnsi="JetBrains Mono" w:cs="JetBrains Mono"/>
          <w:color w:val="919288"/>
        </w:rPr>
        <w:t>('</w:t>
      </w:r>
      <w:r w:rsidRPr="00506238">
        <w:rPr>
          <w:rFonts w:ascii="JetBrains Mono" w:hAnsi="JetBrains Mono" w:cs="JetBrains Mono"/>
          <w:color w:val="E6DB74"/>
        </w:rPr>
        <w:t>/</w:t>
      </w:r>
      <w:r w:rsidRPr="00506238">
        <w:rPr>
          <w:rFonts w:ascii="JetBrains Mono" w:hAnsi="JetBrains Mono" w:cs="JetBrains Mono"/>
          <w:color w:val="919288"/>
        </w:rPr>
        <w:t>')</w:t>
      </w:r>
    </w:p>
    <w:p w14:paraId="7A56F6E0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exp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66D9EF"/>
        </w:rPr>
        <w:t>date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year</w:t>
      </w:r>
      <w:r w:rsidRPr="00506238">
        <w:rPr>
          <w:rFonts w:ascii="JetBrains Mono" w:hAnsi="JetBrains Mono" w:cs="JetBrains Mono"/>
          <w:color w:val="919288"/>
        </w:rPr>
        <w:t>),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month</w:t>
      </w:r>
      <w:r w:rsidRPr="00506238">
        <w:rPr>
          <w:rFonts w:ascii="JetBrains Mono" w:hAnsi="JetBrains Mono" w:cs="JetBrains Mono"/>
          <w:color w:val="919288"/>
        </w:rPr>
        <w:t>),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day</w:t>
      </w:r>
      <w:r w:rsidRPr="00506238">
        <w:rPr>
          <w:rFonts w:ascii="JetBrains Mono" w:hAnsi="JetBrains Mono" w:cs="JetBrains Mono"/>
          <w:color w:val="919288"/>
        </w:rPr>
        <w:t>))</w:t>
      </w:r>
    </w:p>
    <w:p w14:paraId="7549F5DE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"</w:t>
      </w:r>
      <w:r w:rsidRPr="00506238">
        <w:rPr>
          <w:rFonts w:ascii="JetBrains Mono" w:hAnsi="JetBrains Mono" w:cs="JetBrains Mono"/>
          <w:color w:val="E6DB74"/>
        </w:rPr>
        <w:t xml:space="preserve">INSERT INTO product(id, name, category, quantity, price, </w:t>
      </w:r>
      <w:proofErr w:type="spellStart"/>
      <w:r w:rsidRPr="00506238">
        <w:rPr>
          <w:rFonts w:ascii="JetBrains Mono" w:hAnsi="JetBrains Mono" w:cs="JetBrains Mono"/>
          <w:color w:val="E6DB74"/>
        </w:rPr>
        <w:t>discount,manf</w:t>
      </w:r>
      <w:proofErr w:type="spellEnd"/>
      <w:r w:rsidRPr="00506238">
        <w:rPr>
          <w:rFonts w:ascii="JetBrains Mono" w:hAnsi="JetBrains Mono" w:cs="JetBrains Mono"/>
          <w:color w:val="E6DB74"/>
        </w:rPr>
        <w:t>, exp) values (</w:t>
      </w:r>
      <w:r w:rsidRPr="00506238">
        <w:rPr>
          <w:rFonts w:ascii="JetBrains Mono" w:hAnsi="JetBrains Mono" w:cs="JetBrains Mono"/>
          <w:color w:val="AE81FF"/>
        </w:rPr>
        <w:t>%s</w:t>
      </w:r>
      <w:r w:rsidRPr="00506238">
        <w:rPr>
          <w:rFonts w:ascii="JetBrains Mono" w:hAnsi="JetBrains Mono" w:cs="JetBrains Mono"/>
          <w:color w:val="E6DB74"/>
        </w:rPr>
        <w:t xml:space="preserve">, </w:t>
      </w:r>
      <w:r w:rsidRPr="00506238">
        <w:rPr>
          <w:rFonts w:ascii="JetBrains Mono" w:hAnsi="JetBrains Mono" w:cs="JetBrains Mono"/>
          <w:color w:val="AE81FF"/>
        </w:rPr>
        <w:t>%s</w:t>
      </w:r>
      <w:r w:rsidRPr="00506238">
        <w:rPr>
          <w:rFonts w:ascii="JetBrains Mono" w:hAnsi="JetBrains Mono" w:cs="JetBrains Mono"/>
          <w:color w:val="E6DB74"/>
        </w:rPr>
        <w:t xml:space="preserve">, </w:t>
      </w:r>
      <w:r w:rsidRPr="00506238">
        <w:rPr>
          <w:rFonts w:ascii="JetBrains Mono" w:hAnsi="JetBrains Mono" w:cs="JetBrains Mono"/>
          <w:color w:val="AE81FF"/>
        </w:rPr>
        <w:t>%s</w:t>
      </w:r>
      <w:r w:rsidRPr="00506238">
        <w:rPr>
          <w:rFonts w:ascii="JetBrains Mono" w:hAnsi="JetBrains Mono" w:cs="JetBrains Mono"/>
          <w:color w:val="E6DB74"/>
        </w:rPr>
        <w:t xml:space="preserve">, </w:t>
      </w:r>
      <w:r w:rsidRPr="00506238">
        <w:rPr>
          <w:rFonts w:ascii="JetBrains Mono" w:hAnsi="JetBrains Mono" w:cs="JetBrains Mono"/>
          <w:color w:val="AE81FF"/>
        </w:rPr>
        <w:t>%s</w:t>
      </w:r>
      <w:r w:rsidRPr="00506238">
        <w:rPr>
          <w:rFonts w:ascii="JetBrains Mono" w:hAnsi="JetBrains Mono" w:cs="JetBrains Mono"/>
          <w:color w:val="E6DB74"/>
        </w:rPr>
        <w:t xml:space="preserve">, </w:t>
      </w:r>
      <w:r w:rsidRPr="00506238">
        <w:rPr>
          <w:rFonts w:ascii="JetBrains Mono" w:hAnsi="JetBrains Mono" w:cs="JetBrains Mono"/>
          <w:color w:val="AE81FF"/>
        </w:rPr>
        <w:t>%s</w:t>
      </w:r>
      <w:r w:rsidRPr="00506238">
        <w:rPr>
          <w:rFonts w:ascii="JetBrains Mono" w:hAnsi="JetBrains Mono" w:cs="JetBrains Mono"/>
          <w:color w:val="E6DB74"/>
        </w:rPr>
        <w:t xml:space="preserve">, </w:t>
      </w:r>
      <w:r w:rsidRPr="00506238">
        <w:rPr>
          <w:rFonts w:ascii="JetBrains Mono" w:hAnsi="JetBrains Mono" w:cs="JetBrains Mono"/>
          <w:color w:val="AE81FF"/>
        </w:rPr>
        <w:t>%s</w:t>
      </w:r>
      <w:r w:rsidRPr="00506238">
        <w:rPr>
          <w:rFonts w:ascii="JetBrains Mono" w:hAnsi="JetBrains Mono" w:cs="JetBrains Mono"/>
          <w:color w:val="E6DB74"/>
        </w:rPr>
        <w:t xml:space="preserve">, </w:t>
      </w:r>
      <w:r w:rsidRPr="00506238">
        <w:rPr>
          <w:rFonts w:ascii="JetBrains Mono" w:hAnsi="JetBrains Mono" w:cs="JetBrains Mono"/>
          <w:color w:val="AE81FF"/>
        </w:rPr>
        <w:t>%s</w:t>
      </w:r>
      <w:r w:rsidRPr="00506238">
        <w:rPr>
          <w:rFonts w:ascii="JetBrains Mono" w:hAnsi="JetBrains Mono" w:cs="JetBrains Mono"/>
          <w:color w:val="E6DB74"/>
        </w:rPr>
        <w:t xml:space="preserve">, </w:t>
      </w:r>
      <w:r w:rsidRPr="00506238">
        <w:rPr>
          <w:rFonts w:ascii="JetBrains Mono" w:hAnsi="JetBrains Mono" w:cs="JetBrains Mono"/>
          <w:color w:val="AE81FF"/>
        </w:rPr>
        <w:t>%s</w:t>
      </w:r>
      <w:r w:rsidRPr="00506238">
        <w:rPr>
          <w:rFonts w:ascii="JetBrains Mono" w:hAnsi="JetBrains Mono" w:cs="JetBrains Mono"/>
          <w:color w:val="E6DB74"/>
        </w:rPr>
        <w:t>)</w:t>
      </w:r>
      <w:r w:rsidRPr="00506238">
        <w:rPr>
          <w:rFonts w:ascii="JetBrains Mono" w:hAnsi="JetBrains Mono" w:cs="JetBrains Mono"/>
          <w:color w:val="919288"/>
        </w:rPr>
        <w:t>"</w:t>
      </w:r>
    </w:p>
    <w:p w14:paraId="316A47A6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val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prod_id</w:t>
      </w:r>
      <w:proofErr w:type="spellEnd"/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name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category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quantity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price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discount</w:t>
      </w:r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manf</w:t>
      </w:r>
      <w:proofErr w:type="spellEnd"/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exp</w:t>
      </w:r>
      <w:r w:rsidRPr="00506238">
        <w:rPr>
          <w:rFonts w:ascii="JetBrains Mono" w:hAnsi="JetBrains Mono" w:cs="JetBrains Mono"/>
          <w:color w:val="919288"/>
        </w:rPr>
        <w:t>)</w:t>
      </w:r>
    </w:p>
    <w:p w14:paraId="554B8AD6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val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</w:p>
    <w:p w14:paraId="4E1A2449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mydb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commit</w:t>
      </w:r>
      <w:proofErr w:type="spellEnd"/>
      <w:r w:rsidRPr="00506238">
        <w:rPr>
          <w:rFonts w:ascii="JetBrains Mono" w:hAnsi="JetBrains Mono" w:cs="JetBrains Mono"/>
          <w:color w:val="919288"/>
        </w:rPr>
        <w:t>()</w:t>
      </w:r>
    </w:p>
    <w:p w14:paraId="092D3480" w14:textId="19FD51CE" w:rsidR="00491DC0" w:rsidRDefault="00506238" w:rsidP="00491DC0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record inserted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2637FA71" w14:textId="4C8F9A24" w:rsidR="00A51642" w:rsidRPr="00A51642" w:rsidRDefault="00A51642" w:rsidP="00A51642">
      <w:pPr>
        <w:rPr>
          <w:rFonts w:ascii="JetBrains Mono" w:hAnsi="JetBrains Mono" w:cs="JetBrains Mono"/>
        </w:rPr>
      </w:pPr>
    </w:p>
    <w:p w14:paraId="3C192FCB" w14:textId="2D4B5AFC" w:rsidR="00A51642" w:rsidRPr="00A51642" w:rsidRDefault="00A51642" w:rsidP="00A51642">
      <w:pPr>
        <w:rPr>
          <w:rFonts w:ascii="JetBrains Mono" w:hAnsi="JetBrains Mono" w:cs="JetBrains Mono"/>
        </w:rPr>
      </w:pPr>
    </w:p>
    <w:p w14:paraId="3EEE4007" w14:textId="551B1526" w:rsidR="00A51642" w:rsidRPr="00A51642" w:rsidRDefault="00A51642" w:rsidP="00A51642">
      <w:pPr>
        <w:rPr>
          <w:rFonts w:ascii="JetBrains Mono" w:hAnsi="JetBrains Mono" w:cs="JetBrains Mono"/>
        </w:rPr>
      </w:pPr>
    </w:p>
    <w:p w14:paraId="0B072D06" w14:textId="2D56E6F8" w:rsidR="00A51642" w:rsidRPr="00A51642" w:rsidRDefault="00A51642" w:rsidP="00A51642">
      <w:pPr>
        <w:rPr>
          <w:rFonts w:ascii="JetBrains Mono" w:hAnsi="JetBrains Mono" w:cs="JetBrains Mono"/>
        </w:rPr>
      </w:pPr>
    </w:p>
    <w:p w14:paraId="79E77CE0" w14:textId="40AE93D6" w:rsidR="00A51642" w:rsidRPr="00A51642" w:rsidRDefault="00A51642" w:rsidP="00A51642">
      <w:pPr>
        <w:rPr>
          <w:rFonts w:ascii="JetBrains Mono" w:hAnsi="JetBrains Mono" w:cs="JetBrains Mono"/>
        </w:rPr>
      </w:pPr>
    </w:p>
    <w:p w14:paraId="046A5954" w14:textId="7EF1A428" w:rsidR="00A51642" w:rsidRPr="00A51642" w:rsidRDefault="00A51642" w:rsidP="00A51642">
      <w:pPr>
        <w:rPr>
          <w:rFonts w:ascii="JetBrains Mono" w:hAnsi="JetBrains Mono" w:cs="JetBrains Mono"/>
        </w:rPr>
      </w:pPr>
    </w:p>
    <w:p w14:paraId="17339F06" w14:textId="326872D6" w:rsidR="00A51642" w:rsidRPr="00A51642" w:rsidRDefault="00A51642" w:rsidP="00A51642">
      <w:pPr>
        <w:rPr>
          <w:rFonts w:ascii="JetBrains Mono" w:hAnsi="JetBrains Mono" w:cs="JetBrains Mono"/>
        </w:rPr>
      </w:pPr>
    </w:p>
    <w:p w14:paraId="6C0A446C" w14:textId="60EFC46A" w:rsidR="00A51642" w:rsidRPr="00A51642" w:rsidRDefault="00A51642" w:rsidP="00A51642">
      <w:pPr>
        <w:rPr>
          <w:rFonts w:ascii="JetBrains Mono" w:hAnsi="JetBrains Mono" w:cs="JetBrains Mono"/>
        </w:rPr>
      </w:pPr>
    </w:p>
    <w:p w14:paraId="694F06F9" w14:textId="17CB70F3" w:rsidR="00A51642" w:rsidRDefault="00A51642" w:rsidP="00A51642">
      <w:pPr>
        <w:rPr>
          <w:rFonts w:ascii="JetBrains Mono" w:hAnsi="JetBrains Mono" w:cs="JetBrains Mono"/>
          <w:color w:val="FDFFF1"/>
        </w:rPr>
      </w:pPr>
    </w:p>
    <w:p w14:paraId="72B8E2BB" w14:textId="614E863F" w:rsidR="00A51642" w:rsidRPr="00A51642" w:rsidRDefault="00A51642" w:rsidP="00A51642">
      <w:pPr>
        <w:rPr>
          <w:rFonts w:ascii="JetBrains Mono" w:hAnsi="JetBrains Mono" w:cs="JetBrains Mono"/>
        </w:rPr>
      </w:pPr>
      <w:r>
        <w:rPr>
          <w:rFonts w:ascii="JetBrains Mono" w:hAnsi="JetBrains Mono" w:cs="JetBrains Mono"/>
        </w:rPr>
        <w:t>Input/ Output :</w:t>
      </w:r>
    </w:p>
    <w:p w14:paraId="0B205206" w14:textId="01EABA3E" w:rsidR="00431F6C" w:rsidRPr="00431F6C" w:rsidRDefault="00491DC0" w:rsidP="00491DC0">
      <w:pPr>
        <w:jc w:val="center"/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491DC0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lastRenderedPageBreak/>
        <w:drawing>
          <wp:inline distT="0" distB="0" distL="0" distR="0" wp14:anchorId="59E4393B" wp14:editId="40C0508E">
            <wp:extent cx="5465121" cy="9342233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12"/>
                    <a:srcRect l="6364" t="3917" r="6026" b="3917"/>
                    <a:stretch/>
                  </pic:blipFill>
                  <pic:spPr bwMode="auto">
                    <a:xfrm>
                      <a:off x="0" y="0"/>
                      <a:ext cx="5493226" cy="9390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3E399" w14:textId="72A76D6B" w:rsidR="00431F6C" w:rsidRP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lastRenderedPageBreak/>
        <w:t>2.The find module must be able to accept the name of the product</w:t>
      </w:r>
      <w: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</w:t>
      </w: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and display all the details of the product. </w:t>
      </w:r>
    </w:p>
    <w:p w14:paraId="788730CE" w14:textId="22D334E6" w:rsid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43CEBD18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i/>
          <w:iCs/>
          <w:color w:val="66D9EF"/>
        </w:rPr>
        <w:t>def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A6E22E"/>
        </w:rPr>
        <w:t>find_record</w:t>
      </w:r>
      <w:proofErr w:type="spellEnd"/>
      <w:r w:rsidRPr="00506238">
        <w:rPr>
          <w:rFonts w:ascii="JetBrains Mono" w:hAnsi="JetBrains Mono" w:cs="JetBrains Mono"/>
          <w:color w:val="919288"/>
        </w:rPr>
        <w:t>():</w:t>
      </w:r>
    </w:p>
    <w:p w14:paraId="6D3915B6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name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name: 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4202D8B5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i/>
          <w:iCs/>
          <w:color w:val="66D9EF"/>
        </w:rPr>
        <w:t>f</w:t>
      </w:r>
      <w:r w:rsidRPr="00506238">
        <w:rPr>
          <w:rFonts w:ascii="JetBrains Mono" w:hAnsi="JetBrains Mono" w:cs="JetBrains Mono"/>
          <w:color w:val="E6DB74"/>
        </w:rPr>
        <w:t>'SELECT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 * FROM product WHERE name = "</w:t>
      </w:r>
      <w:r w:rsidRPr="00506238">
        <w:rPr>
          <w:rFonts w:ascii="JetBrains Mono" w:hAnsi="JetBrains Mono" w:cs="JetBrains Mono"/>
          <w:color w:val="AE81FF"/>
        </w:rPr>
        <w:t>{</w:t>
      </w:r>
      <w:r w:rsidRPr="00506238">
        <w:rPr>
          <w:rFonts w:ascii="JetBrains Mono" w:hAnsi="JetBrains Mono" w:cs="JetBrains Mono"/>
          <w:color w:val="FDFFF1"/>
        </w:rPr>
        <w:t>name</w:t>
      </w:r>
      <w:r w:rsidRPr="00506238">
        <w:rPr>
          <w:rFonts w:ascii="JetBrains Mono" w:hAnsi="JetBrains Mono" w:cs="JetBrains Mono"/>
          <w:color w:val="AE81FF"/>
        </w:rPr>
        <w:t>}</w:t>
      </w:r>
      <w:r w:rsidRPr="00506238">
        <w:rPr>
          <w:rFonts w:ascii="JetBrains Mono" w:hAnsi="JetBrains Mono" w:cs="JetBrains Mono"/>
          <w:color w:val="E6DB74"/>
        </w:rPr>
        <w:t>"'</w:t>
      </w:r>
    </w:p>
    <w:p w14:paraId="02407FAF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</w:p>
    <w:p w14:paraId="7F6F0D93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fetchall</w:t>
      </w:r>
      <w:proofErr w:type="spellEnd"/>
      <w:r w:rsidRPr="00506238">
        <w:rPr>
          <w:rFonts w:ascii="JetBrains Mono" w:hAnsi="JetBrains Mono" w:cs="JetBrains Mono"/>
          <w:color w:val="919288"/>
        </w:rPr>
        <w:t>()</w:t>
      </w:r>
    </w:p>
    <w:p w14:paraId="6268B8AA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if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A6E22E"/>
        </w:rPr>
        <w:t>len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):</w:t>
      </w:r>
    </w:p>
    <w:p w14:paraId="668130B1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no records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0535D577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else</w:t>
      </w:r>
      <w:r w:rsidRPr="00506238">
        <w:rPr>
          <w:rFonts w:ascii="JetBrains Mono" w:hAnsi="JetBrains Mono" w:cs="JetBrains Mono"/>
          <w:color w:val="919288"/>
        </w:rPr>
        <w:t>:</w:t>
      </w:r>
    </w:p>
    <w:p w14:paraId="7D4ADD90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</w:t>
      </w:r>
      <w:r w:rsidRPr="00506238">
        <w:rPr>
          <w:rFonts w:ascii="JetBrains Mono" w:hAnsi="JetBrains Mono" w:cs="JetBrains Mono"/>
          <w:color w:val="F92672"/>
        </w:rPr>
        <w:t>for</w:t>
      </w:r>
      <w:r w:rsidRPr="00506238">
        <w:rPr>
          <w:rFonts w:ascii="JetBrains Mono" w:hAnsi="JetBrains Mono" w:cs="JetBrains Mono"/>
          <w:color w:val="FDFFF1"/>
        </w:rPr>
        <w:t xml:space="preserve"> x </w:t>
      </w:r>
      <w:r w:rsidRPr="00506238">
        <w:rPr>
          <w:rFonts w:ascii="JetBrains Mono" w:hAnsi="JetBrains Mono" w:cs="JetBrains Mono"/>
          <w:color w:val="F92672"/>
        </w:rPr>
        <w:t>in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:</w:t>
      </w:r>
    </w:p>
    <w:p w14:paraId="3C22EB61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x</w:t>
      </w:r>
      <w:r w:rsidRPr="00506238">
        <w:rPr>
          <w:rFonts w:ascii="JetBrains Mono" w:hAnsi="JetBrains Mono" w:cs="JetBrains Mono"/>
          <w:color w:val="919288"/>
        </w:rPr>
        <w:t>)</w:t>
      </w:r>
    </w:p>
    <w:p w14:paraId="5CA6E6BA" w14:textId="77777777" w:rsidR="00506238" w:rsidRDefault="00506238" w:rsidP="00506238">
      <w:pPr>
        <w:rPr>
          <w:rFonts w:ascii="Bookman Old Style" w:hAnsi="Bookman Old Style" w:cs="Arial"/>
          <w:sz w:val="32"/>
          <w:szCs w:val="32"/>
          <w:shd w:val="clear" w:color="auto" w:fill="FFFFFF"/>
        </w:rPr>
      </w:pPr>
      <w:r>
        <w:rPr>
          <w:rFonts w:ascii="Bookman Old Style" w:hAnsi="Bookman Old Style" w:cs="Arial"/>
          <w:sz w:val="32"/>
          <w:szCs w:val="32"/>
          <w:shd w:val="clear" w:color="auto" w:fill="FFFFFF"/>
        </w:rPr>
        <w:t xml:space="preserve">Input/Output : </w:t>
      </w:r>
    </w:p>
    <w:p w14:paraId="1BA11002" w14:textId="1CB69847" w:rsidR="00506238" w:rsidRDefault="00506238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23FCA9CC" w14:textId="7B15761E" w:rsidR="00A51642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A51642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drawing>
          <wp:inline distT="0" distB="0" distL="0" distR="0" wp14:anchorId="01614773" wp14:editId="1A4581E1">
            <wp:extent cx="6858000" cy="415988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0C4A" w14:textId="77777777" w:rsidR="00506238" w:rsidRPr="00431F6C" w:rsidRDefault="00506238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10412508" w14:textId="77777777" w:rsidR="00A51642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78C5799C" w14:textId="77777777" w:rsidR="00A51642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3C7C5217" w14:textId="2E366B77" w:rsidR="00431F6C" w:rsidRP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lastRenderedPageBreak/>
        <w:t xml:space="preserve">3.The </w:t>
      </w:r>
      <w:proofErr w:type="spellStart"/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search_in_category</w:t>
      </w:r>
      <w:proofErr w:type="spellEnd"/>
      <w: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</w:t>
      </w: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module must be able to accept the name of the category</w:t>
      </w:r>
      <w: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</w:t>
      </w: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and display all the details of the products in the categories.</w:t>
      </w:r>
    </w:p>
    <w:p w14:paraId="4CE4AB10" w14:textId="30029913" w:rsid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4A585130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i/>
          <w:iCs/>
          <w:color w:val="66D9EF"/>
        </w:rPr>
        <w:t>def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A6E22E"/>
        </w:rPr>
        <w:t>search_category</w:t>
      </w:r>
      <w:proofErr w:type="spellEnd"/>
      <w:r w:rsidRPr="00506238">
        <w:rPr>
          <w:rFonts w:ascii="JetBrains Mono" w:hAnsi="JetBrains Mono" w:cs="JetBrains Mono"/>
          <w:color w:val="919288"/>
        </w:rPr>
        <w:t>():</w:t>
      </w:r>
    </w:p>
    <w:p w14:paraId="392F70B6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category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category: 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6C03BA86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i/>
          <w:iCs/>
          <w:color w:val="66D9EF"/>
        </w:rPr>
        <w:t>f</w:t>
      </w:r>
      <w:r w:rsidRPr="00506238">
        <w:rPr>
          <w:rFonts w:ascii="JetBrains Mono" w:hAnsi="JetBrains Mono" w:cs="JetBrains Mono"/>
          <w:color w:val="E6DB74"/>
        </w:rPr>
        <w:t>'SELECT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 * FROM product WHERE category = "</w:t>
      </w:r>
      <w:r w:rsidRPr="00506238">
        <w:rPr>
          <w:rFonts w:ascii="JetBrains Mono" w:hAnsi="JetBrains Mono" w:cs="JetBrains Mono"/>
          <w:color w:val="AE81FF"/>
        </w:rPr>
        <w:t>{</w:t>
      </w:r>
      <w:r w:rsidRPr="00506238">
        <w:rPr>
          <w:rFonts w:ascii="JetBrains Mono" w:hAnsi="JetBrains Mono" w:cs="JetBrains Mono"/>
          <w:color w:val="FDFFF1"/>
        </w:rPr>
        <w:t>category</w:t>
      </w:r>
      <w:r w:rsidRPr="00506238">
        <w:rPr>
          <w:rFonts w:ascii="JetBrains Mono" w:hAnsi="JetBrains Mono" w:cs="JetBrains Mono"/>
          <w:color w:val="AE81FF"/>
        </w:rPr>
        <w:t>}</w:t>
      </w:r>
      <w:r w:rsidRPr="00506238">
        <w:rPr>
          <w:rFonts w:ascii="JetBrains Mono" w:hAnsi="JetBrains Mono" w:cs="JetBrains Mono"/>
          <w:color w:val="E6DB74"/>
        </w:rPr>
        <w:t>"'</w:t>
      </w:r>
    </w:p>
    <w:p w14:paraId="6617A0A9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i/>
          <w:iCs/>
          <w:color w:val="6E7066"/>
        </w:rPr>
        <w:t># que = (category)</w:t>
      </w:r>
    </w:p>
    <w:p w14:paraId="337B6882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</w:p>
    <w:p w14:paraId="20651965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</w:p>
    <w:p w14:paraId="618C0D2F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fetchall</w:t>
      </w:r>
      <w:proofErr w:type="spellEnd"/>
      <w:r w:rsidRPr="00506238">
        <w:rPr>
          <w:rFonts w:ascii="JetBrains Mono" w:hAnsi="JetBrains Mono" w:cs="JetBrains Mono"/>
          <w:color w:val="919288"/>
        </w:rPr>
        <w:t>()</w:t>
      </w:r>
    </w:p>
    <w:p w14:paraId="54E2A794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if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A6E22E"/>
        </w:rPr>
        <w:t>len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):</w:t>
      </w:r>
    </w:p>
    <w:p w14:paraId="1643BB00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no records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3F69A77F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else</w:t>
      </w:r>
      <w:r w:rsidRPr="00506238">
        <w:rPr>
          <w:rFonts w:ascii="JetBrains Mono" w:hAnsi="JetBrains Mono" w:cs="JetBrains Mono"/>
          <w:color w:val="919288"/>
        </w:rPr>
        <w:t>:</w:t>
      </w:r>
    </w:p>
    <w:p w14:paraId="534B8B54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</w:t>
      </w:r>
      <w:r w:rsidRPr="00506238">
        <w:rPr>
          <w:rFonts w:ascii="JetBrains Mono" w:hAnsi="JetBrains Mono" w:cs="JetBrains Mono"/>
          <w:color w:val="F92672"/>
        </w:rPr>
        <w:t>for</w:t>
      </w:r>
      <w:r w:rsidRPr="00506238">
        <w:rPr>
          <w:rFonts w:ascii="JetBrains Mono" w:hAnsi="JetBrains Mono" w:cs="JetBrains Mono"/>
          <w:color w:val="FDFFF1"/>
        </w:rPr>
        <w:t xml:space="preserve"> x </w:t>
      </w:r>
      <w:r w:rsidRPr="00506238">
        <w:rPr>
          <w:rFonts w:ascii="JetBrains Mono" w:hAnsi="JetBrains Mono" w:cs="JetBrains Mono"/>
          <w:color w:val="F92672"/>
        </w:rPr>
        <w:t>in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:</w:t>
      </w:r>
    </w:p>
    <w:p w14:paraId="142CE757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x</w:t>
      </w:r>
      <w:r w:rsidRPr="00506238">
        <w:rPr>
          <w:rFonts w:ascii="JetBrains Mono" w:hAnsi="JetBrains Mono" w:cs="JetBrains Mono"/>
          <w:color w:val="919288"/>
        </w:rPr>
        <w:t>)</w:t>
      </w:r>
    </w:p>
    <w:p w14:paraId="19B3B592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</w:p>
    <w:p w14:paraId="134B131C" w14:textId="77777777" w:rsidR="00506238" w:rsidRDefault="00506238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03B9DC55" w14:textId="77777777" w:rsidR="00506238" w:rsidRDefault="00506238" w:rsidP="00506238">
      <w:pPr>
        <w:rPr>
          <w:rFonts w:ascii="Bookman Old Style" w:hAnsi="Bookman Old Style" w:cs="Arial"/>
          <w:sz w:val="32"/>
          <w:szCs w:val="32"/>
          <w:shd w:val="clear" w:color="auto" w:fill="FFFFFF"/>
        </w:rPr>
      </w:pPr>
      <w:r>
        <w:rPr>
          <w:rFonts w:ascii="Bookman Old Style" w:hAnsi="Bookman Old Style" w:cs="Arial"/>
          <w:sz w:val="32"/>
          <w:szCs w:val="32"/>
          <w:shd w:val="clear" w:color="auto" w:fill="FFFFFF"/>
        </w:rPr>
        <w:t xml:space="preserve">Input/Output : </w:t>
      </w:r>
    </w:p>
    <w:p w14:paraId="34498681" w14:textId="3180D9F9" w:rsidR="00506238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A51642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drawing>
          <wp:inline distT="0" distB="0" distL="0" distR="0" wp14:anchorId="3736E43F" wp14:editId="2BA29B8A">
            <wp:extent cx="6858000" cy="4506595"/>
            <wp:effectExtent l="0" t="0" r="0" b="825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D8F4" w14:textId="77777777" w:rsidR="00506238" w:rsidRDefault="00506238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7B59ECC0" w14:textId="4228DA3F" w:rsidR="00431F6C" w:rsidRP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4.The update module must be able to update the price</w:t>
      </w:r>
      <w: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</w:t>
      </w: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of the products.</w:t>
      </w:r>
    </w:p>
    <w:p w14:paraId="79E5E840" w14:textId="2EC8FC74" w:rsid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1CF4C171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i/>
          <w:iCs/>
          <w:color w:val="66D9EF"/>
        </w:rPr>
        <w:t>def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A6E22E"/>
        </w:rPr>
        <w:t>update_record</w:t>
      </w:r>
      <w:proofErr w:type="spellEnd"/>
      <w:r w:rsidRPr="00506238">
        <w:rPr>
          <w:rFonts w:ascii="JetBrains Mono" w:hAnsi="JetBrains Mono" w:cs="JetBrains Mono"/>
          <w:color w:val="919288"/>
        </w:rPr>
        <w:t>():</w:t>
      </w:r>
    </w:p>
    <w:p w14:paraId="74ADBAF4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prod_id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id: </w:t>
      </w:r>
      <w:r w:rsidRPr="00506238">
        <w:rPr>
          <w:rFonts w:ascii="JetBrains Mono" w:hAnsi="JetBrains Mono" w:cs="JetBrains Mono"/>
          <w:color w:val="919288"/>
        </w:rPr>
        <w:t>"))</w:t>
      </w:r>
    </w:p>
    <w:p w14:paraId="47EA179B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price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float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price: </w:t>
      </w:r>
      <w:r w:rsidRPr="00506238">
        <w:rPr>
          <w:rFonts w:ascii="JetBrains Mono" w:hAnsi="JetBrains Mono" w:cs="JetBrains Mono"/>
          <w:color w:val="919288"/>
        </w:rPr>
        <w:t>"))</w:t>
      </w:r>
    </w:p>
    <w:p w14:paraId="7A985D9C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i/>
          <w:iCs/>
          <w:color w:val="66D9EF"/>
        </w:rPr>
        <w:t>f</w:t>
      </w:r>
      <w:r w:rsidRPr="00506238">
        <w:rPr>
          <w:rFonts w:ascii="JetBrains Mono" w:hAnsi="JetBrains Mono" w:cs="JetBrains Mono"/>
          <w:color w:val="E6DB74"/>
        </w:rPr>
        <w:t>'UPDATE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 product SET price = "</w:t>
      </w:r>
      <w:r w:rsidRPr="00506238">
        <w:rPr>
          <w:rFonts w:ascii="JetBrains Mono" w:hAnsi="JetBrains Mono" w:cs="JetBrains Mono"/>
          <w:color w:val="AE81FF"/>
        </w:rPr>
        <w:t>{</w:t>
      </w:r>
      <w:r w:rsidRPr="00506238">
        <w:rPr>
          <w:rFonts w:ascii="JetBrains Mono" w:hAnsi="JetBrains Mono" w:cs="JetBrains Mono"/>
          <w:color w:val="FDFFF1"/>
        </w:rPr>
        <w:t>price</w:t>
      </w:r>
      <w:r w:rsidRPr="00506238">
        <w:rPr>
          <w:rFonts w:ascii="JetBrains Mono" w:hAnsi="JetBrains Mono" w:cs="JetBrains Mono"/>
          <w:color w:val="AE81FF"/>
        </w:rPr>
        <w:t>}</w:t>
      </w:r>
      <w:r w:rsidRPr="00506238">
        <w:rPr>
          <w:rFonts w:ascii="JetBrains Mono" w:hAnsi="JetBrains Mono" w:cs="JetBrains Mono"/>
          <w:color w:val="E6DB74"/>
        </w:rPr>
        <w:t>" WHERE id = "</w:t>
      </w:r>
      <w:r w:rsidRPr="00506238">
        <w:rPr>
          <w:rFonts w:ascii="JetBrains Mono" w:hAnsi="JetBrains Mono" w:cs="JetBrains Mono"/>
          <w:color w:val="AE81FF"/>
        </w:rPr>
        <w:t>{</w:t>
      </w:r>
      <w:proofErr w:type="spellStart"/>
      <w:r w:rsidRPr="00506238">
        <w:rPr>
          <w:rFonts w:ascii="JetBrains Mono" w:hAnsi="JetBrains Mono" w:cs="JetBrains Mono"/>
          <w:color w:val="FDFFF1"/>
        </w:rPr>
        <w:t>prod_id</w:t>
      </w:r>
      <w:proofErr w:type="spellEnd"/>
      <w:r w:rsidRPr="00506238">
        <w:rPr>
          <w:rFonts w:ascii="JetBrains Mono" w:hAnsi="JetBrains Mono" w:cs="JetBrains Mono"/>
          <w:color w:val="AE81FF"/>
        </w:rPr>
        <w:t>}</w:t>
      </w:r>
      <w:r w:rsidRPr="00506238">
        <w:rPr>
          <w:rFonts w:ascii="JetBrains Mono" w:hAnsi="JetBrains Mono" w:cs="JetBrains Mono"/>
          <w:color w:val="E6DB74"/>
        </w:rPr>
        <w:t>"'</w:t>
      </w:r>
    </w:p>
    <w:p w14:paraId="424C34BD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i/>
          <w:iCs/>
          <w:color w:val="6E7066"/>
        </w:rPr>
        <w:t xml:space="preserve"># </w:t>
      </w:r>
      <w:proofErr w:type="spellStart"/>
      <w:r w:rsidRPr="00506238">
        <w:rPr>
          <w:rFonts w:ascii="JetBrains Mono" w:hAnsi="JetBrains Mono" w:cs="JetBrains Mono"/>
          <w:i/>
          <w:iCs/>
          <w:color w:val="6E7066"/>
        </w:rPr>
        <w:t>val</w:t>
      </w:r>
      <w:proofErr w:type="spellEnd"/>
      <w:r w:rsidRPr="00506238">
        <w:rPr>
          <w:rFonts w:ascii="JetBrains Mono" w:hAnsi="JetBrains Mono" w:cs="JetBrains Mono"/>
          <w:i/>
          <w:iCs/>
          <w:color w:val="6E7066"/>
        </w:rPr>
        <w:t xml:space="preserve"> = (price, </w:t>
      </w:r>
      <w:proofErr w:type="spellStart"/>
      <w:r w:rsidRPr="00506238">
        <w:rPr>
          <w:rFonts w:ascii="JetBrains Mono" w:hAnsi="JetBrains Mono" w:cs="JetBrains Mono"/>
          <w:i/>
          <w:iCs/>
          <w:color w:val="6E7066"/>
        </w:rPr>
        <w:t>prod_id</w:t>
      </w:r>
      <w:proofErr w:type="spellEnd"/>
      <w:r w:rsidRPr="00506238">
        <w:rPr>
          <w:rFonts w:ascii="JetBrains Mono" w:hAnsi="JetBrains Mono" w:cs="JetBrains Mono"/>
          <w:i/>
          <w:iCs/>
          <w:color w:val="6E7066"/>
        </w:rPr>
        <w:t>)</w:t>
      </w:r>
    </w:p>
    <w:p w14:paraId="0090154C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</w:p>
    <w:p w14:paraId="328DC7E5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mydb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commit</w:t>
      </w:r>
      <w:proofErr w:type="spellEnd"/>
      <w:r w:rsidRPr="00506238">
        <w:rPr>
          <w:rFonts w:ascii="JetBrains Mono" w:hAnsi="JetBrains Mono" w:cs="JetBrains Mono"/>
          <w:color w:val="919288"/>
        </w:rPr>
        <w:t>()</w:t>
      </w:r>
    </w:p>
    <w:p w14:paraId="043A7A62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record updated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5275A694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</w:p>
    <w:p w14:paraId="6F89ADAD" w14:textId="77777777" w:rsidR="00506238" w:rsidRDefault="00506238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6C697D86" w14:textId="1835C524" w:rsidR="00506238" w:rsidRDefault="00506238" w:rsidP="00506238">
      <w:pPr>
        <w:rPr>
          <w:rFonts w:ascii="Bookman Old Style" w:hAnsi="Bookman Old Style" w:cs="Arial"/>
          <w:sz w:val="32"/>
          <w:szCs w:val="32"/>
          <w:shd w:val="clear" w:color="auto" w:fill="FFFFFF"/>
        </w:rPr>
      </w:pPr>
      <w:r>
        <w:rPr>
          <w:rFonts w:ascii="Bookman Old Style" w:hAnsi="Bookman Old Style" w:cs="Arial"/>
          <w:sz w:val="32"/>
          <w:szCs w:val="32"/>
          <w:shd w:val="clear" w:color="auto" w:fill="FFFFFF"/>
        </w:rPr>
        <w:t xml:space="preserve">Input/Output : </w:t>
      </w:r>
    </w:p>
    <w:p w14:paraId="61D8BEE8" w14:textId="0A2CCADB" w:rsidR="00A51642" w:rsidRDefault="00A51642" w:rsidP="00506238">
      <w:pPr>
        <w:rPr>
          <w:rFonts w:ascii="Bookman Old Style" w:hAnsi="Bookman Old Style" w:cs="Arial"/>
          <w:sz w:val="32"/>
          <w:szCs w:val="32"/>
          <w:shd w:val="clear" w:color="auto" w:fill="FFFFFF"/>
        </w:rPr>
      </w:pPr>
      <w:r w:rsidRPr="00A51642">
        <w:rPr>
          <w:rFonts w:ascii="Bookman Old Style" w:hAnsi="Bookman Old Style" w:cs="Arial"/>
          <w:sz w:val="32"/>
          <w:szCs w:val="32"/>
          <w:shd w:val="clear" w:color="auto" w:fill="FFFFFF"/>
        </w:rPr>
        <w:drawing>
          <wp:inline distT="0" distB="0" distL="0" distR="0" wp14:anchorId="736EE648" wp14:editId="782B2DDB">
            <wp:extent cx="6858000" cy="415988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E758" w14:textId="77777777" w:rsidR="00506238" w:rsidRPr="00431F6C" w:rsidRDefault="00506238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117934AE" w14:textId="77777777" w:rsidR="00A51642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3BE3B471" w14:textId="77777777" w:rsidR="00A51642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5731CF55" w14:textId="71E6BCBE" w:rsidR="00431F6C" w:rsidRP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lastRenderedPageBreak/>
        <w:t xml:space="preserve">5.The </w:t>
      </w:r>
      <w:proofErr w:type="spellStart"/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provide_discount</w:t>
      </w:r>
      <w:proofErr w:type="spellEnd"/>
      <w: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</w:t>
      </w: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module must be able to provide</w:t>
      </w:r>
      <w: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</w:t>
      </w: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the discount</w:t>
      </w:r>
      <w: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</w:t>
      </w: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of the products</w:t>
      </w:r>
      <w: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</w:t>
      </w: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in a particular category.</w:t>
      </w:r>
    </w:p>
    <w:p w14:paraId="6CBA889C" w14:textId="5541DE39" w:rsid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3E6B358B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i/>
          <w:iCs/>
          <w:color w:val="66D9EF"/>
        </w:rPr>
        <w:t>def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A6E22E"/>
        </w:rPr>
        <w:t>provide_discount</w:t>
      </w:r>
      <w:proofErr w:type="spellEnd"/>
      <w:r w:rsidRPr="00506238">
        <w:rPr>
          <w:rFonts w:ascii="JetBrains Mono" w:hAnsi="JetBrains Mono" w:cs="JetBrains Mono"/>
          <w:color w:val="919288"/>
        </w:rPr>
        <w:t>():</w:t>
      </w:r>
    </w:p>
    <w:p w14:paraId="31F1E42C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category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category: 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27CB3B2F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i/>
          <w:iCs/>
          <w:color w:val="66D9EF"/>
        </w:rPr>
        <w:t>f</w:t>
      </w:r>
      <w:r w:rsidRPr="00506238">
        <w:rPr>
          <w:rFonts w:ascii="JetBrains Mono" w:hAnsi="JetBrains Mono" w:cs="JetBrains Mono"/>
          <w:color w:val="E6DB74"/>
        </w:rPr>
        <w:t>'SELECT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 name, discount FROM product WHERE category = "</w:t>
      </w:r>
      <w:r w:rsidRPr="00506238">
        <w:rPr>
          <w:rFonts w:ascii="JetBrains Mono" w:hAnsi="JetBrains Mono" w:cs="JetBrains Mono"/>
          <w:color w:val="AE81FF"/>
        </w:rPr>
        <w:t>{</w:t>
      </w:r>
      <w:r w:rsidRPr="00506238">
        <w:rPr>
          <w:rFonts w:ascii="JetBrains Mono" w:hAnsi="JetBrains Mono" w:cs="JetBrains Mono"/>
          <w:color w:val="FDFFF1"/>
        </w:rPr>
        <w:t>category</w:t>
      </w:r>
      <w:r w:rsidRPr="00506238">
        <w:rPr>
          <w:rFonts w:ascii="JetBrains Mono" w:hAnsi="JetBrains Mono" w:cs="JetBrains Mono"/>
          <w:color w:val="AE81FF"/>
        </w:rPr>
        <w:t>}</w:t>
      </w:r>
      <w:r w:rsidRPr="00506238">
        <w:rPr>
          <w:rFonts w:ascii="JetBrains Mono" w:hAnsi="JetBrains Mono" w:cs="JetBrains Mono"/>
          <w:color w:val="E6DB74"/>
        </w:rPr>
        <w:t>"'</w:t>
      </w:r>
    </w:p>
    <w:p w14:paraId="3AAA53B0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i/>
          <w:iCs/>
          <w:color w:val="6E7066"/>
        </w:rPr>
        <w:t># que = (category)</w:t>
      </w:r>
    </w:p>
    <w:p w14:paraId="33596A12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</w:p>
    <w:p w14:paraId="0846F3EF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fetchall</w:t>
      </w:r>
      <w:proofErr w:type="spellEnd"/>
      <w:r w:rsidRPr="00506238">
        <w:rPr>
          <w:rFonts w:ascii="JetBrains Mono" w:hAnsi="JetBrains Mono" w:cs="JetBrains Mono"/>
          <w:color w:val="919288"/>
        </w:rPr>
        <w:t>()</w:t>
      </w:r>
    </w:p>
    <w:p w14:paraId="2508BE90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if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A6E22E"/>
        </w:rPr>
        <w:t>len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):</w:t>
      </w:r>
    </w:p>
    <w:p w14:paraId="5B8370A1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no records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5C84B3EB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else</w:t>
      </w:r>
      <w:r w:rsidRPr="00506238">
        <w:rPr>
          <w:rFonts w:ascii="JetBrains Mono" w:hAnsi="JetBrains Mono" w:cs="JetBrains Mono"/>
          <w:color w:val="919288"/>
        </w:rPr>
        <w:t>:</w:t>
      </w:r>
    </w:p>
    <w:p w14:paraId="69F719A2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</w:t>
      </w:r>
      <w:r w:rsidRPr="00506238">
        <w:rPr>
          <w:rFonts w:ascii="JetBrains Mono" w:hAnsi="JetBrains Mono" w:cs="JetBrains Mono"/>
          <w:color w:val="F92672"/>
        </w:rPr>
        <w:t>for</w:t>
      </w:r>
      <w:r w:rsidRPr="00506238">
        <w:rPr>
          <w:rFonts w:ascii="JetBrains Mono" w:hAnsi="JetBrains Mono" w:cs="JetBrains Mono"/>
          <w:color w:val="FDFFF1"/>
        </w:rPr>
        <w:t xml:space="preserve"> x </w:t>
      </w:r>
      <w:r w:rsidRPr="00506238">
        <w:rPr>
          <w:rFonts w:ascii="JetBrains Mono" w:hAnsi="JetBrains Mono" w:cs="JetBrains Mono"/>
          <w:color w:val="F92672"/>
        </w:rPr>
        <w:t>in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:</w:t>
      </w:r>
    </w:p>
    <w:p w14:paraId="479F3ED5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x</w:t>
      </w:r>
      <w:r w:rsidRPr="00506238">
        <w:rPr>
          <w:rFonts w:ascii="JetBrains Mono" w:hAnsi="JetBrains Mono" w:cs="JetBrains Mono"/>
          <w:color w:val="919288"/>
        </w:rPr>
        <w:t>[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]</w:t>
      </w:r>
      <w:r w:rsidRPr="00506238">
        <w:rPr>
          <w:rFonts w:ascii="JetBrains Mono" w:hAnsi="JetBrains Mono" w:cs="JetBrains Mono"/>
          <w:color w:val="F92672"/>
        </w:rPr>
        <w:t>+</w:t>
      </w:r>
      <w:r w:rsidRPr="00506238">
        <w:rPr>
          <w:rFonts w:ascii="JetBrains Mono" w:hAnsi="JetBrains Mono" w:cs="JetBrains Mono"/>
          <w:color w:val="919288"/>
        </w:rPr>
        <w:t>'</w:t>
      </w:r>
      <w:r w:rsidRPr="00506238">
        <w:rPr>
          <w:rFonts w:ascii="JetBrains Mono" w:hAnsi="JetBrains Mono" w:cs="JetBrains Mono"/>
          <w:color w:val="E6DB74"/>
        </w:rPr>
        <w:t xml:space="preserve"> : </w:t>
      </w:r>
      <w:r w:rsidRPr="00506238">
        <w:rPr>
          <w:rFonts w:ascii="JetBrains Mono" w:hAnsi="JetBrains Mono" w:cs="JetBrains Mono"/>
          <w:color w:val="AE81FF"/>
        </w:rPr>
        <w:t>%</w:t>
      </w:r>
      <w:proofErr w:type="spellStart"/>
      <w:r w:rsidRPr="00506238">
        <w:rPr>
          <w:rFonts w:ascii="JetBrains Mono" w:hAnsi="JetBrains Mono" w:cs="JetBrains Mono"/>
          <w:color w:val="AE81FF"/>
        </w:rPr>
        <w:t>d</w:t>
      </w:r>
      <w:r w:rsidRPr="00506238">
        <w:rPr>
          <w:rFonts w:ascii="JetBrains Mono" w:hAnsi="JetBrains Mono" w:cs="JetBrains Mono"/>
          <w:color w:val="919288"/>
        </w:rPr>
        <w:t>'</w:t>
      </w:r>
      <w:r w:rsidRPr="00506238">
        <w:rPr>
          <w:rFonts w:ascii="JetBrains Mono" w:hAnsi="JetBrains Mono" w:cs="JetBrains Mono"/>
          <w:color w:val="F92672"/>
        </w:rPr>
        <w:t>%</w:t>
      </w:r>
      <w:r w:rsidRPr="00506238">
        <w:rPr>
          <w:rFonts w:ascii="JetBrains Mono" w:hAnsi="JetBrains Mono" w:cs="JetBrains Mono"/>
          <w:color w:val="FDFFF1"/>
        </w:rPr>
        <w:t>x</w:t>
      </w:r>
      <w:proofErr w:type="spellEnd"/>
      <w:r w:rsidRPr="00506238">
        <w:rPr>
          <w:rFonts w:ascii="JetBrains Mono" w:hAnsi="JetBrains Mono" w:cs="JetBrains Mono"/>
          <w:color w:val="919288"/>
        </w:rPr>
        <w:t>[</w:t>
      </w:r>
      <w:r w:rsidRPr="00506238">
        <w:rPr>
          <w:rFonts w:ascii="JetBrains Mono" w:hAnsi="JetBrains Mono" w:cs="JetBrains Mono"/>
          <w:color w:val="AE81FF"/>
        </w:rPr>
        <w:t>1</w:t>
      </w:r>
      <w:r w:rsidRPr="00506238">
        <w:rPr>
          <w:rFonts w:ascii="JetBrains Mono" w:hAnsi="JetBrains Mono" w:cs="JetBrains Mono"/>
          <w:color w:val="919288"/>
        </w:rPr>
        <w:t>])</w:t>
      </w:r>
    </w:p>
    <w:p w14:paraId="433A4932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</w:p>
    <w:p w14:paraId="5FD462DF" w14:textId="77777777" w:rsidR="00A51642" w:rsidRDefault="00A51642" w:rsidP="00506238">
      <w:pPr>
        <w:rPr>
          <w:rFonts w:ascii="Bookman Old Style" w:hAnsi="Bookman Old Style" w:cs="Arial"/>
          <w:sz w:val="32"/>
          <w:szCs w:val="32"/>
          <w:shd w:val="clear" w:color="auto" w:fill="FFFFFF"/>
        </w:rPr>
      </w:pPr>
    </w:p>
    <w:p w14:paraId="51164E0A" w14:textId="71B5A052" w:rsidR="00506238" w:rsidRDefault="00506238" w:rsidP="00506238">
      <w:pPr>
        <w:rPr>
          <w:rFonts w:ascii="Bookman Old Style" w:hAnsi="Bookman Old Style" w:cs="Arial"/>
          <w:sz w:val="32"/>
          <w:szCs w:val="32"/>
          <w:shd w:val="clear" w:color="auto" w:fill="FFFFFF"/>
        </w:rPr>
      </w:pPr>
      <w:r>
        <w:rPr>
          <w:rFonts w:ascii="Bookman Old Style" w:hAnsi="Bookman Old Style" w:cs="Arial"/>
          <w:sz w:val="32"/>
          <w:szCs w:val="32"/>
          <w:shd w:val="clear" w:color="auto" w:fill="FFFFFF"/>
        </w:rPr>
        <w:t xml:space="preserve">Input/Output : </w:t>
      </w:r>
    </w:p>
    <w:p w14:paraId="36262DBE" w14:textId="77777777" w:rsidR="00A51642" w:rsidRDefault="00A51642" w:rsidP="00506238">
      <w:pPr>
        <w:rPr>
          <w:rFonts w:ascii="Bookman Old Style" w:hAnsi="Bookman Old Style" w:cs="Arial"/>
          <w:sz w:val="32"/>
          <w:szCs w:val="32"/>
          <w:shd w:val="clear" w:color="auto" w:fill="FFFFFF"/>
        </w:rPr>
      </w:pPr>
    </w:p>
    <w:p w14:paraId="5732C0AB" w14:textId="30780D4E" w:rsidR="00506238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A51642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drawing>
          <wp:inline distT="0" distB="0" distL="0" distR="0" wp14:anchorId="08A328BB" wp14:editId="6DFC482E">
            <wp:extent cx="6858000" cy="39909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5C52" w14:textId="77777777" w:rsidR="00506238" w:rsidRDefault="00506238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3522F0EF" w14:textId="77777777" w:rsidR="00A51642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47D13E64" w14:textId="77777777" w:rsidR="00A51642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661E1D9C" w14:textId="1881D4E6" w:rsidR="00431F6C" w:rsidRP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6.The </w:t>
      </w:r>
      <w:proofErr w:type="spellStart"/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delete_module</w:t>
      </w:r>
      <w:proofErr w:type="spellEnd"/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must be able to delete/ cancel the product</w:t>
      </w:r>
      <w: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</w:t>
      </w: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if the expiry date is not valid.</w:t>
      </w:r>
    </w:p>
    <w:p w14:paraId="69A4A8B1" w14:textId="7377BE2E" w:rsid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377F077A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i/>
          <w:iCs/>
          <w:color w:val="66D9EF"/>
        </w:rPr>
        <w:t>def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A6E22E"/>
        </w:rPr>
        <w:t>delete_record</w:t>
      </w:r>
      <w:proofErr w:type="spellEnd"/>
      <w:r w:rsidRPr="00506238">
        <w:rPr>
          <w:rFonts w:ascii="JetBrains Mono" w:hAnsi="JetBrains Mono" w:cs="JetBrains Mono"/>
          <w:color w:val="919288"/>
        </w:rPr>
        <w:t>():</w:t>
      </w:r>
    </w:p>
    <w:p w14:paraId="1F4EA392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('</w:t>
      </w:r>
      <w:r w:rsidRPr="00506238">
        <w:rPr>
          <w:rFonts w:ascii="JetBrains Mono" w:hAnsi="JetBrains Mono" w:cs="JetBrains Mono"/>
          <w:color w:val="E6DB74"/>
        </w:rPr>
        <w:t>SELECT * FROM product</w:t>
      </w:r>
      <w:r w:rsidRPr="00506238">
        <w:rPr>
          <w:rFonts w:ascii="JetBrains Mono" w:hAnsi="JetBrains Mono" w:cs="JetBrains Mono"/>
          <w:color w:val="919288"/>
        </w:rPr>
        <w:t>')</w:t>
      </w:r>
    </w:p>
    <w:p w14:paraId="26E5E01F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fetchall</w:t>
      </w:r>
      <w:proofErr w:type="spellEnd"/>
      <w:r w:rsidRPr="00506238">
        <w:rPr>
          <w:rFonts w:ascii="JetBrains Mono" w:hAnsi="JetBrains Mono" w:cs="JetBrains Mono"/>
          <w:color w:val="919288"/>
        </w:rPr>
        <w:t>()</w:t>
      </w:r>
    </w:p>
    <w:p w14:paraId="5BD3D50F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if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A6E22E"/>
        </w:rPr>
        <w:t>len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):</w:t>
      </w:r>
    </w:p>
    <w:p w14:paraId="68A18B72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no records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186F7CF1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else</w:t>
      </w:r>
      <w:r w:rsidRPr="00506238">
        <w:rPr>
          <w:rFonts w:ascii="JetBrains Mono" w:hAnsi="JetBrains Mono" w:cs="JetBrains Mono"/>
          <w:color w:val="919288"/>
        </w:rPr>
        <w:t>:</w:t>
      </w:r>
    </w:p>
    <w:p w14:paraId="0818EBF1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</w:t>
      </w:r>
      <w:r w:rsidRPr="00506238">
        <w:rPr>
          <w:rFonts w:ascii="JetBrains Mono" w:hAnsi="JetBrains Mono" w:cs="JetBrains Mono"/>
          <w:color w:val="F92672"/>
        </w:rPr>
        <w:t>for</w:t>
      </w:r>
      <w:r w:rsidRPr="00506238">
        <w:rPr>
          <w:rFonts w:ascii="JetBrains Mono" w:hAnsi="JetBrains Mono" w:cs="JetBrains Mono"/>
          <w:color w:val="FDFFF1"/>
        </w:rPr>
        <w:t xml:space="preserve"> x </w:t>
      </w:r>
      <w:r w:rsidRPr="00506238">
        <w:rPr>
          <w:rFonts w:ascii="JetBrains Mono" w:hAnsi="JetBrains Mono" w:cs="JetBrains Mono"/>
          <w:color w:val="F92672"/>
        </w:rPr>
        <w:t>in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:</w:t>
      </w:r>
    </w:p>
    <w:p w14:paraId="3F202D7B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    </w:t>
      </w:r>
      <w:r w:rsidRPr="00506238">
        <w:rPr>
          <w:rFonts w:ascii="JetBrains Mono" w:hAnsi="JetBrains Mono" w:cs="JetBrains Mono"/>
          <w:color w:val="F92672"/>
        </w:rPr>
        <w:t>if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x</w:t>
      </w:r>
      <w:r w:rsidRPr="00506238">
        <w:rPr>
          <w:rFonts w:ascii="JetBrains Mono" w:hAnsi="JetBrains Mono" w:cs="JetBrains Mono"/>
          <w:color w:val="919288"/>
        </w:rPr>
        <w:t>[</w:t>
      </w:r>
      <w:r w:rsidRPr="00506238">
        <w:rPr>
          <w:rFonts w:ascii="JetBrains Mono" w:hAnsi="JetBrains Mono" w:cs="JetBrains Mono"/>
          <w:color w:val="AE81FF"/>
        </w:rPr>
        <w:t>7</w:t>
      </w:r>
      <w:r w:rsidRPr="00506238">
        <w:rPr>
          <w:rFonts w:ascii="JetBrains Mono" w:hAnsi="JetBrains Mono" w:cs="JetBrains Mono"/>
          <w:color w:val="919288"/>
        </w:rPr>
        <w:t>]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&lt;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66D9EF"/>
        </w:rPr>
        <w:t>datetime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now</w:t>
      </w:r>
      <w:proofErr w:type="spellEnd"/>
      <w:r w:rsidRPr="00506238">
        <w:rPr>
          <w:rFonts w:ascii="JetBrains Mono" w:hAnsi="JetBrains Mono" w:cs="JetBrains Mono"/>
          <w:color w:val="919288"/>
        </w:rPr>
        <w:t>().</w:t>
      </w:r>
      <w:r w:rsidRPr="00506238">
        <w:rPr>
          <w:rFonts w:ascii="JetBrains Mono" w:hAnsi="JetBrains Mono" w:cs="JetBrains Mono"/>
          <w:color w:val="A6E22E"/>
        </w:rPr>
        <w:t>date</w:t>
      </w:r>
      <w:r w:rsidRPr="00506238">
        <w:rPr>
          <w:rFonts w:ascii="JetBrains Mono" w:hAnsi="JetBrains Mono" w:cs="JetBrains Mono"/>
          <w:color w:val="919288"/>
        </w:rPr>
        <w:t>()):</w:t>
      </w:r>
    </w:p>
    <w:p w14:paraId="507D929C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record with id </w:t>
      </w:r>
      <w:r w:rsidRPr="00506238">
        <w:rPr>
          <w:rFonts w:ascii="JetBrains Mono" w:hAnsi="JetBrains Mono" w:cs="JetBrains Mono"/>
          <w:color w:val="AE81FF"/>
        </w:rPr>
        <w:t>%d</w:t>
      </w:r>
      <w:r w:rsidRPr="00506238">
        <w:rPr>
          <w:rFonts w:ascii="JetBrains Mono" w:hAnsi="JetBrains Mono" w:cs="JetBrains Mono"/>
          <w:color w:val="E6DB74"/>
        </w:rPr>
        <w:t xml:space="preserve"> deleted</w:t>
      </w:r>
      <w:r w:rsidRPr="00506238">
        <w:rPr>
          <w:rFonts w:ascii="JetBrains Mono" w:hAnsi="JetBrains Mono" w:cs="JetBrains Mono"/>
          <w:color w:val="919288"/>
        </w:rPr>
        <w:t>"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%</w:t>
      </w:r>
      <w:r w:rsidRPr="00506238">
        <w:rPr>
          <w:rFonts w:ascii="JetBrains Mono" w:hAnsi="JetBrains Mono" w:cs="JetBrains Mono"/>
          <w:color w:val="FDFFF1"/>
        </w:rPr>
        <w:t xml:space="preserve"> x</w:t>
      </w:r>
      <w:r w:rsidRPr="00506238">
        <w:rPr>
          <w:rFonts w:ascii="JetBrains Mono" w:hAnsi="JetBrains Mono" w:cs="JetBrains Mono"/>
          <w:color w:val="919288"/>
        </w:rPr>
        <w:t>[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])</w:t>
      </w:r>
    </w:p>
    <w:p w14:paraId="7C6E5D16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i/>
          <w:iCs/>
          <w:color w:val="66D9EF"/>
        </w:rPr>
        <w:t>f</w:t>
      </w:r>
      <w:r w:rsidRPr="00506238">
        <w:rPr>
          <w:rFonts w:ascii="JetBrains Mono" w:hAnsi="JetBrains Mono" w:cs="JetBrains Mono"/>
          <w:color w:val="E6DB74"/>
        </w:rPr>
        <w:t>"DELETE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 FROM product WHERE id = </w:t>
      </w:r>
      <w:r w:rsidRPr="00506238">
        <w:rPr>
          <w:rFonts w:ascii="JetBrains Mono" w:hAnsi="JetBrains Mono" w:cs="JetBrains Mono"/>
          <w:color w:val="AE81FF"/>
        </w:rPr>
        <w:t>{</w:t>
      </w:r>
      <w:r w:rsidRPr="00506238">
        <w:rPr>
          <w:rFonts w:ascii="JetBrains Mono" w:hAnsi="JetBrains Mono" w:cs="JetBrains Mono"/>
          <w:color w:val="FDFFF1"/>
        </w:rPr>
        <w:t>x</w:t>
      </w:r>
      <w:r w:rsidRPr="00506238">
        <w:rPr>
          <w:rFonts w:ascii="JetBrains Mono" w:hAnsi="JetBrains Mono" w:cs="JetBrains Mono"/>
          <w:color w:val="919288"/>
        </w:rPr>
        <w:t>[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]</w:t>
      </w:r>
      <w:r w:rsidRPr="00506238">
        <w:rPr>
          <w:rFonts w:ascii="JetBrains Mono" w:hAnsi="JetBrains Mono" w:cs="JetBrains Mono"/>
          <w:color w:val="AE81FF"/>
        </w:rPr>
        <w:t>}</w:t>
      </w:r>
      <w:r w:rsidRPr="00506238">
        <w:rPr>
          <w:rFonts w:ascii="JetBrains Mono" w:hAnsi="JetBrains Mono" w:cs="JetBrains Mono"/>
          <w:color w:val="E6DB74"/>
        </w:rPr>
        <w:t>"</w:t>
      </w:r>
    </w:p>
    <w:p w14:paraId="30F5FCD8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</w:p>
    <w:p w14:paraId="67F1BB04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mydb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commit</w:t>
      </w:r>
      <w:proofErr w:type="spellEnd"/>
      <w:r w:rsidRPr="00506238">
        <w:rPr>
          <w:rFonts w:ascii="JetBrains Mono" w:hAnsi="JetBrains Mono" w:cs="JetBrains Mono"/>
          <w:color w:val="919288"/>
        </w:rPr>
        <w:t>()</w:t>
      </w:r>
    </w:p>
    <w:p w14:paraId="3FA06C68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</w:p>
    <w:p w14:paraId="18D387C3" w14:textId="77777777" w:rsidR="00506238" w:rsidRDefault="00506238" w:rsidP="00506238">
      <w:pPr>
        <w:rPr>
          <w:rFonts w:ascii="Bookman Old Style" w:hAnsi="Bookman Old Style" w:cs="Arial"/>
          <w:sz w:val="32"/>
          <w:szCs w:val="32"/>
          <w:shd w:val="clear" w:color="auto" w:fill="FFFFFF"/>
        </w:rPr>
      </w:pPr>
      <w:r>
        <w:rPr>
          <w:rFonts w:ascii="Bookman Old Style" w:hAnsi="Bookman Old Style" w:cs="Arial"/>
          <w:sz w:val="32"/>
          <w:szCs w:val="32"/>
          <w:shd w:val="clear" w:color="auto" w:fill="FFFFFF"/>
        </w:rPr>
        <w:t xml:space="preserve">Input/Output : </w:t>
      </w:r>
    </w:p>
    <w:p w14:paraId="53C7E9A3" w14:textId="77777777" w:rsidR="00506238" w:rsidRDefault="00506238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41D7161A" w14:textId="7AD76F49" w:rsidR="00506238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A51642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drawing>
          <wp:inline distT="0" distB="0" distL="0" distR="0" wp14:anchorId="5D13D50C" wp14:editId="619DB937">
            <wp:extent cx="6858000" cy="381317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2A79" w14:textId="4DCB2D9C" w:rsidR="00A51642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06A1A8B8" w14:textId="77777777" w:rsidR="00A51642" w:rsidRPr="00431F6C" w:rsidRDefault="00A51642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7D254DEA" w14:textId="62060F44" w:rsidR="00431F6C" w:rsidRDefault="00431F6C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lastRenderedPageBreak/>
        <w:t xml:space="preserve">7.The </w:t>
      </w:r>
      <w:proofErr w:type="spellStart"/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>notification_module</w:t>
      </w:r>
      <w:proofErr w:type="spellEnd"/>
      <w:r w:rsidRPr="00431F6C"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  <w:t xml:space="preserve"> must indicate free shipping if the total product price exceeds Rs.1000.</w:t>
      </w:r>
    </w:p>
    <w:p w14:paraId="1D848E8E" w14:textId="015DA8D1" w:rsidR="00506238" w:rsidRDefault="00506238" w:rsidP="00CE66ED">
      <w:pPr>
        <w:rPr>
          <w:rFonts w:ascii="Bookman Old Style" w:hAnsi="Bookman Old Style" w:cs="Arial"/>
          <w:color w:val="0081B3" w:themeColor="accent6" w:themeShade="BF"/>
          <w:sz w:val="32"/>
          <w:szCs w:val="32"/>
          <w:shd w:val="clear" w:color="auto" w:fill="FFFFFF"/>
        </w:rPr>
      </w:pPr>
    </w:p>
    <w:p w14:paraId="3B4F2BED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i/>
          <w:iCs/>
          <w:color w:val="66D9EF"/>
        </w:rPr>
        <w:t>def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6E22E"/>
        </w:rPr>
        <w:t>notify</w:t>
      </w:r>
      <w:r w:rsidRPr="00506238">
        <w:rPr>
          <w:rFonts w:ascii="JetBrains Mono" w:hAnsi="JetBrains Mono" w:cs="JetBrains Mono"/>
          <w:color w:val="919288"/>
        </w:rPr>
        <w:t>():</w:t>
      </w:r>
    </w:p>
    <w:p w14:paraId="6754F5AB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prod_id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i/>
          <w:iCs/>
          <w:color w:val="66D9EF"/>
        </w:rPr>
        <w:t>int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A6E22E"/>
        </w:rPr>
        <w:t>input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 xml:space="preserve">Enter id: </w:t>
      </w:r>
      <w:r w:rsidRPr="00506238">
        <w:rPr>
          <w:rFonts w:ascii="JetBrains Mono" w:hAnsi="JetBrains Mono" w:cs="JetBrains Mono"/>
          <w:color w:val="919288"/>
        </w:rPr>
        <w:t>"))</w:t>
      </w:r>
    </w:p>
    <w:p w14:paraId="41618167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i/>
          <w:iCs/>
          <w:color w:val="66D9EF"/>
        </w:rPr>
        <w:t>f</w:t>
      </w:r>
      <w:r w:rsidRPr="00506238">
        <w:rPr>
          <w:rFonts w:ascii="JetBrains Mono" w:hAnsi="JetBrains Mono" w:cs="JetBrains Mono"/>
          <w:color w:val="E6DB74"/>
        </w:rPr>
        <w:t>'SELECT</w:t>
      </w:r>
      <w:proofErr w:type="spellEnd"/>
      <w:r w:rsidRPr="00506238">
        <w:rPr>
          <w:rFonts w:ascii="JetBrains Mono" w:hAnsi="JetBrains Mono" w:cs="JetBrains Mono"/>
          <w:color w:val="E6DB74"/>
        </w:rPr>
        <w:t xml:space="preserve"> price, discount FROM product WHERE id = </w:t>
      </w:r>
      <w:r w:rsidRPr="00506238">
        <w:rPr>
          <w:rFonts w:ascii="JetBrains Mono" w:hAnsi="JetBrains Mono" w:cs="JetBrains Mono"/>
          <w:color w:val="AE81FF"/>
        </w:rPr>
        <w:t>{</w:t>
      </w:r>
      <w:proofErr w:type="spellStart"/>
      <w:r w:rsidRPr="00506238">
        <w:rPr>
          <w:rFonts w:ascii="JetBrains Mono" w:hAnsi="JetBrains Mono" w:cs="JetBrains Mono"/>
          <w:color w:val="FDFFF1"/>
        </w:rPr>
        <w:t>prod_id</w:t>
      </w:r>
      <w:proofErr w:type="spellEnd"/>
      <w:r w:rsidRPr="00506238">
        <w:rPr>
          <w:rFonts w:ascii="JetBrains Mono" w:hAnsi="JetBrains Mono" w:cs="JetBrains Mono"/>
          <w:color w:val="AE81FF"/>
        </w:rPr>
        <w:t>}</w:t>
      </w:r>
      <w:r w:rsidRPr="00506238">
        <w:rPr>
          <w:rFonts w:ascii="JetBrains Mono" w:hAnsi="JetBrains Mono" w:cs="JetBrains Mono"/>
          <w:color w:val="E6DB74"/>
        </w:rPr>
        <w:t>'</w:t>
      </w:r>
    </w:p>
    <w:p w14:paraId="54AE35EB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que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prod_id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</w:p>
    <w:p w14:paraId="3A57489F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execute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sql</w:t>
      </w:r>
      <w:proofErr w:type="spellEnd"/>
      <w:r w:rsidRPr="00506238">
        <w:rPr>
          <w:rFonts w:ascii="JetBrains Mono" w:hAnsi="JetBrains Mono" w:cs="JetBrains Mono"/>
          <w:color w:val="919288"/>
        </w:rPr>
        <w:t>,</w:t>
      </w:r>
      <w:r w:rsidRPr="00506238">
        <w:rPr>
          <w:rFonts w:ascii="JetBrains Mono" w:hAnsi="JetBrains Mono" w:cs="JetBrains Mono"/>
          <w:color w:val="FDFFF1"/>
        </w:rPr>
        <w:t xml:space="preserve"> que</w:t>
      </w:r>
      <w:r w:rsidRPr="00506238">
        <w:rPr>
          <w:rFonts w:ascii="JetBrains Mono" w:hAnsi="JetBrains Mono" w:cs="JetBrains Mono"/>
          <w:color w:val="919288"/>
        </w:rPr>
        <w:t>)</w:t>
      </w:r>
    </w:p>
    <w:p w14:paraId="4189C3D8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mycursor</w:t>
      </w:r>
      <w:r w:rsidRPr="00506238">
        <w:rPr>
          <w:rFonts w:ascii="JetBrains Mono" w:hAnsi="JetBrains Mono" w:cs="JetBrains Mono"/>
          <w:color w:val="919288"/>
        </w:rPr>
        <w:t>.</w:t>
      </w:r>
      <w:r w:rsidRPr="00506238">
        <w:rPr>
          <w:rFonts w:ascii="JetBrains Mono" w:hAnsi="JetBrains Mono" w:cs="JetBrains Mono"/>
          <w:color w:val="A6E22E"/>
        </w:rPr>
        <w:t>fetchall</w:t>
      </w:r>
      <w:proofErr w:type="spellEnd"/>
      <w:r w:rsidRPr="00506238">
        <w:rPr>
          <w:rFonts w:ascii="JetBrains Mono" w:hAnsi="JetBrains Mono" w:cs="JetBrains Mono"/>
          <w:color w:val="919288"/>
        </w:rPr>
        <w:t>()</w:t>
      </w:r>
    </w:p>
    <w:p w14:paraId="5D2B0544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if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A6E22E"/>
        </w:rPr>
        <w:t>len</w:t>
      </w:r>
      <w:proofErr w:type="spellEnd"/>
      <w:r w:rsidRPr="00506238">
        <w:rPr>
          <w:rFonts w:ascii="JetBrains Mono" w:hAnsi="JetBrains Mono" w:cs="JetBrains Mono"/>
          <w:color w:val="919288"/>
        </w:rPr>
        <w:t>(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)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F92672"/>
        </w:rPr>
        <w:t>==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):</w:t>
      </w:r>
    </w:p>
    <w:p w14:paraId="5675ECB3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no records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0506778E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</w:t>
      </w:r>
      <w:r w:rsidRPr="00506238">
        <w:rPr>
          <w:rFonts w:ascii="JetBrains Mono" w:hAnsi="JetBrains Mono" w:cs="JetBrains Mono"/>
          <w:color w:val="F92672"/>
        </w:rPr>
        <w:t>else</w:t>
      </w:r>
      <w:r w:rsidRPr="00506238">
        <w:rPr>
          <w:rFonts w:ascii="JetBrains Mono" w:hAnsi="JetBrains Mono" w:cs="JetBrains Mono"/>
          <w:color w:val="919288"/>
        </w:rPr>
        <w:t>:</w:t>
      </w:r>
    </w:p>
    <w:p w14:paraId="642544F8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 s </w:t>
      </w:r>
      <w:r w:rsidRPr="00506238">
        <w:rPr>
          <w:rFonts w:ascii="JetBrains Mono" w:hAnsi="JetBrains Mono" w:cs="JetBrains Mono"/>
          <w:color w:val="F92672"/>
        </w:rPr>
        <w:t>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E81FF"/>
        </w:rPr>
        <w:t>0</w:t>
      </w:r>
    </w:p>
    <w:p w14:paraId="04D3DBC1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>             </w:t>
      </w:r>
      <w:r w:rsidRPr="00506238">
        <w:rPr>
          <w:rFonts w:ascii="JetBrains Mono" w:hAnsi="JetBrains Mono" w:cs="JetBrains Mono"/>
          <w:color w:val="F92672"/>
        </w:rPr>
        <w:t>for</w:t>
      </w:r>
      <w:r w:rsidRPr="00506238">
        <w:rPr>
          <w:rFonts w:ascii="JetBrains Mono" w:hAnsi="JetBrains Mono" w:cs="JetBrains Mono"/>
          <w:color w:val="FDFFF1"/>
        </w:rPr>
        <w:t xml:space="preserve"> x </w:t>
      </w:r>
      <w:r w:rsidRPr="00506238">
        <w:rPr>
          <w:rFonts w:ascii="JetBrains Mono" w:hAnsi="JetBrains Mono" w:cs="JetBrains Mono"/>
          <w:color w:val="F92672"/>
        </w:rPr>
        <w:t>in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proofErr w:type="spellStart"/>
      <w:r w:rsidRPr="00506238">
        <w:rPr>
          <w:rFonts w:ascii="JetBrains Mono" w:hAnsi="JetBrains Mono" w:cs="JetBrains Mono"/>
          <w:color w:val="FDFFF1"/>
        </w:rPr>
        <w:t>myresult</w:t>
      </w:r>
      <w:proofErr w:type="spellEnd"/>
      <w:r w:rsidRPr="00506238">
        <w:rPr>
          <w:rFonts w:ascii="JetBrains Mono" w:hAnsi="JetBrains Mono" w:cs="JetBrains Mono"/>
          <w:color w:val="919288"/>
        </w:rPr>
        <w:t>:</w:t>
      </w:r>
    </w:p>
    <w:p w14:paraId="4EA21FAD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    s </w:t>
      </w:r>
      <w:r w:rsidRPr="00506238">
        <w:rPr>
          <w:rFonts w:ascii="JetBrains Mono" w:hAnsi="JetBrains Mono" w:cs="JetBrains Mono"/>
          <w:color w:val="F92672"/>
        </w:rPr>
        <w:t>+=</w:t>
      </w:r>
      <w:r w:rsidRPr="00506238">
        <w:rPr>
          <w:rFonts w:ascii="JetBrains Mono" w:hAnsi="JetBrains Mono" w:cs="JetBrains Mono"/>
          <w:color w:val="FDFFF1"/>
        </w:rPr>
        <w:t xml:space="preserve"> x</w:t>
      </w:r>
      <w:r w:rsidRPr="00506238">
        <w:rPr>
          <w:rFonts w:ascii="JetBrains Mono" w:hAnsi="JetBrains Mono" w:cs="JetBrains Mono"/>
          <w:color w:val="919288"/>
        </w:rPr>
        <w:t>[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]</w:t>
      </w:r>
    </w:p>
    <w:p w14:paraId="3CA62244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 xml:space="preserve">                s </w:t>
      </w:r>
      <w:r w:rsidRPr="00506238">
        <w:rPr>
          <w:rFonts w:ascii="JetBrains Mono" w:hAnsi="JetBrains Mono" w:cs="JetBrains Mono"/>
          <w:color w:val="F92672"/>
        </w:rPr>
        <w:t>-=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>x</w:t>
      </w:r>
      <w:r w:rsidRPr="00506238">
        <w:rPr>
          <w:rFonts w:ascii="JetBrains Mono" w:hAnsi="JetBrains Mono" w:cs="JetBrains Mono"/>
          <w:color w:val="919288"/>
        </w:rPr>
        <w:t>[</w:t>
      </w:r>
      <w:r w:rsidRPr="00506238">
        <w:rPr>
          <w:rFonts w:ascii="JetBrains Mono" w:hAnsi="JetBrains Mono" w:cs="JetBrains Mono"/>
          <w:color w:val="AE81FF"/>
        </w:rPr>
        <w:t>0</w:t>
      </w:r>
      <w:r w:rsidRPr="00506238">
        <w:rPr>
          <w:rFonts w:ascii="JetBrains Mono" w:hAnsi="JetBrains Mono" w:cs="JetBrains Mono"/>
          <w:color w:val="919288"/>
        </w:rPr>
        <w:t>]</w:t>
      </w:r>
      <w:r w:rsidRPr="00506238">
        <w:rPr>
          <w:rFonts w:ascii="JetBrains Mono" w:hAnsi="JetBrains Mono" w:cs="JetBrains Mono"/>
          <w:color w:val="F92672"/>
        </w:rPr>
        <w:t>*</w:t>
      </w:r>
      <w:r w:rsidRPr="00506238">
        <w:rPr>
          <w:rFonts w:ascii="JetBrains Mono" w:hAnsi="JetBrains Mono" w:cs="JetBrains Mono"/>
          <w:color w:val="FDFFF1"/>
        </w:rPr>
        <w:t>x</w:t>
      </w:r>
      <w:r w:rsidRPr="00506238">
        <w:rPr>
          <w:rFonts w:ascii="JetBrains Mono" w:hAnsi="JetBrains Mono" w:cs="JetBrains Mono"/>
          <w:color w:val="919288"/>
        </w:rPr>
        <w:t>[</w:t>
      </w:r>
      <w:r w:rsidRPr="00506238">
        <w:rPr>
          <w:rFonts w:ascii="JetBrains Mono" w:hAnsi="JetBrains Mono" w:cs="JetBrains Mono"/>
          <w:color w:val="AE81FF"/>
        </w:rPr>
        <w:t>1</w:t>
      </w:r>
      <w:r w:rsidRPr="00506238">
        <w:rPr>
          <w:rFonts w:ascii="JetBrains Mono" w:hAnsi="JetBrains Mono" w:cs="JetBrains Mono"/>
          <w:color w:val="919288"/>
        </w:rPr>
        <w:t>]</w:t>
      </w:r>
      <w:r w:rsidRPr="00506238">
        <w:rPr>
          <w:rFonts w:ascii="JetBrains Mono" w:hAnsi="JetBrains Mono" w:cs="JetBrains Mono"/>
          <w:color w:val="F92672"/>
        </w:rPr>
        <w:t>*</w:t>
      </w:r>
      <w:r w:rsidRPr="00506238">
        <w:rPr>
          <w:rFonts w:ascii="JetBrains Mono" w:hAnsi="JetBrains Mono" w:cs="JetBrains Mono"/>
          <w:color w:val="AE81FF"/>
        </w:rPr>
        <w:t>0.01</w:t>
      </w:r>
      <w:r w:rsidRPr="00506238">
        <w:rPr>
          <w:rFonts w:ascii="JetBrains Mono" w:hAnsi="JetBrains Mono" w:cs="JetBrains Mono"/>
          <w:color w:val="919288"/>
        </w:rPr>
        <w:t>)</w:t>
      </w:r>
    </w:p>
    <w:p w14:paraId="4C7D4C31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>             </w:t>
      </w:r>
      <w:r w:rsidRPr="00506238">
        <w:rPr>
          <w:rFonts w:ascii="JetBrains Mono" w:hAnsi="JetBrains Mono" w:cs="JetBrains Mono"/>
          <w:color w:val="F92672"/>
        </w:rPr>
        <w:t>if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919288"/>
        </w:rPr>
        <w:t>(</w:t>
      </w:r>
      <w:r w:rsidRPr="00506238">
        <w:rPr>
          <w:rFonts w:ascii="JetBrains Mono" w:hAnsi="JetBrains Mono" w:cs="JetBrains Mono"/>
          <w:color w:val="FDFFF1"/>
        </w:rPr>
        <w:t xml:space="preserve">s </w:t>
      </w:r>
      <w:r w:rsidRPr="00506238">
        <w:rPr>
          <w:rFonts w:ascii="JetBrains Mono" w:hAnsi="JetBrains Mono" w:cs="JetBrains Mono"/>
          <w:color w:val="F92672"/>
        </w:rPr>
        <w:t>&gt;</w:t>
      </w:r>
      <w:r w:rsidRPr="00506238">
        <w:rPr>
          <w:rFonts w:ascii="JetBrains Mono" w:hAnsi="JetBrains Mono" w:cs="JetBrains Mono"/>
          <w:color w:val="FDFFF1"/>
        </w:rPr>
        <w:t xml:space="preserve"> </w:t>
      </w:r>
      <w:r w:rsidRPr="00506238">
        <w:rPr>
          <w:rFonts w:ascii="JetBrains Mono" w:hAnsi="JetBrains Mono" w:cs="JetBrains Mono"/>
          <w:color w:val="AE81FF"/>
        </w:rPr>
        <w:t>1000</w:t>
      </w:r>
      <w:r w:rsidRPr="00506238">
        <w:rPr>
          <w:rFonts w:ascii="JetBrains Mono" w:hAnsi="JetBrains Mono" w:cs="JetBrains Mono"/>
          <w:color w:val="919288"/>
        </w:rPr>
        <w:t>):</w:t>
      </w:r>
    </w:p>
    <w:p w14:paraId="7DE0C432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>               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Free shipping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32D3AE8C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>             </w:t>
      </w:r>
      <w:r w:rsidRPr="00506238">
        <w:rPr>
          <w:rFonts w:ascii="JetBrains Mono" w:hAnsi="JetBrains Mono" w:cs="JetBrains Mono"/>
          <w:color w:val="F92672"/>
        </w:rPr>
        <w:t>else</w:t>
      </w:r>
      <w:r w:rsidRPr="00506238">
        <w:rPr>
          <w:rFonts w:ascii="JetBrains Mono" w:hAnsi="JetBrains Mono" w:cs="JetBrains Mono"/>
          <w:color w:val="919288"/>
        </w:rPr>
        <w:t>:</w:t>
      </w:r>
    </w:p>
    <w:p w14:paraId="7DDBF86A" w14:textId="77777777" w:rsidR="00506238" w:rsidRPr="00506238" w:rsidRDefault="00506238" w:rsidP="00506238">
      <w:pPr>
        <w:shd w:val="clear" w:color="auto" w:fill="272822"/>
        <w:spacing w:line="315" w:lineRule="atLeast"/>
        <w:rPr>
          <w:rFonts w:ascii="JetBrains Mono" w:hAnsi="JetBrains Mono" w:cs="JetBrains Mono"/>
          <w:color w:val="FDFFF1"/>
        </w:rPr>
      </w:pPr>
      <w:r w:rsidRPr="00506238">
        <w:rPr>
          <w:rFonts w:ascii="JetBrains Mono" w:hAnsi="JetBrains Mono" w:cs="JetBrains Mono"/>
          <w:color w:val="FDFFF1"/>
        </w:rPr>
        <w:t>               </w:t>
      </w:r>
      <w:r w:rsidRPr="00506238">
        <w:rPr>
          <w:rFonts w:ascii="JetBrains Mono" w:hAnsi="JetBrains Mono" w:cs="JetBrains Mono"/>
          <w:color w:val="A6E22E"/>
        </w:rPr>
        <w:t>print</w:t>
      </w:r>
      <w:r w:rsidRPr="00506238">
        <w:rPr>
          <w:rFonts w:ascii="JetBrains Mono" w:hAnsi="JetBrains Mono" w:cs="JetBrains Mono"/>
          <w:color w:val="919288"/>
        </w:rPr>
        <w:t>("</w:t>
      </w:r>
      <w:r w:rsidRPr="00506238">
        <w:rPr>
          <w:rFonts w:ascii="JetBrains Mono" w:hAnsi="JetBrains Mono" w:cs="JetBrains Mono"/>
          <w:color w:val="E6DB74"/>
        </w:rPr>
        <w:t>no free shipping</w:t>
      </w:r>
      <w:r w:rsidRPr="00506238">
        <w:rPr>
          <w:rFonts w:ascii="JetBrains Mono" w:hAnsi="JetBrains Mono" w:cs="JetBrains Mono"/>
          <w:color w:val="919288"/>
        </w:rPr>
        <w:t>")</w:t>
      </w:r>
    </w:p>
    <w:p w14:paraId="7ED84CD5" w14:textId="77777777" w:rsidR="00506238" w:rsidRDefault="00506238" w:rsidP="00506238">
      <w:pPr>
        <w:rPr>
          <w:rFonts w:ascii="Bookman Old Style" w:hAnsi="Bookman Old Style" w:cs="Arial"/>
          <w:sz w:val="32"/>
          <w:szCs w:val="32"/>
          <w:shd w:val="clear" w:color="auto" w:fill="FFFFFF"/>
        </w:rPr>
      </w:pPr>
      <w:r>
        <w:rPr>
          <w:rFonts w:ascii="Bookman Old Style" w:hAnsi="Bookman Old Style" w:cs="Arial"/>
          <w:sz w:val="32"/>
          <w:szCs w:val="32"/>
          <w:shd w:val="clear" w:color="auto" w:fill="FFFFFF"/>
        </w:rPr>
        <w:t xml:space="preserve">Input/Output : </w:t>
      </w:r>
    </w:p>
    <w:p w14:paraId="01221B7E" w14:textId="751D2A46" w:rsidR="00506238" w:rsidRPr="00431F6C" w:rsidRDefault="00A51642" w:rsidP="00CE66ED">
      <w:pPr>
        <w:rPr>
          <w:rFonts w:ascii="Bookman Old Style" w:hAnsi="Bookman Old Style"/>
          <w:color w:val="0081B3" w:themeColor="accent6" w:themeShade="BF"/>
          <w:sz w:val="32"/>
          <w:szCs w:val="32"/>
        </w:rPr>
      </w:pPr>
      <w:r w:rsidRPr="00A51642">
        <w:rPr>
          <w:rFonts w:ascii="Bookman Old Style" w:hAnsi="Bookman Old Style"/>
          <w:color w:val="0081B3" w:themeColor="accent6" w:themeShade="BF"/>
          <w:sz w:val="32"/>
          <w:szCs w:val="32"/>
        </w:rPr>
        <w:drawing>
          <wp:inline distT="0" distB="0" distL="0" distR="0" wp14:anchorId="7AEBAC72" wp14:editId="1AE14B97">
            <wp:extent cx="6858000" cy="3990975"/>
            <wp:effectExtent l="0" t="0" r="0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6238" w:rsidRPr="00431F6C" w:rsidSect="00A71FD5">
      <w:footerReference w:type="even" r:id="rId19"/>
      <w:footerReference w:type="default" r:id="rId20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DAD237" w14:textId="77777777" w:rsidR="008937D5" w:rsidRDefault="008937D5" w:rsidP="00E74B29">
      <w:r>
        <w:separator/>
      </w:r>
    </w:p>
  </w:endnote>
  <w:endnote w:type="continuationSeparator" w:id="0">
    <w:p w14:paraId="5CF24F2A" w14:textId="77777777" w:rsidR="008937D5" w:rsidRDefault="008937D5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JetBrains Mono">
    <w:panose1 w:val="02000009000000000000"/>
    <w:charset w:val="00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630B53B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5A54AF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BCB3C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D515F3" w14:textId="77777777" w:rsidTr="006709F1">
      <w:tc>
        <w:tcPr>
          <w:tcW w:w="1079" w:type="dxa"/>
        </w:tcPr>
        <w:p w14:paraId="37E0AC84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414722BD" w14:textId="51FF2A9B" w:rsidR="00E74B29" w:rsidRPr="00874FE7" w:rsidRDefault="00E74B29" w:rsidP="006709F1">
          <w:pPr>
            <w:pStyle w:val="Footer"/>
          </w:pP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10C7DE1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37461D0C" w14:textId="77777777" w:rsidR="00E74B29" w:rsidRPr="00E74B29" w:rsidRDefault="00E74B29" w:rsidP="006709F1">
          <w:pPr>
            <w:pStyle w:val="Footer"/>
          </w:pPr>
        </w:p>
      </w:tc>
    </w:tr>
  </w:tbl>
  <w:p w14:paraId="64B7D4C8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06F9C" w14:textId="77777777" w:rsidR="008937D5" w:rsidRDefault="008937D5" w:rsidP="00E74B29">
      <w:r>
        <w:separator/>
      </w:r>
    </w:p>
  </w:footnote>
  <w:footnote w:type="continuationSeparator" w:id="0">
    <w:p w14:paraId="33FE583C" w14:textId="77777777" w:rsidR="008937D5" w:rsidRDefault="008937D5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7YwMTcwszQ2NTACkko6SsGpxcWZ+XkgBZa1AD2+RuwsAAAA"/>
  </w:docVars>
  <w:rsids>
    <w:rsidRoot w:val="00092E41"/>
    <w:rsid w:val="00086FA5"/>
    <w:rsid w:val="00092E41"/>
    <w:rsid w:val="00096D6B"/>
    <w:rsid w:val="000E4641"/>
    <w:rsid w:val="00103BF5"/>
    <w:rsid w:val="001172D0"/>
    <w:rsid w:val="0012706B"/>
    <w:rsid w:val="00151F66"/>
    <w:rsid w:val="00177F8D"/>
    <w:rsid w:val="00185F4A"/>
    <w:rsid w:val="002012DC"/>
    <w:rsid w:val="00210FE7"/>
    <w:rsid w:val="00222F68"/>
    <w:rsid w:val="0028001F"/>
    <w:rsid w:val="00292A7D"/>
    <w:rsid w:val="002951EB"/>
    <w:rsid w:val="002D2200"/>
    <w:rsid w:val="003030E0"/>
    <w:rsid w:val="003078DD"/>
    <w:rsid w:val="003172A2"/>
    <w:rsid w:val="003A49C6"/>
    <w:rsid w:val="003B5034"/>
    <w:rsid w:val="003F3D1D"/>
    <w:rsid w:val="0040564B"/>
    <w:rsid w:val="00414139"/>
    <w:rsid w:val="00431F6C"/>
    <w:rsid w:val="0048120C"/>
    <w:rsid w:val="004909D9"/>
    <w:rsid w:val="00491DC0"/>
    <w:rsid w:val="00506238"/>
    <w:rsid w:val="00521481"/>
    <w:rsid w:val="0056636B"/>
    <w:rsid w:val="0063405E"/>
    <w:rsid w:val="00665110"/>
    <w:rsid w:val="0066611F"/>
    <w:rsid w:val="006709F1"/>
    <w:rsid w:val="006C35E1"/>
    <w:rsid w:val="006C60E6"/>
    <w:rsid w:val="00725B78"/>
    <w:rsid w:val="00742988"/>
    <w:rsid w:val="00764F3D"/>
    <w:rsid w:val="007B2586"/>
    <w:rsid w:val="007C06BD"/>
    <w:rsid w:val="00837914"/>
    <w:rsid w:val="00870AFF"/>
    <w:rsid w:val="00874FE7"/>
    <w:rsid w:val="008937D5"/>
    <w:rsid w:val="008B6E24"/>
    <w:rsid w:val="00952F7D"/>
    <w:rsid w:val="0095449D"/>
    <w:rsid w:val="0095496A"/>
    <w:rsid w:val="009A38BA"/>
    <w:rsid w:val="00A2377C"/>
    <w:rsid w:val="00A51642"/>
    <w:rsid w:val="00A71FD5"/>
    <w:rsid w:val="00B43E11"/>
    <w:rsid w:val="00BF3430"/>
    <w:rsid w:val="00C466AA"/>
    <w:rsid w:val="00C755AB"/>
    <w:rsid w:val="00CB7EC7"/>
    <w:rsid w:val="00CD6D7B"/>
    <w:rsid w:val="00CE66ED"/>
    <w:rsid w:val="00D36246"/>
    <w:rsid w:val="00D43125"/>
    <w:rsid w:val="00D62ADF"/>
    <w:rsid w:val="00D66A3A"/>
    <w:rsid w:val="00DF198B"/>
    <w:rsid w:val="00E74B29"/>
    <w:rsid w:val="00ED1947"/>
    <w:rsid w:val="00EF7945"/>
    <w:rsid w:val="00F32F86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70E79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506238"/>
    <w:rPr>
      <w:rFonts w:ascii="Times New Roman" w:eastAsia="Times New Roman" w:hAnsi="Times New Roman" w:cs="Times New Roman"/>
      <w:lang w:val="en-IN" w:eastAsia="en-IN" w:bidi="hi-IN"/>
    </w:rPr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eastAsiaTheme="minorHAnsi" w:hAnsiTheme="majorHAnsi" w:cstheme="minorBidi"/>
      <w:b/>
      <w:color w:val="476166" w:themeColor="accent1"/>
      <w:sz w:val="52"/>
      <w:szCs w:val="52"/>
      <w:lang w:val="en-US" w:eastAsia="en-US" w:bidi="ar-SA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rFonts w:asciiTheme="minorHAnsi" w:eastAsiaTheme="minorHAnsi" w:hAnsiTheme="minorHAnsi" w:cstheme="minorBidi"/>
      <w:b/>
      <w:sz w:val="48"/>
      <w:szCs w:val="48"/>
      <w:lang w:val="en-US" w:eastAsia="en-US" w:bidi="ar-SA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eastAsiaTheme="minorHAnsi" w:hAnsiTheme="majorHAnsi" w:cstheme="minorBidi"/>
      <w:b/>
      <w:color w:val="476166" w:themeColor="accent1"/>
      <w:sz w:val="28"/>
      <w:szCs w:val="28"/>
      <w:lang w:val="en-US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rFonts w:asciiTheme="minorHAnsi" w:eastAsiaTheme="minorHAnsi" w:hAnsiTheme="minorHAnsi" w:cstheme="minorBidi"/>
      <w:sz w:val="10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eastAsiaTheme="minorHAnsi"/>
      <w:sz w:val="18"/>
      <w:szCs w:val="18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rFonts w:asciiTheme="minorHAnsi" w:eastAsiaTheme="minorHAnsi" w:hAnsiTheme="minorHAnsi" w:cstheme="minorBidi"/>
      <w:sz w:val="28"/>
      <w:szCs w:val="28"/>
      <w:lang w:val="en-US" w:eastAsia="en-US" w:bidi="ar-SA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eastAsiaTheme="minorHAnsi" w:hAnsiTheme="majorHAnsi" w:cstheme="minorBidi"/>
      <w:b/>
      <w:color w:val="476166" w:themeColor="accent1"/>
      <w:lang w:val="en-US" w:eastAsia="en-US" w:bidi="ar-SA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rFonts w:asciiTheme="minorHAnsi" w:eastAsiaTheme="minorHAnsi" w:hAnsiTheme="minorHAnsi" w:cstheme="minorBidi"/>
      <w:color w:val="476166" w:themeColor="accent1"/>
      <w:sz w:val="96"/>
      <w:szCs w:val="96"/>
      <w:lang w:val="en-US" w:eastAsia="en-US" w:bidi="ar-SA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customStyle="1" w:styleId="Default">
    <w:name w:val="Default"/>
    <w:rsid w:val="008B6E24"/>
    <w:pPr>
      <w:autoSpaceDE w:val="0"/>
      <w:autoSpaceDN w:val="0"/>
      <w:adjustRightInd w:val="0"/>
    </w:pPr>
    <w:rPr>
      <w:rFonts w:ascii="Calibri" w:hAnsi="Calibri" w:cs="Calibri"/>
      <w:color w:val="000000"/>
      <w:lang w:val="en-I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42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5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2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7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4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8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69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6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3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8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20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5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3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5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9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2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9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0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3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8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1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0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3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6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26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44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9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6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3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7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8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0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13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5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0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8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22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43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9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8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3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38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63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3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9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5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11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45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60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41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5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8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ajne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D6A9C88-0F81-4B9D-AB62-584CECB03B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10</Pages>
  <Words>845</Words>
  <Characters>4820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2021-09-09T11:19:00Z</dcterms:created>
  <dcterms:modified xsi:type="dcterms:W3CDTF">2021-10-20T20:22:00Z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