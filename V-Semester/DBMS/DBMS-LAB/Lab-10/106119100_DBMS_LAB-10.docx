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7631D33A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BA1369">
              <w:rPr>
                <w:sz w:val="64"/>
                <w:szCs w:val="64"/>
                <w:u w:val="single"/>
              </w:rPr>
              <w:t>10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2C5F0B3C" w:rsidR="00CE66ED" w:rsidRDefault="00CE66ED" w:rsidP="00CE66ED"/>
    <w:p w14:paraId="553ED955" w14:textId="6724783B" w:rsidR="00431F6C" w:rsidRDefault="00431F6C" w:rsidP="00CE66ED"/>
    <w:p w14:paraId="736F6EEA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lastRenderedPageBreak/>
        <w:t xml:space="preserve">-- Create database EMP and Make Collection With name "EMPL" and Follow Queries </w:t>
      </w:r>
    </w:p>
    <w:p w14:paraId="14FF06EA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16B8F4E2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--Created Database</w:t>
      </w:r>
    </w:p>
    <w:p w14:paraId="50974C94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5761B8BC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</w:t>
      </w:r>
      <w:r w:rsidRPr="00BA1369">
        <w:rPr>
          <w:rFonts w:ascii="Inconsolata" w:hAnsi="Inconsolata"/>
          <w:color w:val="D73A49"/>
          <w:sz w:val="27"/>
          <w:szCs w:val="27"/>
        </w:rPr>
        <w:t>use</w:t>
      </w:r>
      <w:r w:rsidRPr="00BA1369">
        <w:rPr>
          <w:rFonts w:ascii="Inconsolata" w:hAnsi="Inconsolata"/>
          <w:color w:val="24292E"/>
          <w:sz w:val="27"/>
          <w:szCs w:val="27"/>
        </w:rPr>
        <w:t xml:space="preserve"> emp</w:t>
      </w:r>
    </w:p>
    <w:p w14:paraId="5AF8DE82" w14:textId="4EF9A598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 xml:space="preserve"> switched </w:t>
      </w:r>
      <w:r w:rsidRPr="00BA1369">
        <w:rPr>
          <w:rFonts w:ascii="Inconsolata" w:hAnsi="Inconsolata"/>
          <w:color w:val="D73A49"/>
          <w:sz w:val="27"/>
          <w:szCs w:val="27"/>
        </w:rPr>
        <w:t>to</w:t>
      </w:r>
      <w:r w:rsidRPr="00BA1369">
        <w:rPr>
          <w:rFonts w:ascii="Inconsolata" w:hAnsi="Inconsolata"/>
          <w:color w:val="24292E"/>
          <w:sz w:val="27"/>
          <w:szCs w:val="27"/>
        </w:rPr>
        <w:t xml:space="preserve"> DB emp</w:t>
      </w:r>
    </w:p>
    <w:p w14:paraId="5A5297FA" w14:textId="2D9D30E8" w:rsidR="000117F2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0269FB05" w14:textId="2888753C" w:rsidR="000117F2" w:rsidRPr="00BA1369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>
        <w:rPr>
          <w:rFonts w:ascii="Inconsolata" w:hAnsi="Inconsolata"/>
          <w:noProof/>
          <w:color w:val="24292E"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A42A22" wp14:editId="074A1B48">
                <wp:simplePos x="0" y="0"/>
                <wp:positionH relativeFrom="column">
                  <wp:posOffset>-125280</wp:posOffset>
                </wp:positionH>
                <wp:positionV relativeFrom="paragraph">
                  <wp:posOffset>3185640</wp:posOffset>
                </wp:positionV>
                <wp:extent cx="1800000" cy="540000"/>
                <wp:effectExtent l="0" t="0" r="10160" b="1270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000" cy="540000"/>
                        </a:xfrm>
                        <a:prstGeom prst="rect">
                          <a:avLst/>
                        </a:prstGeom>
                        <a:solidFill>
                          <a:srgbClr val="FFC114">
                            <a:alpha val="5000"/>
                          </a:srgbClr>
                        </a:solidFill>
                        <a:ln w="18000">
                          <a:solidFill>
                            <a:srgbClr val="FFC114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2A2C0E" id="Rectangle 19" o:spid="_x0000_s1026" style="position:absolute;margin-left:-9.85pt;margin-top:250.85pt;width:141.75pt;height:4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" fillcolor="#ffc114" strokecolor="#ffc114" strokeweight=".5mm">
                <v:fill opacity="3341f"/>
                <v:textbox style="mso-fit-shape-to-text:t" inset="3pt,3pt,3pt,3pt"/>
              </v:rect>
            </w:pict>
          </mc:Fallback>
        </mc:AlternateContent>
      </w:r>
      <w:r w:rsidRPr="000117F2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4FD06413" wp14:editId="0BB92F66">
            <wp:extent cx="6858000" cy="40671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15BE" w14:textId="56F817D3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</w:t>
      </w:r>
    </w:p>
    <w:p w14:paraId="06B6DBBD" w14:textId="2A73EC09" w:rsidR="00A03001" w:rsidRDefault="00A03001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>
        <w:rPr>
          <w:rFonts w:ascii="Inconsolata" w:hAnsi="Inconsolata"/>
          <w:color w:val="24292E"/>
          <w:sz w:val="27"/>
          <w:szCs w:val="27"/>
        </w:rPr>
        <w:t>Database created :</w:t>
      </w:r>
    </w:p>
    <w:p w14:paraId="38C820C7" w14:textId="709E435D" w:rsidR="00A03001" w:rsidRDefault="00A03001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028B3529" w14:textId="3DAC3064" w:rsidR="00A03001" w:rsidRDefault="00A03001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A03001">
        <w:rPr>
          <w:rFonts w:ascii="Inconsolata" w:hAnsi="Inconsolata"/>
          <w:color w:val="24292E"/>
          <w:sz w:val="27"/>
          <w:szCs w:val="27"/>
        </w:rPr>
        <w:drawing>
          <wp:inline distT="0" distB="0" distL="0" distR="0" wp14:anchorId="11C93BFB" wp14:editId="45B720AC">
            <wp:extent cx="2125980" cy="1869839"/>
            <wp:effectExtent l="0" t="0" r="762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0191" cy="187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6C4A" w14:textId="77777777" w:rsidR="00A03001" w:rsidRPr="00BA1369" w:rsidRDefault="00A03001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11B7DED0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lastRenderedPageBreak/>
        <w:t>--Create Collection</w:t>
      </w:r>
    </w:p>
    <w:p w14:paraId="55EB7B4C" w14:textId="0926BD6C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</w:t>
      </w: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createCollection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</w:t>
      </w:r>
      <w:r w:rsidRPr="00BA1369">
        <w:rPr>
          <w:rFonts w:ascii="Inconsolata" w:hAnsi="Inconsolata"/>
          <w:color w:val="032F62"/>
          <w:sz w:val="27"/>
          <w:szCs w:val="27"/>
        </w:rPr>
        <w:t>"</w:t>
      </w:r>
      <w:proofErr w:type="spellStart"/>
      <w:r w:rsidRPr="00BA1369">
        <w:rPr>
          <w:rFonts w:ascii="Inconsolata" w:hAnsi="Inconsolata"/>
          <w:color w:val="032F62"/>
          <w:sz w:val="27"/>
          <w:szCs w:val="27"/>
        </w:rPr>
        <w:t>empl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)</w:t>
      </w:r>
    </w:p>
    <w:p w14:paraId="2E3D7BD4" w14:textId="77777777" w:rsidR="000117F2" w:rsidRPr="00BA1369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570C850D" w14:textId="3C32D363" w:rsidR="000117F2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0117F2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138C9660" wp14:editId="1371A07E">
            <wp:extent cx="3284505" cy="10364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7F21" w14:textId="77777777" w:rsidR="000117F2" w:rsidRPr="00BA1369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21AC9DF1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--Insert Records Into EMPL Collection</w:t>
      </w:r>
    </w:p>
    <w:p w14:paraId="7633EA6F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</w:t>
      </w: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insert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([</w:t>
      </w:r>
    </w:p>
    <w:p w14:paraId="40B593E5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1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"ST"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2000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"OB"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10F77D81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2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"MSD"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1500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"WK"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01967204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3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"YS"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1000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"ALR"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03A0C71E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4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"RD"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1000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"MOB"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4A037E33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5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"RS"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500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"OB"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030D47A0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6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"BK"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500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"MOB"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2F81783A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7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"VK"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300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"BW"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14EE1E45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8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"JB"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400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"BW"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0E0BF557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9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"HP"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400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"ALR"</w:t>
      </w:r>
      <w:r w:rsidRPr="00BA1369">
        <w:rPr>
          <w:rFonts w:ascii="Inconsolata" w:hAnsi="Inconsolata"/>
          <w:color w:val="24292E"/>
          <w:sz w:val="27"/>
          <w:szCs w:val="27"/>
        </w:rPr>
        <w:t>},</w:t>
      </w:r>
    </w:p>
    <w:p w14:paraId="7BCFCDE3" w14:textId="2EC24A7D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24292E"/>
          <w:sz w:val="27"/>
          <w:szCs w:val="27"/>
        </w:rPr>
        <w:t> 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10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"VS"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300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"OB"</w:t>
      </w:r>
      <w:r w:rsidRPr="00BA1369">
        <w:rPr>
          <w:rFonts w:ascii="Inconsolata" w:hAnsi="Inconsolata"/>
          <w:color w:val="24292E"/>
          <w:sz w:val="27"/>
          <w:szCs w:val="27"/>
        </w:rPr>
        <w:t>}])</w:t>
      </w:r>
    </w:p>
    <w:p w14:paraId="6EB06A22" w14:textId="00E49A8F" w:rsidR="000117F2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6A990CF7" w14:textId="27545232" w:rsidR="000117F2" w:rsidRPr="00A03001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0117F2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610FC18A" wp14:editId="63C8BF00">
            <wp:extent cx="4435739" cy="3649980"/>
            <wp:effectExtent l="0" t="0" r="3175" b="7620"/>
            <wp:docPr id="25" name="Picture 25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0074" cy="36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50F4" w14:textId="77777777" w:rsidR="000117F2" w:rsidRDefault="000117F2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09FA935F" w14:textId="0C9346C3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 xml:space="preserve">--Display Data in Proper Format </w:t>
      </w:r>
    </w:p>
    <w:p w14:paraId="6CF454BD" w14:textId="2FCAE192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.find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().pretty()</w:t>
      </w:r>
    </w:p>
    <w:p w14:paraId="153C685F" w14:textId="497CBF2E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51BF2A2A" w14:textId="4281A276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0242736B" wp14:editId="20EBCB0D">
            <wp:extent cx="6858000" cy="7138670"/>
            <wp:effectExtent l="0" t="0" r="0" b="508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3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BD75" w14:textId="10D98738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04252C7D" w14:textId="21287348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27DB49A7" w14:textId="22A563DC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3DF4C0BE" w14:textId="5CC42D54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6D0BE201" wp14:editId="38D56127">
            <wp:extent cx="6858000" cy="7006590"/>
            <wp:effectExtent l="0" t="0" r="0" b="381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BC85" w14:textId="77777777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0CDA8534" w14:textId="77777777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2611F7A5" w14:textId="77777777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7AC5EF96" w14:textId="77777777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43AFEF86" w14:textId="77777777" w:rsidR="00A03001" w:rsidRDefault="00A03001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316839CD" w14:textId="68E210EB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lastRenderedPageBreak/>
        <w:t>--Update Salary Of Employee where Name is "ST" by +8000</w:t>
      </w:r>
    </w:p>
    <w:p w14:paraId="067E308A" w14:textId="79E7670A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"ST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},{$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inc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:{salary:</w:t>
      </w:r>
      <w:r w:rsidRPr="00BA1369">
        <w:rPr>
          <w:rFonts w:ascii="Inconsolata" w:hAnsi="Inconsolata"/>
          <w:color w:val="005CC5"/>
          <w:sz w:val="27"/>
          <w:szCs w:val="27"/>
        </w:rPr>
        <w:t>8000</w:t>
      </w:r>
      <w:r w:rsidRPr="00BA1369">
        <w:rPr>
          <w:rFonts w:ascii="Inconsolata" w:hAnsi="Inconsolata"/>
          <w:color w:val="24292E"/>
          <w:sz w:val="27"/>
          <w:szCs w:val="27"/>
        </w:rPr>
        <w:t>}})</w:t>
      </w:r>
    </w:p>
    <w:p w14:paraId="3D68EC56" w14:textId="7D3F62E6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03C21296" w14:textId="56A2D90E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406DC53A" wp14:editId="22E698E8">
            <wp:extent cx="6858000" cy="6216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C10D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7AB2DBEC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--Update Salary Of All Employee by giving an increment of +4000 each</w:t>
      </w:r>
    </w:p>
    <w:p w14:paraId="3AABE286" w14:textId="0384AEC9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({},{$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inc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:{salary:</w:t>
      </w:r>
      <w:r w:rsidRPr="00BA1369">
        <w:rPr>
          <w:rFonts w:ascii="Inconsolata" w:hAnsi="Inconsolata"/>
          <w:color w:val="005CC5"/>
          <w:sz w:val="27"/>
          <w:szCs w:val="27"/>
        </w:rPr>
        <w:t>4000</w:t>
      </w:r>
      <w:r w:rsidRPr="00BA1369">
        <w:rPr>
          <w:rFonts w:ascii="Inconsolata" w:hAnsi="Inconsolata"/>
          <w:color w:val="24292E"/>
          <w:sz w:val="27"/>
          <w:szCs w:val="27"/>
        </w:rPr>
        <w:t>}},{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multi:true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})</w:t>
      </w:r>
    </w:p>
    <w:p w14:paraId="143218D5" w14:textId="60EF659D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5B1A27C0" w14:textId="7AFBD4E3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2A2312B6" wp14:editId="0DC83AF4">
            <wp:extent cx="6858000" cy="712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F6D5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6B934682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--update role of "MSD" as "C and WK"</w:t>
      </w:r>
    </w:p>
    <w:p w14:paraId="0C04D042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"MSD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},{$</w:t>
      </w:r>
      <w:r w:rsidRPr="00BA1369">
        <w:rPr>
          <w:rFonts w:ascii="Inconsolata" w:hAnsi="Inconsolata"/>
          <w:color w:val="D73A49"/>
          <w:sz w:val="27"/>
          <w:szCs w:val="27"/>
        </w:rPr>
        <w:t>set</w:t>
      </w:r>
      <w:r w:rsidRPr="00BA1369">
        <w:rPr>
          <w:rFonts w:ascii="Inconsolata" w:hAnsi="Inconsolata"/>
          <w:color w:val="24292E"/>
          <w:sz w:val="27"/>
          <w:szCs w:val="27"/>
        </w:rPr>
        <w:t>:{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"c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 xml:space="preserve"> and WK"</w:t>
      </w:r>
      <w:r w:rsidRPr="00BA1369">
        <w:rPr>
          <w:rFonts w:ascii="Inconsolata" w:hAnsi="Inconsolata"/>
          <w:color w:val="24292E"/>
          <w:sz w:val="27"/>
          <w:szCs w:val="27"/>
        </w:rPr>
        <w:t>}})</w:t>
      </w:r>
    </w:p>
    <w:p w14:paraId="2FB61E2A" w14:textId="1C45EC49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418675CD" w14:textId="4C7A0931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00BF6A48" wp14:editId="07ED22EC">
            <wp:extent cx="6858000" cy="89598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EED9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--Add a New Field remark to document with name "RS" set Remark as WC</w:t>
      </w:r>
    </w:p>
    <w:p w14:paraId="6F33C7CC" w14:textId="77CDD28C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</w:t>
      </w:r>
      <w:r w:rsidR="00252F82">
        <w:rPr>
          <w:rFonts w:ascii="Inconsolata" w:hAnsi="Inconsolata"/>
          <w:color w:val="005CC5"/>
          <w:sz w:val="27"/>
          <w:szCs w:val="27"/>
        </w:rPr>
        <w:t>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"RS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},{$</w:t>
      </w:r>
      <w:r w:rsidRPr="00BA1369">
        <w:rPr>
          <w:rFonts w:ascii="Inconsolata" w:hAnsi="Inconsolata"/>
          <w:color w:val="D73A49"/>
          <w:sz w:val="27"/>
          <w:szCs w:val="27"/>
        </w:rPr>
        <w:t>set</w:t>
      </w:r>
      <w:r w:rsidRPr="00BA1369">
        <w:rPr>
          <w:rFonts w:ascii="Inconsolata" w:hAnsi="Inconsolata"/>
          <w:color w:val="24292E"/>
          <w:sz w:val="27"/>
          <w:szCs w:val="27"/>
        </w:rPr>
        <w:t>:{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remark:</w:t>
      </w:r>
      <w:r w:rsidRPr="00BA1369">
        <w:rPr>
          <w:rFonts w:ascii="Inconsolata" w:hAnsi="Inconsolata"/>
          <w:color w:val="032F62"/>
          <w:sz w:val="27"/>
          <w:szCs w:val="27"/>
        </w:rPr>
        <w:t>"WC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}})</w:t>
      </w:r>
    </w:p>
    <w:p w14:paraId="1ED0A19C" w14:textId="1599F1C0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44C98ABE" w14:textId="0D435327" w:rsidR="005D5CD5" w:rsidRDefault="00252F82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  <w:r w:rsidRPr="00252F82">
        <w:rPr>
          <w:rFonts w:ascii="Inconsolata" w:hAnsi="Inconsolata"/>
          <w:color w:val="6A737D"/>
          <w:sz w:val="27"/>
          <w:szCs w:val="27"/>
        </w:rPr>
        <w:drawing>
          <wp:inline distT="0" distB="0" distL="0" distR="0" wp14:anchorId="6AD9B723" wp14:editId="72687634">
            <wp:extent cx="6278880" cy="594360"/>
            <wp:effectExtent l="0" t="0" r="762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 rotWithShape="1">
                    <a:blip r:embed="rId21"/>
                    <a:srcRect l="-1" r="-55" b="36109"/>
                    <a:stretch/>
                  </pic:blipFill>
                  <pic:spPr bwMode="auto">
                    <a:xfrm>
                      <a:off x="0" y="0"/>
                      <a:ext cx="6312040" cy="59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4BE84" w14:textId="0D074F53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 xml:space="preserve">--Add a New Field As Number 11,name </w:t>
      </w:r>
      <w:proofErr w:type="spellStart"/>
      <w:r w:rsidRPr="00BA1369">
        <w:rPr>
          <w:rFonts w:ascii="Inconsolata" w:hAnsi="Inconsolata"/>
          <w:color w:val="6A737D"/>
          <w:sz w:val="27"/>
          <w:szCs w:val="27"/>
        </w:rPr>
        <w:t>AK,Salary</w:t>
      </w:r>
      <w:proofErr w:type="spellEnd"/>
      <w:r w:rsidRPr="00BA1369">
        <w:rPr>
          <w:rFonts w:ascii="Inconsolata" w:hAnsi="Inconsolata"/>
          <w:color w:val="6A737D"/>
          <w:sz w:val="27"/>
          <w:szCs w:val="27"/>
        </w:rPr>
        <w:t xml:space="preserve"> 10000,role co</w:t>
      </w:r>
      <w:r w:rsidR="00252F82">
        <w:rPr>
          <w:rFonts w:ascii="Inconsolata" w:hAnsi="Inconsolata"/>
          <w:color w:val="6A737D"/>
          <w:sz w:val="27"/>
          <w:szCs w:val="27"/>
        </w:rPr>
        <w:t>a</w:t>
      </w:r>
      <w:r w:rsidRPr="00BA1369">
        <w:rPr>
          <w:rFonts w:ascii="Inconsolata" w:hAnsi="Inconsolata"/>
          <w:color w:val="6A737D"/>
          <w:sz w:val="27"/>
          <w:szCs w:val="27"/>
        </w:rPr>
        <w:t>ch without using insert statement. But for Doing So You should have a Record Added w</w:t>
      </w:r>
      <w:r w:rsidR="005D5CD5">
        <w:rPr>
          <w:rFonts w:ascii="Inconsolata" w:hAnsi="Inconsolata"/>
          <w:color w:val="6A737D"/>
          <w:sz w:val="27"/>
          <w:szCs w:val="27"/>
        </w:rPr>
        <w:t>i</w:t>
      </w:r>
      <w:r w:rsidRPr="00BA1369">
        <w:rPr>
          <w:rFonts w:ascii="Inconsolata" w:hAnsi="Inconsolata"/>
          <w:color w:val="6A737D"/>
          <w:sz w:val="27"/>
          <w:szCs w:val="27"/>
        </w:rPr>
        <w:t>th number 11.</w:t>
      </w:r>
    </w:p>
    <w:p w14:paraId="6F8DACE2" w14:textId="4DDC070D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r w:rsidRPr="00BA1369">
        <w:rPr>
          <w:rFonts w:ascii="Inconsolata" w:hAnsi="Inconsolata"/>
          <w:color w:val="24292E"/>
          <w:sz w:val="27"/>
          <w:szCs w:val="27"/>
        </w:rPr>
        <w:t>({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11</w:t>
      </w:r>
      <w:r w:rsidRPr="00BA1369">
        <w:rPr>
          <w:rFonts w:ascii="Inconsolata" w:hAnsi="Inconsolata"/>
          <w:color w:val="24292E"/>
          <w:sz w:val="27"/>
          <w:szCs w:val="27"/>
        </w:rPr>
        <w:t>},{$</w:t>
      </w:r>
      <w:r w:rsidRPr="00BA1369">
        <w:rPr>
          <w:rFonts w:ascii="Inconsolata" w:hAnsi="Inconsolata"/>
          <w:color w:val="D73A49"/>
          <w:sz w:val="27"/>
          <w:szCs w:val="27"/>
        </w:rPr>
        <w:t>set</w:t>
      </w:r>
      <w:r w:rsidRPr="00BA1369">
        <w:rPr>
          <w:rFonts w:ascii="Inconsolata" w:hAnsi="Inconsolata"/>
          <w:color w:val="24292E"/>
          <w:sz w:val="27"/>
          <w:szCs w:val="27"/>
        </w:rPr>
        <w:t>:{</w:t>
      </w:r>
      <w:r w:rsidRPr="00BA1369">
        <w:rPr>
          <w:rFonts w:ascii="Inconsolata" w:hAnsi="Inconsolata"/>
          <w:color w:val="D73A49"/>
          <w:sz w:val="27"/>
          <w:szCs w:val="27"/>
        </w:rPr>
        <w:t>no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05CC5"/>
          <w:sz w:val="27"/>
          <w:szCs w:val="27"/>
        </w:rPr>
        <w:t>11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"AK"</w:t>
      </w:r>
      <w:r w:rsidRPr="00BA1369">
        <w:rPr>
          <w:rFonts w:ascii="Inconsolata" w:hAnsi="Inconsolata"/>
          <w:color w:val="24292E"/>
          <w:sz w:val="27"/>
          <w:szCs w:val="27"/>
        </w:rPr>
        <w:t>,salary:</w:t>
      </w:r>
      <w:r w:rsidRPr="00BA1369">
        <w:rPr>
          <w:rFonts w:ascii="Inconsolata" w:hAnsi="Inconsolata"/>
          <w:color w:val="005CC5"/>
          <w:sz w:val="27"/>
          <w:szCs w:val="27"/>
        </w:rPr>
        <w:t>10000</w:t>
      </w:r>
      <w:r w:rsidRPr="00BA1369">
        <w:rPr>
          <w:rFonts w:ascii="Inconsolata" w:hAnsi="Inconsolata"/>
          <w:color w:val="24292E"/>
          <w:sz w:val="27"/>
          <w:szCs w:val="27"/>
        </w:rPr>
        <w:t>,</w:t>
      </w:r>
      <w:r w:rsidRPr="00BA1369">
        <w:rPr>
          <w:rFonts w:ascii="Inconsolata" w:hAnsi="Inconsolata"/>
          <w:color w:val="D73A49"/>
          <w:sz w:val="27"/>
          <w:szCs w:val="27"/>
        </w:rPr>
        <w:t>role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"co</w:t>
      </w:r>
      <w:r w:rsidR="00252F82">
        <w:rPr>
          <w:rFonts w:ascii="Inconsolata" w:hAnsi="Inconsolata"/>
          <w:color w:val="032F62"/>
          <w:sz w:val="27"/>
          <w:szCs w:val="27"/>
        </w:rPr>
        <w:t>a</w:t>
      </w:r>
      <w:r w:rsidRPr="00BA1369">
        <w:rPr>
          <w:rFonts w:ascii="Inconsolata" w:hAnsi="Inconsolata"/>
          <w:color w:val="032F62"/>
          <w:sz w:val="27"/>
          <w:szCs w:val="27"/>
        </w:rPr>
        <w:t>ch"</w:t>
      </w:r>
      <w:r w:rsidRPr="00BA1369">
        <w:rPr>
          <w:rFonts w:ascii="Inconsolata" w:hAnsi="Inconsolata"/>
          <w:color w:val="24292E"/>
          <w:sz w:val="27"/>
          <w:szCs w:val="27"/>
        </w:rPr>
        <w:t>}},{upsert:true})</w:t>
      </w:r>
    </w:p>
    <w:p w14:paraId="292E5FA0" w14:textId="6B1C826A" w:rsidR="00BA1369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3FC416CB" wp14:editId="0D1A8323">
            <wp:extent cx="6858000" cy="118808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8F51" w14:textId="77777777" w:rsidR="005D5CD5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6A737D"/>
          <w:sz w:val="27"/>
          <w:szCs w:val="27"/>
        </w:rPr>
      </w:pPr>
    </w:p>
    <w:p w14:paraId="73174AF9" w14:textId="5F66548D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--remove added New Field</w:t>
      </w:r>
    </w:p>
    <w:p w14:paraId="5FA42818" w14:textId="628A3886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"R</w:t>
      </w:r>
      <w:r w:rsidR="00252F82">
        <w:rPr>
          <w:rFonts w:ascii="Inconsolata" w:hAnsi="Inconsolata"/>
          <w:color w:val="032F62"/>
          <w:sz w:val="27"/>
          <w:szCs w:val="27"/>
        </w:rPr>
        <w:t>S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},{$unset:{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remark:</w:t>
      </w:r>
      <w:r w:rsidRPr="00BA1369">
        <w:rPr>
          <w:rFonts w:ascii="Inconsolata" w:hAnsi="Inconsolata"/>
          <w:color w:val="032F62"/>
          <w:sz w:val="27"/>
          <w:szCs w:val="27"/>
        </w:rPr>
        <w:t>"WC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}})</w:t>
      </w:r>
    </w:p>
    <w:p w14:paraId="37A30174" w14:textId="723512C8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791E73B8" w14:textId="2772D6F0" w:rsidR="005D5CD5" w:rsidRPr="00BA1369" w:rsidRDefault="00EC65D8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EC65D8">
        <w:rPr>
          <w:rFonts w:ascii="Inconsolata" w:hAnsi="Inconsolata"/>
          <w:color w:val="24292E"/>
          <w:sz w:val="27"/>
          <w:szCs w:val="27"/>
        </w:rPr>
        <w:drawing>
          <wp:inline distT="0" distB="0" distL="0" distR="0" wp14:anchorId="7BAC89EE" wp14:editId="2BF4831B">
            <wp:extent cx="6858000" cy="969645"/>
            <wp:effectExtent l="0" t="0" r="0" b="190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85BA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>--Update the Field "RD" by multiplying with salary by 2</w:t>
      </w:r>
    </w:p>
    <w:p w14:paraId="34C5E818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D73A49"/>
          <w:sz w:val="27"/>
          <w:szCs w:val="27"/>
        </w:rPr>
        <w:t>update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proofErr w:type="spellStart"/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032F62"/>
          <w:sz w:val="27"/>
          <w:szCs w:val="27"/>
        </w:rPr>
        <w:t>"RD</w:t>
      </w:r>
      <w:proofErr w:type="spellEnd"/>
      <w:r w:rsidRPr="00BA1369">
        <w:rPr>
          <w:rFonts w:ascii="Inconsolata" w:hAnsi="Inconsolata"/>
          <w:color w:val="032F62"/>
          <w:sz w:val="27"/>
          <w:szCs w:val="27"/>
        </w:rPr>
        <w:t>"</w:t>
      </w:r>
      <w:r w:rsidRPr="00BA1369">
        <w:rPr>
          <w:rFonts w:ascii="Inconsolata" w:hAnsi="Inconsolata"/>
          <w:color w:val="24292E"/>
          <w:sz w:val="27"/>
          <w:szCs w:val="27"/>
        </w:rPr>
        <w:t>},{$</w:t>
      </w:r>
      <w:proofErr w:type="spellStart"/>
      <w:r w:rsidRPr="00BA1369">
        <w:rPr>
          <w:rFonts w:ascii="Inconsolata" w:hAnsi="Inconsolata"/>
          <w:color w:val="24292E"/>
          <w:sz w:val="27"/>
          <w:szCs w:val="27"/>
        </w:rPr>
        <w:t>mul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:{salary:</w:t>
      </w:r>
      <w:r w:rsidRPr="00BA1369">
        <w:rPr>
          <w:rFonts w:ascii="Inconsolata" w:hAnsi="Inconsolata"/>
          <w:color w:val="005CC5"/>
          <w:sz w:val="27"/>
          <w:szCs w:val="27"/>
        </w:rPr>
        <w:t>2</w:t>
      </w:r>
      <w:r w:rsidRPr="00BA1369">
        <w:rPr>
          <w:rFonts w:ascii="Inconsolata" w:hAnsi="Inconsolata"/>
          <w:color w:val="24292E"/>
          <w:sz w:val="27"/>
          <w:szCs w:val="27"/>
        </w:rPr>
        <w:t>}})</w:t>
      </w:r>
    </w:p>
    <w:p w14:paraId="2765AB0D" w14:textId="608E2820" w:rsid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48A6448B" w14:textId="5C0D3DFE" w:rsidR="005D5CD5" w:rsidRPr="00BA1369" w:rsidRDefault="005D5CD5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5D5CD5">
        <w:rPr>
          <w:rFonts w:ascii="Inconsolata" w:hAnsi="Inconsolata"/>
          <w:noProof/>
          <w:color w:val="24292E"/>
          <w:sz w:val="27"/>
          <w:szCs w:val="27"/>
        </w:rPr>
        <w:drawing>
          <wp:inline distT="0" distB="0" distL="0" distR="0" wp14:anchorId="03103236" wp14:editId="04742ECF">
            <wp:extent cx="6858000" cy="855980"/>
            <wp:effectExtent l="0" t="0" r="0" b="1270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CC65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r w:rsidRPr="00BA1369">
        <w:rPr>
          <w:rFonts w:ascii="Inconsolata" w:hAnsi="Inconsolata"/>
          <w:color w:val="6A737D"/>
          <w:sz w:val="27"/>
          <w:szCs w:val="27"/>
        </w:rPr>
        <w:t xml:space="preserve">--To Find Document From the </w:t>
      </w:r>
      <w:proofErr w:type="spellStart"/>
      <w:r w:rsidRPr="00BA1369">
        <w:rPr>
          <w:rFonts w:ascii="Inconsolata" w:hAnsi="Inconsolata"/>
          <w:color w:val="6A737D"/>
          <w:sz w:val="27"/>
          <w:szCs w:val="27"/>
        </w:rPr>
        <w:t>empl</w:t>
      </w:r>
      <w:proofErr w:type="spellEnd"/>
      <w:r w:rsidRPr="00BA1369">
        <w:rPr>
          <w:rFonts w:ascii="Inconsolata" w:hAnsi="Inconsolata"/>
          <w:color w:val="6A737D"/>
          <w:sz w:val="27"/>
          <w:szCs w:val="27"/>
        </w:rPr>
        <w:t xml:space="preserve"> collection where name begins with S</w:t>
      </w:r>
    </w:p>
    <w:p w14:paraId="3030FAC9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  <w:proofErr w:type="spellStart"/>
      <w:r w:rsidRPr="00BA1369">
        <w:rPr>
          <w:rFonts w:ascii="Inconsolata" w:hAnsi="Inconsolata"/>
          <w:color w:val="005CC5"/>
          <w:sz w:val="27"/>
          <w:szCs w:val="27"/>
        </w:rPr>
        <w:t>db</w:t>
      </w:r>
      <w:r w:rsidRPr="00BA1369">
        <w:rPr>
          <w:rFonts w:ascii="Inconsolata" w:hAnsi="Inconsolata"/>
          <w:color w:val="24292E"/>
          <w:sz w:val="27"/>
          <w:szCs w:val="27"/>
        </w:rPr>
        <w:t>.</w:t>
      </w:r>
      <w:r w:rsidRPr="00BA1369">
        <w:rPr>
          <w:rFonts w:ascii="Inconsolata" w:hAnsi="Inconsolata"/>
          <w:color w:val="005CC5"/>
          <w:sz w:val="27"/>
          <w:szCs w:val="27"/>
        </w:rPr>
        <w:t>empl</w:t>
      </w:r>
      <w:r w:rsidRPr="00BA1369">
        <w:rPr>
          <w:rFonts w:ascii="Inconsolata" w:hAnsi="Inconsolata"/>
          <w:color w:val="24292E"/>
          <w:sz w:val="27"/>
          <w:szCs w:val="27"/>
        </w:rPr>
        <w:t>.find</w:t>
      </w:r>
      <w:proofErr w:type="spellEnd"/>
      <w:r w:rsidRPr="00BA1369">
        <w:rPr>
          <w:rFonts w:ascii="Inconsolata" w:hAnsi="Inconsolata"/>
          <w:color w:val="24292E"/>
          <w:sz w:val="27"/>
          <w:szCs w:val="27"/>
        </w:rPr>
        <w:t>({</w:t>
      </w:r>
      <w:r w:rsidRPr="00BA1369">
        <w:rPr>
          <w:rFonts w:ascii="Inconsolata" w:hAnsi="Inconsolata"/>
          <w:color w:val="D73A49"/>
          <w:sz w:val="27"/>
          <w:szCs w:val="27"/>
        </w:rPr>
        <w:t>name</w:t>
      </w:r>
      <w:r w:rsidRPr="00BA1369">
        <w:rPr>
          <w:rFonts w:ascii="Inconsolata" w:hAnsi="Inconsolata"/>
          <w:color w:val="24292E"/>
          <w:sz w:val="27"/>
          <w:szCs w:val="27"/>
        </w:rPr>
        <w:t>:</w:t>
      </w:r>
      <w:r w:rsidRPr="00BA1369">
        <w:rPr>
          <w:rFonts w:ascii="Inconsolata" w:hAnsi="Inconsolata"/>
          <w:color w:val="D73A49"/>
          <w:sz w:val="27"/>
          <w:szCs w:val="27"/>
        </w:rPr>
        <w:t>/</w:t>
      </w:r>
      <w:r w:rsidRPr="00BA1369">
        <w:rPr>
          <w:rFonts w:ascii="Inconsolata" w:hAnsi="Inconsolata"/>
          <w:color w:val="24292E"/>
          <w:sz w:val="27"/>
          <w:szCs w:val="27"/>
        </w:rPr>
        <w:t>^S</w:t>
      </w:r>
      <w:r w:rsidRPr="00BA1369">
        <w:rPr>
          <w:rFonts w:ascii="Inconsolata" w:hAnsi="Inconsolata"/>
          <w:color w:val="D73A49"/>
          <w:sz w:val="27"/>
          <w:szCs w:val="27"/>
        </w:rPr>
        <w:t>/</w:t>
      </w:r>
      <w:r w:rsidRPr="00BA1369">
        <w:rPr>
          <w:rFonts w:ascii="Inconsolata" w:hAnsi="Inconsolata"/>
          <w:color w:val="24292E"/>
          <w:sz w:val="27"/>
          <w:szCs w:val="27"/>
        </w:rPr>
        <w:t>})</w:t>
      </w:r>
    </w:p>
    <w:p w14:paraId="622B9926" w14:textId="77777777" w:rsidR="00BA1369" w:rsidRPr="00BA1369" w:rsidRDefault="00BA1369" w:rsidP="00BA1369">
      <w:pPr>
        <w:shd w:val="clear" w:color="auto" w:fill="FFFFFF"/>
        <w:spacing w:line="360" w:lineRule="atLeast"/>
        <w:rPr>
          <w:rFonts w:ascii="Inconsolata" w:hAnsi="Inconsolata"/>
          <w:color w:val="24292E"/>
          <w:sz w:val="27"/>
          <w:szCs w:val="27"/>
        </w:rPr>
      </w:pPr>
    </w:p>
    <w:p w14:paraId="035EC0DB" w14:textId="6519317A" w:rsidR="00A03001" w:rsidRDefault="001E2928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1E2928">
        <w:rPr>
          <w:rFonts w:ascii="Bookman Old Style" w:hAnsi="Bookman Old Style"/>
          <w:noProof/>
          <w:color w:val="0081B3" w:themeColor="accent6" w:themeShade="BF"/>
          <w:sz w:val="28"/>
          <w:szCs w:val="28"/>
        </w:rPr>
        <w:drawing>
          <wp:inline distT="0" distB="0" distL="0" distR="0" wp14:anchorId="377D3ED6" wp14:editId="3A9B2621">
            <wp:extent cx="6858000" cy="7975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9194" w14:textId="5E3A6248" w:rsidR="00EC65D8" w:rsidRDefault="00EC65D8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0D957C6" w14:textId="2D0904D2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E0AC77A" w14:textId="77777777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9CF0E9E" w14:textId="35533690" w:rsidR="00EC65D8" w:rsidRPr="00EC65D8" w:rsidRDefault="00EC65D8" w:rsidP="00852D45">
      <w:pPr>
        <w:rPr>
          <w:rFonts w:ascii="Bookman Old Style" w:hAnsi="Bookman Old Style"/>
          <w:color w:val="0081B3" w:themeColor="accent6" w:themeShade="BF"/>
          <w:sz w:val="28"/>
          <w:szCs w:val="28"/>
          <w:u w:val="single"/>
        </w:rPr>
      </w:pPr>
      <w:r w:rsidRPr="00EC65D8">
        <w:rPr>
          <w:rFonts w:ascii="Bookman Old Style" w:hAnsi="Bookman Old Style"/>
          <w:color w:val="0081B3" w:themeColor="accent6" w:themeShade="BF"/>
          <w:sz w:val="28"/>
          <w:szCs w:val="28"/>
          <w:u w:val="single"/>
        </w:rPr>
        <w:t>Database After all the query</w:t>
      </w:r>
    </w:p>
    <w:p w14:paraId="708ED5AA" w14:textId="77777777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021FAEF2" w14:textId="079C2573" w:rsidR="00EC65D8" w:rsidRDefault="00EC65D8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EC65D8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29136F0A" wp14:editId="60E57806">
            <wp:extent cx="5471406" cy="215646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26"/>
                    <a:srcRect l="1" r="-2017" b="58072"/>
                    <a:stretch/>
                  </pic:blipFill>
                  <pic:spPr bwMode="auto">
                    <a:xfrm>
                      <a:off x="0" y="0"/>
                      <a:ext cx="5485316" cy="2161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568E0" w14:textId="43A5006A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2C0DAE56" w14:textId="23E5EC31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</w:p>
    <w:p w14:paraId="46A2CA33" w14:textId="2F39A966" w:rsidR="00A03001" w:rsidRDefault="00A03001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A03001">
        <w:rPr>
          <w:rFonts w:ascii="Bookman Old Style" w:hAnsi="Bookman Old Style"/>
          <w:color w:val="0081B3" w:themeColor="accent6" w:themeShade="BF"/>
          <w:sz w:val="28"/>
          <w:szCs w:val="28"/>
        </w:rPr>
        <w:lastRenderedPageBreak/>
        <w:drawing>
          <wp:inline distT="0" distB="0" distL="0" distR="0" wp14:anchorId="522489C4" wp14:editId="10CA64BC">
            <wp:extent cx="4787413" cy="3101067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6104" cy="31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D615" w14:textId="02EF4EA6" w:rsidR="00EC65D8" w:rsidRPr="003E6FE6" w:rsidRDefault="00EC65D8" w:rsidP="00852D45">
      <w:pPr>
        <w:rPr>
          <w:rFonts w:ascii="Bookman Old Style" w:hAnsi="Bookman Old Style"/>
          <w:color w:val="0081B3" w:themeColor="accent6" w:themeShade="BF"/>
          <w:sz w:val="28"/>
          <w:szCs w:val="28"/>
        </w:rPr>
      </w:pPr>
      <w:r w:rsidRPr="00EC65D8">
        <w:rPr>
          <w:rFonts w:ascii="Bookman Old Style" w:hAnsi="Bookman Old Style"/>
          <w:color w:val="0081B3" w:themeColor="accent6" w:themeShade="BF"/>
          <w:sz w:val="28"/>
          <w:szCs w:val="28"/>
        </w:rPr>
        <w:drawing>
          <wp:inline distT="0" distB="0" distL="0" distR="0" wp14:anchorId="31A8FB17" wp14:editId="1AE65915">
            <wp:extent cx="4799692" cy="4655381"/>
            <wp:effectExtent l="0" t="0" r="127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6765" cy="466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65D8" w:rsidRPr="003E6FE6" w:rsidSect="00A71FD5">
      <w:footerReference w:type="even" r:id="rId29"/>
      <w:footerReference w:type="default" r:id="rId3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2D718" w14:textId="77777777" w:rsidR="0070073D" w:rsidRDefault="0070073D" w:rsidP="00E74B29">
      <w:r>
        <w:separator/>
      </w:r>
    </w:p>
  </w:endnote>
  <w:endnote w:type="continuationSeparator" w:id="0">
    <w:p w14:paraId="27990CFC" w14:textId="77777777" w:rsidR="0070073D" w:rsidRDefault="0070073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nconsolata">
    <w:panose1 w:val="00000509000000000000"/>
    <w:charset w:val="00"/>
    <w:family w:val="modern"/>
    <w:pitch w:val="fixed"/>
    <w:sig w:usb0="A00000FF" w:usb1="0000F9EB" w:usb2="00000020" w:usb3="00000000" w:csb0="00000193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D812C" w14:textId="77777777" w:rsidR="0070073D" w:rsidRDefault="0070073D" w:rsidP="00E74B29">
      <w:r>
        <w:separator/>
      </w:r>
    </w:p>
  </w:footnote>
  <w:footnote w:type="continuationSeparator" w:id="0">
    <w:p w14:paraId="632093B4" w14:textId="77777777" w:rsidR="0070073D" w:rsidRDefault="0070073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27D7D"/>
    <w:multiLevelType w:val="hybridMultilevel"/>
    <w:tmpl w:val="471693FE"/>
    <w:lvl w:ilvl="0" w:tplc="F4FAA87C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FB151F"/>
    <w:multiLevelType w:val="hybridMultilevel"/>
    <w:tmpl w:val="5E6CEEC6"/>
    <w:lvl w:ilvl="0" w:tplc="2D02F7A6">
      <w:start w:val="1"/>
      <w:numFmt w:val="lowerRoman"/>
      <w:lvlText w:val="(%1)"/>
      <w:lvlJc w:val="left"/>
      <w:pPr>
        <w:ind w:left="1080" w:hanging="72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2327BF"/>
    <w:multiLevelType w:val="hybridMultilevel"/>
    <w:tmpl w:val="886E83A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YmtQBXTZqLLQAAAA=="/>
  </w:docVars>
  <w:rsids>
    <w:rsidRoot w:val="00092E41"/>
    <w:rsid w:val="000117F2"/>
    <w:rsid w:val="00086FA5"/>
    <w:rsid w:val="00092E41"/>
    <w:rsid w:val="00096D6B"/>
    <w:rsid w:val="000E4641"/>
    <w:rsid w:val="00103BF5"/>
    <w:rsid w:val="001172D0"/>
    <w:rsid w:val="0012706B"/>
    <w:rsid w:val="00151F66"/>
    <w:rsid w:val="00177F8D"/>
    <w:rsid w:val="00185F4A"/>
    <w:rsid w:val="001E2928"/>
    <w:rsid w:val="002012DC"/>
    <w:rsid w:val="00210FE7"/>
    <w:rsid w:val="00213F83"/>
    <w:rsid w:val="00222F68"/>
    <w:rsid w:val="00252F82"/>
    <w:rsid w:val="0028001F"/>
    <w:rsid w:val="00292A7D"/>
    <w:rsid w:val="002951EB"/>
    <w:rsid w:val="002D2200"/>
    <w:rsid w:val="002E6840"/>
    <w:rsid w:val="003030E0"/>
    <w:rsid w:val="003078DD"/>
    <w:rsid w:val="003172A2"/>
    <w:rsid w:val="003A49C6"/>
    <w:rsid w:val="003B5034"/>
    <w:rsid w:val="003E6FE6"/>
    <w:rsid w:val="003F3D1D"/>
    <w:rsid w:val="0040564B"/>
    <w:rsid w:val="00414139"/>
    <w:rsid w:val="00431F6C"/>
    <w:rsid w:val="004772D3"/>
    <w:rsid w:val="0048120C"/>
    <w:rsid w:val="004909D9"/>
    <w:rsid w:val="00491DC0"/>
    <w:rsid w:val="004A2747"/>
    <w:rsid w:val="00506238"/>
    <w:rsid w:val="00521481"/>
    <w:rsid w:val="0056636B"/>
    <w:rsid w:val="00591561"/>
    <w:rsid w:val="005D5CD5"/>
    <w:rsid w:val="0063405E"/>
    <w:rsid w:val="00651CD3"/>
    <w:rsid w:val="00665110"/>
    <w:rsid w:val="0066611F"/>
    <w:rsid w:val="006709F1"/>
    <w:rsid w:val="006862BA"/>
    <w:rsid w:val="006C35E1"/>
    <w:rsid w:val="006C50B1"/>
    <w:rsid w:val="006C60E6"/>
    <w:rsid w:val="0070073D"/>
    <w:rsid w:val="00725B78"/>
    <w:rsid w:val="00742988"/>
    <w:rsid w:val="00764F3D"/>
    <w:rsid w:val="007B2586"/>
    <w:rsid w:val="007C06BD"/>
    <w:rsid w:val="00837914"/>
    <w:rsid w:val="008456ED"/>
    <w:rsid w:val="00852D45"/>
    <w:rsid w:val="00870AFF"/>
    <w:rsid w:val="00874FE7"/>
    <w:rsid w:val="008937D5"/>
    <w:rsid w:val="008B6E24"/>
    <w:rsid w:val="008E13E6"/>
    <w:rsid w:val="00952F7D"/>
    <w:rsid w:val="0095449D"/>
    <w:rsid w:val="0095496A"/>
    <w:rsid w:val="009A38BA"/>
    <w:rsid w:val="00A03001"/>
    <w:rsid w:val="00A2377C"/>
    <w:rsid w:val="00A25FB5"/>
    <w:rsid w:val="00A51642"/>
    <w:rsid w:val="00A558A1"/>
    <w:rsid w:val="00A71FD5"/>
    <w:rsid w:val="00A81149"/>
    <w:rsid w:val="00B43E11"/>
    <w:rsid w:val="00BA1369"/>
    <w:rsid w:val="00BF3430"/>
    <w:rsid w:val="00C466AA"/>
    <w:rsid w:val="00C755AB"/>
    <w:rsid w:val="00CA4663"/>
    <w:rsid w:val="00CB7EC7"/>
    <w:rsid w:val="00CD6D7B"/>
    <w:rsid w:val="00CE66ED"/>
    <w:rsid w:val="00D36246"/>
    <w:rsid w:val="00D43125"/>
    <w:rsid w:val="00D62ADF"/>
    <w:rsid w:val="00D66A3A"/>
    <w:rsid w:val="00DF198B"/>
    <w:rsid w:val="00E74B29"/>
    <w:rsid w:val="00EC65D8"/>
    <w:rsid w:val="00ED1947"/>
    <w:rsid w:val="00EF7945"/>
    <w:rsid w:val="00F32F8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4A2747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  <w:style w:type="paragraph" w:styleId="ListParagraph">
    <w:name w:val="List Paragraph"/>
    <w:basedOn w:val="Normal"/>
    <w:uiPriority w:val="34"/>
    <w:semiHidden/>
    <w:qFormat/>
    <w:rsid w:val="003E6FE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0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39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3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3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66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8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5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2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8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03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26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8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3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4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08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1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1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64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95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1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4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04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3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7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8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00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8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2021-10-28T11:36:00Z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