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FEB8B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EE081D6" wp14:editId="25E1ABF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EA6A1C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1FC1462" w14:textId="77777777" w:rsidR="00DF198B" w:rsidRPr="00092E41" w:rsidRDefault="00DF198B">
            <w:pPr>
              <w:rPr>
                <w:sz w:val="64"/>
                <w:szCs w:val="64"/>
              </w:rPr>
            </w:pPr>
          </w:p>
        </w:tc>
      </w:tr>
      <w:tr w:rsidR="00DF198B" w14:paraId="198006D4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998651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66C2157" w14:textId="4655B83B" w:rsidR="00DF198B" w:rsidRPr="00092E41" w:rsidRDefault="00092E41" w:rsidP="00092E41">
            <w:pPr>
              <w:jc w:val="center"/>
              <w:rPr>
                <w:sz w:val="64"/>
                <w:szCs w:val="64"/>
                <w:u w:val="single"/>
              </w:rPr>
            </w:pPr>
            <w:r w:rsidRPr="00092E41">
              <w:rPr>
                <w:sz w:val="64"/>
                <w:szCs w:val="64"/>
                <w:u w:val="single"/>
              </w:rPr>
              <w:t>CSLR 51 : DBMS LAB-</w:t>
            </w:r>
            <w:r w:rsidR="00CE66ED">
              <w:rPr>
                <w:sz w:val="64"/>
                <w:szCs w:val="64"/>
                <w:u w:val="single"/>
              </w:rPr>
              <w:t>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D47E099" w14:textId="77777777" w:rsidR="00DF198B" w:rsidRDefault="00DF198B"/>
        </w:tc>
      </w:tr>
      <w:tr w:rsidR="00DF198B" w14:paraId="0202FC5C" w14:textId="77777777" w:rsidTr="00185F4A">
        <w:trPr>
          <w:trHeight w:val="1837"/>
        </w:trPr>
        <w:tc>
          <w:tcPr>
            <w:tcW w:w="1170" w:type="dxa"/>
          </w:tcPr>
          <w:p w14:paraId="5F92C429" w14:textId="77777777" w:rsidR="00DF198B" w:rsidRDefault="00DF198B"/>
        </w:tc>
        <w:tc>
          <w:tcPr>
            <w:tcW w:w="8460" w:type="dxa"/>
            <w:gridSpan w:val="7"/>
          </w:tcPr>
          <w:p w14:paraId="1C7C4E3C" w14:textId="77777777" w:rsidR="00DF198B" w:rsidRDefault="00DF198B"/>
        </w:tc>
        <w:tc>
          <w:tcPr>
            <w:tcW w:w="1160" w:type="dxa"/>
          </w:tcPr>
          <w:p w14:paraId="67D21881" w14:textId="77777777" w:rsidR="00DF198B" w:rsidRDefault="00DF198B"/>
        </w:tc>
      </w:tr>
      <w:tr w:rsidR="00DF198B" w14:paraId="7F0AAD96" w14:textId="77777777" w:rsidTr="00185F4A">
        <w:trPr>
          <w:trHeight w:val="929"/>
        </w:trPr>
        <w:tc>
          <w:tcPr>
            <w:tcW w:w="2397" w:type="dxa"/>
            <w:gridSpan w:val="4"/>
          </w:tcPr>
          <w:p w14:paraId="479813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0381E9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3FAFEB7" w14:textId="77777777" w:rsidR="00DF198B" w:rsidRDefault="00DF198B"/>
        </w:tc>
      </w:tr>
      <w:tr w:rsidR="00DF198B" w14:paraId="6A2E1DB8" w14:textId="77777777" w:rsidTr="00185F4A">
        <w:trPr>
          <w:trHeight w:val="1460"/>
        </w:trPr>
        <w:tc>
          <w:tcPr>
            <w:tcW w:w="2397" w:type="dxa"/>
            <w:gridSpan w:val="4"/>
          </w:tcPr>
          <w:p w14:paraId="57B23E1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3923ED8" w14:textId="4F6D157C" w:rsidR="00092E41" w:rsidRDefault="00092E41" w:rsidP="00CE66ED">
            <w:pPr>
              <w:pStyle w:val="Heading2"/>
              <w:jc w:val="left"/>
            </w:pPr>
            <w:r w:rsidRPr="00092E41">
              <w:rPr>
                <w:b w:val="0"/>
                <w:bCs/>
              </w:rPr>
              <w:t>Roll no. :</w:t>
            </w:r>
            <w:r>
              <w:t xml:space="preserve"> 106119100</w:t>
            </w:r>
          </w:p>
          <w:p w14:paraId="26DE1163" w14:textId="77777777" w:rsidR="00CE66ED" w:rsidRPr="00CE66ED" w:rsidRDefault="00CE66ED" w:rsidP="00CE66ED"/>
          <w:p w14:paraId="1FB48AD0" w14:textId="254145B3" w:rsidR="00CE66ED" w:rsidRDefault="00092E41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Name :</w:t>
            </w:r>
            <w:r>
              <w:t xml:space="preserve"> Rajneesh Pandey</w:t>
            </w:r>
          </w:p>
          <w:p w14:paraId="541BA165" w14:textId="77777777" w:rsidR="00CE66ED" w:rsidRPr="00CE66ED" w:rsidRDefault="00CE66ED" w:rsidP="00CE66ED"/>
          <w:p w14:paraId="32C6E2EB" w14:textId="185EF2B9" w:rsidR="00092E41" w:rsidRDefault="00CE66ED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Section :</w:t>
            </w:r>
            <w:r>
              <w:t xml:space="preserve"> CSE-B</w:t>
            </w:r>
          </w:p>
          <w:p w14:paraId="6E746F66" w14:textId="77777777" w:rsidR="00CE66ED" w:rsidRDefault="00CE66ED" w:rsidP="00CE66ED"/>
          <w:p w14:paraId="6C05CAA8" w14:textId="12FC2718" w:rsidR="00CE66ED" w:rsidRPr="00CE66ED" w:rsidRDefault="00CE66ED" w:rsidP="00CE66ED"/>
        </w:tc>
        <w:tc>
          <w:tcPr>
            <w:tcW w:w="2398" w:type="dxa"/>
            <w:gridSpan w:val="4"/>
          </w:tcPr>
          <w:p w14:paraId="353C6CFE" w14:textId="77777777" w:rsidR="00DF198B" w:rsidRDefault="00DF198B"/>
        </w:tc>
      </w:tr>
      <w:tr w:rsidR="00DF198B" w14:paraId="7E5AC17C" w14:textId="77777777" w:rsidTr="00185F4A">
        <w:tc>
          <w:tcPr>
            <w:tcW w:w="2340" w:type="dxa"/>
            <w:gridSpan w:val="3"/>
          </w:tcPr>
          <w:p w14:paraId="6D7F830A" w14:textId="77777777" w:rsidR="00DF198B" w:rsidRDefault="00DF198B"/>
        </w:tc>
        <w:tc>
          <w:tcPr>
            <w:tcW w:w="6120" w:type="dxa"/>
            <w:gridSpan w:val="3"/>
          </w:tcPr>
          <w:p w14:paraId="4FD31915" w14:textId="77777777" w:rsidR="00DF198B" w:rsidRDefault="00DF198B"/>
        </w:tc>
        <w:tc>
          <w:tcPr>
            <w:tcW w:w="2330" w:type="dxa"/>
            <w:gridSpan w:val="3"/>
          </w:tcPr>
          <w:p w14:paraId="70761D9B" w14:textId="77777777" w:rsidR="00DF198B" w:rsidRDefault="00DF198B"/>
        </w:tc>
      </w:tr>
    </w:tbl>
    <w:p w14:paraId="35FBFB32" w14:textId="41BBBF46" w:rsidR="0048120C" w:rsidRDefault="0048120C"/>
    <w:p w14:paraId="5AA5A4D7" w14:textId="618993D6" w:rsidR="00092E41" w:rsidRDefault="00092E41"/>
    <w:p w14:paraId="75F961DD" w14:textId="7B2C556A" w:rsidR="00CE66ED" w:rsidRDefault="00CE66ED"/>
    <w:p w14:paraId="6ED5C6B4" w14:textId="1A34E9B2" w:rsidR="00CE66ED" w:rsidRDefault="00CE66ED"/>
    <w:p w14:paraId="7AF60057" w14:textId="4A781007" w:rsidR="00CE66ED" w:rsidRDefault="00CE66ED"/>
    <w:p w14:paraId="7B0BB149" w14:textId="0A9D2812" w:rsidR="00CE66ED" w:rsidRPr="00CE66ED" w:rsidRDefault="00CE66ED" w:rsidP="00CE66ED"/>
    <w:p w14:paraId="4A16F967" w14:textId="6E6ACD77" w:rsidR="00CE66ED" w:rsidRPr="00CE66ED" w:rsidRDefault="00CE66ED" w:rsidP="00CE66ED"/>
    <w:p w14:paraId="12594166" w14:textId="052EA094" w:rsidR="00CE66ED" w:rsidRPr="00CE66ED" w:rsidRDefault="00CE66ED" w:rsidP="00CE66ED"/>
    <w:p w14:paraId="68D2FBEB" w14:textId="01176262" w:rsidR="00CE66ED" w:rsidRPr="00CE66ED" w:rsidRDefault="00CE66ED" w:rsidP="00CE66ED"/>
    <w:p w14:paraId="7925EE50" w14:textId="3F34736B" w:rsidR="00CE66ED" w:rsidRPr="00CE66ED" w:rsidRDefault="00CE66ED" w:rsidP="00CE66ED"/>
    <w:p w14:paraId="5A3C94BB" w14:textId="6122A100" w:rsidR="00CE66ED" w:rsidRPr="00CE66ED" w:rsidRDefault="00CE66ED" w:rsidP="00CE66ED"/>
    <w:p w14:paraId="08875964" w14:textId="4B7D0361" w:rsidR="00CE66ED" w:rsidRPr="00CE66ED" w:rsidRDefault="00CE66ED" w:rsidP="00CE66ED"/>
    <w:p w14:paraId="15F786F8" w14:textId="54018CB1" w:rsidR="00CE66ED" w:rsidRPr="00CE66ED" w:rsidRDefault="00CE66ED" w:rsidP="00CE66ED"/>
    <w:p w14:paraId="5A7F4FC5" w14:textId="612420DD" w:rsidR="00CE66ED" w:rsidRPr="00CE66ED" w:rsidRDefault="00CE66ED" w:rsidP="00CE66ED"/>
    <w:p w14:paraId="420DB87E" w14:textId="236B9D6E" w:rsidR="00CE66ED" w:rsidRPr="00CE66ED" w:rsidRDefault="00CE66ED" w:rsidP="00CE66ED"/>
    <w:p w14:paraId="72834EC3" w14:textId="32718BD2" w:rsidR="00CE66ED" w:rsidRPr="00CE66ED" w:rsidRDefault="00CE66ED" w:rsidP="00CE66ED"/>
    <w:p w14:paraId="490DD03B" w14:textId="31FA3237" w:rsidR="00CE66ED" w:rsidRPr="00CE66ED" w:rsidRDefault="00CE66ED" w:rsidP="00CE66ED"/>
    <w:p w14:paraId="66652618" w14:textId="517356D0" w:rsidR="00CE66ED" w:rsidRPr="00CE66ED" w:rsidRDefault="00CE66ED" w:rsidP="00CE66ED"/>
    <w:p w14:paraId="50D63936" w14:textId="455DA9AE" w:rsidR="00CE66ED" w:rsidRPr="00CE66ED" w:rsidRDefault="00CE66ED" w:rsidP="00CE66ED"/>
    <w:p w14:paraId="3543429E" w14:textId="705F6908" w:rsidR="00CE66ED" w:rsidRPr="00CE66ED" w:rsidRDefault="00CE66ED" w:rsidP="00CE66ED"/>
    <w:p w14:paraId="174D5C9B" w14:textId="0DE6742A" w:rsidR="00CE66ED" w:rsidRDefault="00CE66ED" w:rsidP="00CE66ED"/>
    <w:p w14:paraId="5D03182B" w14:textId="5AC30A34" w:rsidR="00CE66ED" w:rsidRDefault="00CE66ED" w:rsidP="00CE66ED">
      <w:pPr>
        <w:jc w:val="right"/>
      </w:pPr>
    </w:p>
    <w:p w14:paraId="0864654C" w14:textId="66419B88" w:rsidR="002951EB" w:rsidRDefault="002951EB" w:rsidP="002951E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  <w:r w:rsidRPr="002951EB">
        <w:rPr>
          <w:rFonts w:ascii="Bookman Old Style" w:hAnsi="Bookman Old Style"/>
          <w:sz w:val="28"/>
          <w:szCs w:val="28"/>
          <w:u w:val="single"/>
        </w:rPr>
        <w:lastRenderedPageBreak/>
        <w:t>PROBLEM 1</w:t>
      </w:r>
    </w:p>
    <w:p w14:paraId="7DF89076" w14:textId="43CAF9D3" w:rsidR="00870AFF" w:rsidRDefault="00870AFF" w:rsidP="002951E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5CDEF056" w14:textId="2E37705F" w:rsidR="00870AFF" w:rsidRPr="002951EB" w:rsidRDefault="00870AFF" w:rsidP="002951E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  <w:r w:rsidRPr="00870AFF">
        <w:rPr>
          <w:rFonts w:ascii="Bookman Old Style" w:hAnsi="Bookman Old Style"/>
          <w:sz w:val="28"/>
          <w:szCs w:val="28"/>
          <w:u w:val="single"/>
        </w:rPr>
        <w:drawing>
          <wp:inline distT="0" distB="0" distL="0" distR="0" wp14:anchorId="1FDEC408" wp14:editId="40132060">
            <wp:extent cx="6073666" cy="2583404"/>
            <wp:effectExtent l="0" t="0" r="381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3666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A6E0" w14:textId="77777777" w:rsidR="002951EB" w:rsidRPr="002951EB" w:rsidRDefault="002951EB" w:rsidP="002951EB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</w:rPr>
      </w:pPr>
    </w:p>
    <w:p w14:paraId="7F6ADBE1" w14:textId="77777777" w:rsidR="00870AFF" w:rsidRDefault="00870AFF" w:rsidP="002951EB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</w:p>
    <w:p w14:paraId="78779CD8" w14:textId="588B9F4B" w:rsidR="002951EB" w:rsidRPr="002951EB" w:rsidRDefault="002951EB" w:rsidP="002951EB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  <w:r w:rsidRPr="002951EB">
        <w:rPr>
          <w:rFonts w:ascii="Bookman Old Style" w:hAnsi="Bookman Old Style" w:cs="Droid Sans Mono"/>
          <w:b/>
          <w:bCs/>
          <w:sz w:val="22"/>
          <w:szCs w:val="22"/>
        </w:rPr>
        <w:t>ER Diagram :</w:t>
      </w:r>
    </w:p>
    <w:p w14:paraId="7F51F2BA" w14:textId="768891D2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D73A49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 xml:space="preserve">                            </w:t>
      </w:r>
      <w:r>
        <w:rPr>
          <w:rFonts w:ascii="Droid Sans Mono" w:hAnsi="Droid Sans Mono" w:cs="Droid Sans Mono"/>
          <w:noProof/>
          <w:color w:val="D73A49"/>
          <w:sz w:val="22"/>
          <w:szCs w:val="22"/>
        </w:rPr>
        <w:drawing>
          <wp:inline distT="0" distB="0" distL="0" distR="0" wp14:anchorId="666357CB" wp14:editId="15D637DC">
            <wp:extent cx="1581150" cy="1733550"/>
            <wp:effectExtent l="0" t="0" r="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669D" w14:textId="45FE54B9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D73A49"/>
          <w:sz w:val="22"/>
          <w:szCs w:val="22"/>
        </w:rPr>
      </w:pPr>
    </w:p>
    <w:p w14:paraId="4905262E" w14:textId="77777777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D73A49"/>
          <w:sz w:val="22"/>
          <w:szCs w:val="22"/>
        </w:rPr>
      </w:pPr>
    </w:p>
    <w:p w14:paraId="2EA3B33A" w14:textId="121E290E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CREATE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DATABASE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purchaseDB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;</w:t>
      </w:r>
    </w:p>
    <w:p w14:paraId="2A19AAD2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591F743D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26BB1C88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CREATE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TABLE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orders(</w:t>
      </w:r>
    </w:p>
    <w:p w14:paraId="7342551C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  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ord_no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int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NOT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NULL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</w:t>
      </w:r>
    </w:p>
    <w:p w14:paraId="52C80CDB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  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purch_amt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DECIMAL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8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4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5FA206CC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  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ord_date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DATE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</w:t>
      </w:r>
    </w:p>
    <w:p w14:paraId="65EBA6C2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  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customer_id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int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NOT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NULL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</w:t>
      </w:r>
    </w:p>
    <w:p w14:paraId="1C695AD6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  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salesman_id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int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NOT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NULL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</w:t>
      </w:r>
    </w:p>
    <w:p w14:paraId="10CE8EF9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 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PRIMARY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KEY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ord_no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)</w:t>
      </w:r>
    </w:p>
    <w:p w14:paraId="5F4FA805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  );</w:t>
      </w:r>
    </w:p>
    <w:p w14:paraId="70009FF8" w14:textId="38CDE8EE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4E6DB512" w14:textId="61C85FBC" w:rsidR="00870AFF" w:rsidRDefault="00870AFF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5F0D9439" w14:textId="26FC4240" w:rsidR="00870AFF" w:rsidRDefault="00870AFF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3686482C" w14:textId="77777777" w:rsidR="00870AFF" w:rsidRDefault="00870AFF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7E5B5D7B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6305DB63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INSERT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INTO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orders(ord_no,purch_amt,ord_date, customer_id,salesman_id)</w:t>
      </w:r>
    </w:p>
    <w:p w14:paraId="72BE4D30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VALUES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</w:p>
    <w:p w14:paraId="09A41DAE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70001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150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.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'2012-10-05'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5002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78135DC5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70009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270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.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65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'2012-09-10'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3001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1A014C4C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70002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65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.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26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'2012-10-05'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3002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5001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3ED8D1A8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70004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110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.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'2012-08-17'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3009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5003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1EEFEFE7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70007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948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.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'2012-09-10'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5002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75D32A89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70005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2400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.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6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'2012-07-27'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3007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5001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4113BDC2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70008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5760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'2012-09-10'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3002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5001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2D639C36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70010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1983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.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43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'2012-10-10'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3004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5006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616C8A33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70003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2480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.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4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'2012-10-10'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3009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5003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1BFEA46A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70012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250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.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45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'2012-06-27'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3008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5002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12F640D7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70011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.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29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'2012-08-17'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3003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5007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1702B863" w14:textId="3FD6B501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70013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3045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.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6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32F62"/>
          <w:sz w:val="22"/>
          <w:szCs w:val="22"/>
        </w:rPr>
        <w:t>'2012-04-25'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3002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5001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);</w:t>
      </w:r>
    </w:p>
    <w:p w14:paraId="2AEACC12" w14:textId="01C54881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087B2CBF" w14:textId="7870517C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07F2F86E" w14:textId="0F313801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6E3E3FFF" w14:textId="652A1E55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2DDBD7E9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695190F9" w14:textId="35BAFEA0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/* Queries */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</w:p>
    <w:p w14:paraId="61C70CC6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1A930313" w14:textId="2C42012A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*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7B337E0C" w14:textId="77777777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641BFBAA" w14:textId="20F7C1A8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5BCD14CF" wp14:editId="3B543797">
            <wp:extent cx="6858000" cy="3088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D0F7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631ED168" w14:textId="77777777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6A737D"/>
          <w:sz w:val="22"/>
          <w:szCs w:val="22"/>
        </w:rPr>
      </w:pPr>
    </w:p>
    <w:p w14:paraId="26C368C7" w14:textId="017791BE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/* 1. From the given table, Write a SQL statement to get the minimum</w:t>
      </w:r>
    </w:p>
    <w:p w14:paraId="319753FD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purchase amount of all the orders. */</w:t>
      </w:r>
    </w:p>
    <w:p w14:paraId="157DE582" w14:textId="77777777" w:rsidR="002951EB" w:rsidRPr="002951EB" w:rsidRDefault="002951EB" w:rsidP="002951EB">
      <w:pPr>
        <w:shd w:val="clear" w:color="auto" w:fill="FFFFFF"/>
        <w:spacing w:after="240"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19DA627A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lastRenderedPageBreak/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MIN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purch_amt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) </w:t>
      </w:r>
    </w:p>
    <w:p w14:paraId="6A00A946" w14:textId="0240CD9F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0B1D05A3" w14:textId="736DEC85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5B17A4E3" w14:textId="15F7085B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41084EB8" wp14:editId="76C0C381">
            <wp:extent cx="6713802" cy="15622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13802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E328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3D99519E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/* 2. From the given table, Write a SQL statement to get the maximum</w:t>
      </w:r>
    </w:p>
    <w:p w14:paraId="3DDCFD4E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purchase amount of all the orders. */</w:t>
      </w:r>
    </w:p>
    <w:p w14:paraId="61EE6A2F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126C668B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MAX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purch_amt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) </w:t>
      </w:r>
    </w:p>
    <w:p w14:paraId="63A69153" w14:textId="6E975384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3E6BE531" w14:textId="4C44548E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746C978F" w14:textId="04FF5033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51B462C2" w14:textId="67CA758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5D0BBBDF" wp14:editId="26332F35">
            <wp:extent cx="6843353" cy="15850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3353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0B27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1D127D29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/* 3. From the given table, Write a SQL statement to get the total purchase</w:t>
      </w:r>
    </w:p>
    <w:p w14:paraId="695844E4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amount of all the orders.*/</w:t>
      </w:r>
    </w:p>
    <w:p w14:paraId="7A57C51A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14317454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SUM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purch_amt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) </w:t>
      </w:r>
    </w:p>
    <w:p w14:paraId="484873FC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1E96709A" w14:textId="274A30CC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643ED9A0" w14:textId="0AE4F767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7B042408" wp14:editId="68E7423C">
            <wp:extent cx="6721422" cy="1577477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21422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3EAB6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0C6A868F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/* 4. From the given table,Write a SQL statement to get the average</w:t>
      </w:r>
    </w:p>
    <w:p w14:paraId="6DB8E1C8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purchase amount of all the orders. */</w:t>
      </w:r>
    </w:p>
    <w:p w14:paraId="68BA9A95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59C939BE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AVG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purch_amt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) </w:t>
      </w:r>
    </w:p>
    <w:p w14:paraId="17B91248" w14:textId="4AF061D3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02E5A948" w14:textId="3F9BE987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5B5AA6A0" w14:textId="187AF7AF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407CA188" wp14:editId="084DB7A6">
            <wp:extent cx="6706181" cy="158509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06181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08FB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20086133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/* 5. From the given table, write a SQL query to count the number of</w:t>
      </w:r>
    </w:p>
    <w:p w14:paraId="7C859719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customers. Return number of customers. */</w:t>
      </w:r>
    </w:p>
    <w:p w14:paraId="2C02956A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7A2ADCBF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COUNT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*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 </w:t>
      </w:r>
    </w:p>
    <w:p w14:paraId="5963720A" w14:textId="0742582F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173DB428" w14:textId="35351509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5074BE14" w14:textId="1C49D192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56F9A04F" wp14:editId="4187E179">
            <wp:extent cx="6248942" cy="156985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BDC7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37EF5475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/* 6. In the above table, add a new column “warranty” which is six months</w:t>
      </w:r>
    </w:p>
    <w:p w14:paraId="7387EC2F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from the date of order.*/</w:t>
      </w:r>
    </w:p>
    <w:p w14:paraId="407CC58E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0DB3A371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ALTER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TABLE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 </w:t>
      </w:r>
    </w:p>
    <w:p w14:paraId="3F91EB23" w14:textId="655B36C1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ADD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warranty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DATE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default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(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adddate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ord_date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, interval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6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month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));</w:t>
      </w:r>
    </w:p>
    <w:p w14:paraId="77506DB1" w14:textId="638D0880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348BF13D" w14:textId="1448780F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3B328814" wp14:editId="5ABD1D2A">
            <wp:extent cx="6858000" cy="6273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6352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164D372E" w14:textId="15210AC6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*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2FA6FF29" w14:textId="34978855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345606D0" w14:textId="2EEF0A62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lastRenderedPageBreak/>
        <w:drawing>
          <wp:inline distT="0" distB="0" distL="0" distR="0" wp14:anchorId="236E1676" wp14:editId="5F74ADA2">
            <wp:extent cx="6858000" cy="3069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92E3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66F1EAA0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/* 7. From the given table, Find out the most recently purchased order and</w:t>
      </w:r>
    </w:p>
    <w:p w14:paraId="69C2E5FF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least recently purchased order using the </w:t>
      </w:r>
      <w:proofErr w:type="spellStart"/>
      <w:r w:rsidRPr="002951EB">
        <w:rPr>
          <w:rFonts w:ascii="Droid Sans Mono" w:hAnsi="Droid Sans Mono" w:cs="Droid Sans Mono"/>
          <w:color w:val="6A737D"/>
          <w:sz w:val="22"/>
          <w:szCs w:val="22"/>
        </w:rPr>
        <w:t>ord_date</w:t>
      </w:r>
      <w:proofErr w:type="spellEnd"/>
      <w:r w:rsidRPr="002951EB">
        <w:rPr>
          <w:rFonts w:ascii="Droid Sans Mono" w:hAnsi="Droid Sans Mono" w:cs="Droid Sans Mono"/>
          <w:color w:val="6A737D"/>
          <w:sz w:val="22"/>
          <w:szCs w:val="22"/>
        </w:rPr>
        <w:t>.*/</w:t>
      </w:r>
    </w:p>
    <w:p w14:paraId="74FE5AB9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515C9623" w14:textId="77777777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MIN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(ord_date)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AS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LEAST_RECENTLY_USED,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MAX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(ord_date) </w:t>
      </w:r>
    </w:p>
    <w:p w14:paraId="5CEB6B68" w14:textId="26457314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AS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MOST_RECENTLY_USED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4EA91719" w14:textId="47E7FDD0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2A00E556" w14:textId="7F6AE6BC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4322B9FA" w14:textId="41EC9EE8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2D991069" wp14:editId="25531D86">
            <wp:extent cx="6858000" cy="1013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6CE4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49524730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/* 8. From the given table, find and display the next day of order.*/</w:t>
      </w:r>
    </w:p>
    <w:p w14:paraId="7481C68A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47F1A80E" w14:textId="77777777" w:rsidR="0063405E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ord_no,ADDDATE(ord_date,INTERVAL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1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DAY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 </w:t>
      </w:r>
    </w:p>
    <w:p w14:paraId="31AA8EA0" w14:textId="0A5DB4E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AS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NEXT_DAY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772E5894" w14:textId="57EF4979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11E28A2A" w14:textId="0B780FD5" w:rsidR="0063405E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63405E">
        <w:rPr>
          <w:rFonts w:ascii="Droid Sans Mono" w:hAnsi="Droid Sans Mono" w:cs="Droid Sans Mono"/>
          <w:color w:val="24292E"/>
          <w:sz w:val="22"/>
          <w:szCs w:val="22"/>
        </w:rPr>
        <w:lastRenderedPageBreak/>
        <w:drawing>
          <wp:inline distT="0" distB="0" distL="0" distR="0" wp14:anchorId="2A77D931" wp14:editId="3EC0F4B1">
            <wp:extent cx="6858000" cy="2762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1694" w14:textId="77777777" w:rsidR="0063405E" w:rsidRPr="002951EB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48091868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/* 9. From the given table, print the smallest and largest integer just smaller</w:t>
      </w:r>
    </w:p>
    <w:p w14:paraId="1FFA2453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and larger than the purchase amount.*/</w:t>
      </w:r>
    </w:p>
    <w:p w14:paraId="5A50561F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5704D886" w14:textId="55E36A41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ord_no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, CEIL(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purch_amt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)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AS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JUST_BIGGER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107017BB" w14:textId="5B012633" w:rsidR="0063405E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562368EA" w14:textId="1A3DF409" w:rsidR="0063405E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63405E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55C7C25A" wp14:editId="757E276B">
            <wp:extent cx="6858000" cy="2314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A977" w14:textId="77777777" w:rsidR="0063405E" w:rsidRPr="002951EB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6FF370C8" w14:textId="64126AF2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ord_no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FLOOR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</w:t>
      </w:r>
      <w:proofErr w:type="spellStart"/>
      <w:r w:rsidRPr="002951EB">
        <w:rPr>
          <w:rFonts w:ascii="Droid Sans Mono" w:hAnsi="Droid Sans Mono" w:cs="Droid Sans Mono"/>
          <w:color w:val="24292E"/>
          <w:sz w:val="22"/>
          <w:szCs w:val="22"/>
        </w:rPr>
        <w:t>purch_amt</w:t>
      </w:r>
      <w:proofErr w:type="spellEnd"/>
      <w:r w:rsidRPr="002951EB">
        <w:rPr>
          <w:rFonts w:ascii="Droid Sans Mono" w:hAnsi="Droid Sans Mono" w:cs="Droid Sans Mono"/>
          <w:color w:val="24292E"/>
          <w:sz w:val="22"/>
          <w:szCs w:val="22"/>
        </w:rPr>
        <w:t>)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AS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JUST_SMALLER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319DB230" w14:textId="09C9A0F9" w:rsidR="0063405E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17313984" w14:textId="51E06B74" w:rsidR="0063405E" w:rsidRPr="002951EB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63405E">
        <w:rPr>
          <w:rFonts w:ascii="Droid Sans Mono" w:hAnsi="Droid Sans Mono" w:cs="Droid Sans Mono"/>
          <w:color w:val="24292E"/>
          <w:sz w:val="22"/>
          <w:szCs w:val="22"/>
        </w:rPr>
        <w:lastRenderedPageBreak/>
        <w:drawing>
          <wp:inline distT="0" distB="0" distL="0" distR="0" wp14:anchorId="29871B0E" wp14:editId="4EFD29FC">
            <wp:extent cx="6858000" cy="2245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9C45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79C42FB8" w14:textId="124492F1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6A737D"/>
          <w:sz w:val="22"/>
          <w:szCs w:val="22"/>
        </w:rPr>
        <w:t>/*10. Explore the round function with various parameter settings on the</w:t>
      </w:r>
      <w:r w:rsidR="0063405E">
        <w:rPr>
          <w:rFonts w:ascii="Droid Sans Mono" w:hAnsi="Droid Sans Mono" w:cs="Droid Sans Mono"/>
          <w:color w:val="24292E"/>
          <w:sz w:val="22"/>
          <w:szCs w:val="22"/>
        </w:rPr>
        <w:t xml:space="preserve"> </w:t>
      </w:r>
      <w:r w:rsidRPr="002951EB">
        <w:rPr>
          <w:rFonts w:ascii="Droid Sans Mono" w:hAnsi="Droid Sans Mono" w:cs="Droid Sans Mono"/>
          <w:color w:val="6A737D"/>
          <w:sz w:val="22"/>
          <w:szCs w:val="22"/>
        </w:rPr>
        <w:t>column purchase amount.*/</w:t>
      </w:r>
    </w:p>
    <w:p w14:paraId="01B8C7C5" w14:textId="694F5F02" w:rsidR="002951EB" w:rsidRPr="002951EB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6A737D"/>
          <w:sz w:val="22"/>
          <w:szCs w:val="22"/>
        </w:rPr>
        <w:t>-</w:t>
      </w:r>
      <w:r w:rsidR="002951EB" w:rsidRPr="002951EB">
        <w:rPr>
          <w:rFonts w:ascii="Droid Sans Mono" w:hAnsi="Droid Sans Mono" w:cs="Droid Sans Mono"/>
          <w:color w:val="6A737D"/>
          <w:sz w:val="22"/>
          <w:szCs w:val="22"/>
        </w:rPr>
        <w:t> The ROUND() function rounds a number to a specified number of decimal places.  </w:t>
      </w:r>
    </w:p>
    <w:p w14:paraId="28D46EC4" w14:textId="69666A13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ord_no,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ROUND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(purch_amt, 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3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AS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ROUNDED_UPTO_2_DECIMAL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190055B6" w14:textId="3CE4F5CB" w:rsidR="0063405E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36B63BF2" w14:textId="52DA4178" w:rsidR="0063405E" w:rsidRPr="002951EB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63405E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1A0E706A" wp14:editId="7093AD5A">
            <wp:extent cx="6858000" cy="20294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1065" w14:textId="77777777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5D56E686" w14:textId="35848F2C" w:rsidR="002951EB" w:rsidRP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0"/>
          <w:szCs w:val="20"/>
        </w:rPr>
      </w:pPr>
      <w:r w:rsidRPr="002951EB">
        <w:rPr>
          <w:rFonts w:ascii="Droid Sans Mono" w:hAnsi="Droid Sans Mono" w:cs="Droid Sans Mono"/>
          <w:color w:val="6A737D"/>
          <w:sz w:val="20"/>
          <w:szCs w:val="20"/>
        </w:rPr>
        <w:t>/* But If the 2nd Parameter is given Negative, then it rounds off </w:t>
      </w:r>
      <w:proofErr w:type="spellStart"/>
      <w:r w:rsidRPr="002951EB">
        <w:rPr>
          <w:rFonts w:ascii="Droid Sans Mono" w:hAnsi="Droid Sans Mono" w:cs="Droid Sans Mono"/>
          <w:color w:val="6A737D"/>
          <w:sz w:val="20"/>
          <w:szCs w:val="20"/>
        </w:rPr>
        <w:t>upto</w:t>
      </w:r>
      <w:proofErr w:type="spellEnd"/>
      <w:r w:rsidRPr="002951EB">
        <w:rPr>
          <w:rFonts w:ascii="Droid Sans Mono" w:hAnsi="Droid Sans Mono" w:cs="Droid Sans Mono"/>
          <w:color w:val="6A737D"/>
          <w:sz w:val="20"/>
          <w:szCs w:val="20"/>
        </w:rPr>
        <w:t> Units </w:t>
      </w:r>
      <w:proofErr w:type="spellStart"/>
      <w:r w:rsidRPr="002951EB">
        <w:rPr>
          <w:rFonts w:ascii="Droid Sans Mono" w:hAnsi="Droid Sans Mono" w:cs="Droid Sans Mono"/>
          <w:color w:val="6A737D"/>
          <w:sz w:val="20"/>
          <w:szCs w:val="20"/>
        </w:rPr>
        <w:t>Place,Tens</w:t>
      </w:r>
      <w:proofErr w:type="spellEnd"/>
      <w:r w:rsidR="0063405E">
        <w:rPr>
          <w:rFonts w:ascii="Droid Sans Mono" w:hAnsi="Droid Sans Mono" w:cs="Droid Sans Mono"/>
          <w:color w:val="6A737D"/>
          <w:sz w:val="20"/>
          <w:szCs w:val="20"/>
        </w:rPr>
        <w:t>.</w:t>
      </w:r>
    </w:p>
    <w:p w14:paraId="69D69851" w14:textId="064B7489" w:rsidR="002951EB" w:rsidRDefault="002951EB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2951EB">
        <w:rPr>
          <w:rFonts w:ascii="Droid Sans Mono" w:hAnsi="Droid Sans Mono" w:cs="Droid Sans Mono"/>
          <w:color w:val="D73A49"/>
          <w:sz w:val="22"/>
          <w:szCs w:val="22"/>
        </w:rPr>
        <w:t>SELECT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ord_no,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ROUND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(purch_amt,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-</w:t>
      </w:r>
      <w:r w:rsidRPr="002951EB">
        <w:rPr>
          <w:rFonts w:ascii="Droid Sans Mono" w:hAnsi="Droid Sans Mono" w:cs="Droid Sans Mono"/>
          <w:color w:val="005CC5"/>
          <w:sz w:val="22"/>
          <w:szCs w:val="22"/>
        </w:rPr>
        <w:t>1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)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AS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ROUNDED_UPTO_TENS </w:t>
      </w:r>
      <w:r w:rsidRPr="002951EB">
        <w:rPr>
          <w:rFonts w:ascii="Droid Sans Mono" w:hAnsi="Droid Sans Mono" w:cs="Droid Sans Mono"/>
          <w:color w:val="D73A49"/>
          <w:sz w:val="22"/>
          <w:szCs w:val="22"/>
        </w:rPr>
        <w:t>FROM</w:t>
      </w:r>
      <w:r w:rsidRPr="002951EB">
        <w:rPr>
          <w:rFonts w:ascii="Droid Sans Mono" w:hAnsi="Droid Sans Mono" w:cs="Droid Sans Mono"/>
          <w:color w:val="24292E"/>
          <w:sz w:val="22"/>
          <w:szCs w:val="22"/>
        </w:rPr>
        <w:t> orders;</w:t>
      </w:r>
    </w:p>
    <w:p w14:paraId="17C27175" w14:textId="19874623" w:rsidR="0063405E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759A5BC4" w14:textId="7041140F" w:rsidR="0063405E" w:rsidRPr="002951EB" w:rsidRDefault="0063405E" w:rsidP="002951EB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63405E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0BAB774B" wp14:editId="2B1FBAF3">
            <wp:extent cx="6659880" cy="2065796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4971" cy="20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FF3AC" w14:textId="77777777" w:rsidR="00870AFF" w:rsidRDefault="00870AFF" w:rsidP="0063405E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7DB0394B" w14:textId="77777777" w:rsidR="00870AFF" w:rsidRDefault="00870AFF" w:rsidP="0063405E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74292C04" w14:textId="72459740" w:rsidR="0063405E" w:rsidRDefault="0063405E" w:rsidP="0063405E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  <w:r w:rsidRPr="002951EB">
        <w:rPr>
          <w:rFonts w:ascii="Bookman Old Style" w:hAnsi="Bookman Old Style"/>
          <w:sz w:val="28"/>
          <w:szCs w:val="28"/>
          <w:u w:val="single"/>
        </w:rPr>
        <w:lastRenderedPageBreak/>
        <w:t xml:space="preserve">PROBLEM </w:t>
      </w:r>
      <w:r>
        <w:rPr>
          <w:rFonts w:ascii="Bookman Old Style" w:hAnsi="Bookman Old Style"/>
          <w:sz w:val="28"/>
          <w:szCs w:val="28"/>
          <w:u w:val="single"/>
        </w:rPr>
        <w:t>2</w:t>
      </w:r>
    </w:p>
    <w:p w14:paraId="72C86796" w14:textId="0D3AD0B8" w:rsidR="00870AFF" w:rsidRDefault="00870AFF" w:rsidP="0063405E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</w:p>
    <w:p w14:paraId="2465D3A0" w14:textId="0AC3B02F" w:rsidR="00870AFF" w:rsidRPr="002951EB" w:rsidRDefault="00870AFF" w:rsidP="0063405E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  <w:u w:val="single"/>
        </w:rPr>
      </w:pPr>
      <w:r w:rsidRPr="00870AFF">
        <w:rPr>
          <w:rFonts w:ascii="Bookman Old Style" w:hAnsi="Bookman Old Style"/>
          <w:sz w:val="28"/>
          <w:szCs w:val="28"/>
          <w:u w:val="single"/>
        </w:rPr>
        <w:drawing>
          <wp:inline distT="0" distB="0" distL="0" distR="0" wp14:anchorId="104AA9C2" wp14:editId="1B5F312D">
            <wp:extent cx="6111770" cy="1531753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99B3" w14:textId="77777777" w:rsidR="0063405E" w:rsidRPr="002951EB" w:rsidRDefault="0063405E" w:rsidP="0063405E">
      <w:pPr>
        <w:shd w:val="clear" w:color="auto" w:fill="FFFFFF"/>
        <w:spacing w:line="285" w:lineRule="atLeast"/>
        <w:jc w:val="center"/>
        <w:rPr>
          <w:rFonts w:ascii="Bookman Old Style" w:hAnsi="Bookman Old Style"/>
          <w:sz w:val="28"/>
          <w:szCs w:val="28"/>
        </w:rPr>
      </w:pPr>
    </w:p>
    <w:p w14:paraId="623758CB" w14:textId="184B96E9" w:rsidR="0063405E" w:rsidRDefault="0063405E" w:rsidP="0063405E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  <w:r w:rsidRPr="002951EB">
        <w:rPr>
          <w:rFonts w:ascii="Bookman Old Style" w:hAnsi="Bookman Old Style" w:cs="Droid Sans Mono"/>
          <w:b/>
          <w:bCs/>
          <w:sz w:val="22"/>
          <w:szCs w:val="22"/>
        </w:rPr>
        <w:t>ER Diagram :</w:t>
      </w:r>
    </w:p>
    <w:p w14:paraId="26E92BC8" w14:textId="77777777" w:rsidR="0063405E" w:rsidRDefault="0063405E" w:rsidP="0063405E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</w:p>
    <w:p w14:paraId="71F2E43A" w14:textId="5A4167E7" w:rsidR="0063405E" w:rsidRDefault="0063405E" w:rsidP="0063405E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  <w:r>
        <w:rPr>
          <w:rFonts w:ascii="Bookman Old Style" w:hAnsi="Bookman Old Style" w:cs="Droid Sans Mono"/>
          <w:b/>
          <w:bCs/>
          <w:sz w:val="22"/>
          <w:szCs w:val="22"/>
        </w:rPr>
        <w:t xml:space="preserve">                                                  </w:t>
      </w:r>
      <w:r>
        <w:rPr>
          <w:rFonts w:ascii="Bookman Old Style" w:hAnsi="Bookman Old Style" w:cs="Droid Sans Mono"/>
          <w:b/>
          <w:bCs/>
          <w:noProof/>
          <w:sz w:val="22"/>
          <w:szCs w:val="22"/>
        </w:rPr>
        <w:drawing>
          <wp:inline distT="0" distB="0" distL="0" distR="0" wp14:anchorId="62288308" wp14:editId="26CC5D86">
            <wp:extent cx="1600200" cy="1733550"/>
            <wp:effectExtent l="0" t="0" r="0" b="0"/>
            <wp:docPr id="22" name="Picture 2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chat or text messag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F75D" w14:textId="2B7BD78E" w:rsidR="0063405E" w:rsidRDefault="0063405E" w:rsidP="0063405E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</w:p>
    <w:p w14:paraId="0A4CEB9A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D73A49"/>
          <w:sz w:val="22"/>
          <w:szCs w:val="22"/>
        </w:rPr>
      </w:pPr>
    </w:p>
    <w:p w14:paraId="723AA1ED" w14:textId="52D32C0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CREATE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DATABASE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proofErr w:type="spellStart"/>
      <w:r>
        <w:rPr>
          <w:rFonts w:ascii="Droid Sans Mono" w:hAnsi="Droid Sans Mono" w:cs="Droid Sans Mono"/>
          <w:color w:val="24292E"/>
          <w:sz w:val="22"/>
          <w:szCs w:val="22"/>
        </w:rPr>
        <w:t>customerDB</w:t>
      </w:r>
      <w:proofErr w:type="spellEnd"/>
      <w:r>
        <w:rPr>
          <w:rFonts w:ascii="Droid Sans Mono" w:hAnsi="Droid Sans Mono" w:cs="Droid Sans Mono"/>
          <w:color w:val="24292E"/>
          <w:sz w:val="22"/>
          <w:szCs w:val="22"/>
        </w:rPr>
        <w:t>;</w:t>
      </w:r>
    </w:p>
    <w:p w14:paraId="4E62F097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44B4B57C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CREATE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TABLE</w:t>
      </w:r>
      <w:r>
        <w:rPr>
          <w:rFonts w:ascii="Droid Sans Mono" w:hAnsi="Droid Sans Mono" w:cs="Droid Sans Mono"/>
          <w:color w:val="24292E"/>
          <w:sz w:val="22"/>
          <w:szCs w:val="22"/>
        </w:rPr>
        <w:t> customer(</w:t>
      </w:r>
    </w:p>
    <w:p w14:paraId="63A32DB6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proofErr w:type="spellStart"/>
      <w:r>
        <w:rPr>
          <w:rFonts w:ascii="Droid Sans Mono" w:hAnsi="Droid Sans Mono" w:cs="Droid Sans Mono"/>
          <w:color w:val="24292E"/>
          <w:sz w:val="22"/>
          <w:szCs w:val="22"/>
        </w:rPr>
        <w:t>CustId</w:t>
      </w:r>
      <w:proofErr w:type="spellEnd"/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varchar</w:t>
      </w:r>
      <w:r>
        <w:rPr>
          <w:rFonts w:ascii="Droid Sans Mono" w:hAnsi="Droid Sans Mono" w:cs="Droid Sans Mono"/>
          <w:color w:val="24292E"/>
          <w:sz w:val="22"/>
          <w:szCs w:val="22"/>
        </w:rPr>
        <w:t>(</w:t>
      </w:r>
      <w:r>
        <w:rPr>
          <w:rFonts w:ascii="Droid Sans Mono" w:hAnsi="Droid Sans Mono" w:cs="Droid Sans Mono"/>
          <w:color w:val="005CC5"/>
          <w:sz w:val="22"/>
          <w:szCs w:val="22"/>
        </w:rPr>
        <w:t>255</w:t>
      </w:r>
      <w:r>
        <w:rPr>
          <w:rFonts w:ascii="Droid Sans Mono" w:hAnsi="Droid Sans Mono" w:cs="Droid Sans Mono"/>
          <w:color w:val="24292E"/>
          <w:sz w:val="22"/>
          <w:szCs w:val="22"/>
        </w:rPr>
        <w:t>) </w:t>
      </w:r>
      <w:r>
        <w:rPr>
          <w:rFonts w:ascii="Droid Sans Mono" w:hAnsi="Droid Sans Mono" w:cs="Droid Sans Mono"/>
          <w:color w:val="D73A49"/>
          <w:sz w:val="22"/>
          <w:szCs w:val="22"/>
        </w:rPr>
        <w:t>NOT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NULL</w:t>
      </w:r>
      <w:r>
        <w:rPr>
          <w:rFonts w:ascii="Droid Sans Mono" w:hAnsi="Droid Sans Mono" w:cs="Droid Sans Mono"/>
          <w:color w:val="24292E"/>
          <w:sz w:val="22"/>
          <w:szCs w:val="22"/>
        </w:rPr>
        <w:t>,</w:t>
      </w:r>
    </w:p>
    <w:p w14:paraId="061D8CE4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proofErr w:type="spellStart"/>
      <w:r>
        <w:rPr>
          <w:rFonts w:ascii="Droid Sans Mono" w:hAnsi="Droid Sans Mono" w:cs="Droid Sans Mono"/>
          <w:color w:val="24292E"/>
          <w:sz w:val="22"/>
          <w:szCs w:val="22"/>
        </w:rPr>
        <w:t>CustName</w:t>
      </w:r>
      <w:proofErr w:type="spellEnd"/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varchar</w:t>
      </w:r>
      <w:r>
        <w:rPr>
          <w:rFonts w:ascii="Droid Sans Mono" w:hAnsi="Droid Sans Mono" w:cs="Droid Sans Mono"/>
          <w:color w:val="24292E"/>
          <w:sz w:val="22"/>
          <w:szCs w:val="22"/>
        </w:rPr>
        <w:t>(</w:t>
      </w:r>
      <w:r>
        <w:rPr>
          <w:rFonts w:ascii="Droid Sans Mono" w:hAnsi="Droid Sans Mono" w:cs="Droid Sans Mono"/>
          <w:color w:val="005CC5"/>
          <w:sz w:val="22"/>
          <w:szCs w:val="22"/>
        </w:rPr>
        <w:t>255</w:t>
      </w:r>
      <w:r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36B2BE47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proofErr w:type="spellStart"/>
      <w:r>
        <w:rPr>
          <w:rFonts w:ascii="Droid Sans Mono" w:hAnsi="Droid Sans Mono" w:cs="Droid Sans Mono"/>
          <w:color w:val="24292E"/>
          <w:sz w:val="22"/>
          <w:szCs w:val="22"/>
        </w:rPr>
        <w:t>CustAdd</w:t>
      </w:r>
      <w:proofErr w:type="spellEnd"/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varchar</w:t>
      </w:r>
      <w:r>
        <w:rPr>
          <w:rFonts w:ascii="Droid Sans Mono" w:hAnsi="Droid Sans Mono" w:cs="Droid Sans Mono"/>
          <w:color w:val="24292E"/>
          <w:sz w:val="22"/>
          <w:szCs w:val="22"/>
        </w:rPr>
        <w:t>(</w:t>
      </w:r>
      <w:r>
        <w:rPr>
          <w:rFonts w:ascii="Droid Sans Mono" w:hAnsi="Droid Sans Mono" w:cs="Droid Sans Mono"/>
          <w:color w:val="005CC5"/>
          <w:sz w:val="22"/>
          <w:szCs w:val="22"/>
        </w:rPr>
        <w:t>255</w:t>
      </w:r>
      <w:r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023A6D28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24292E"/>
          <w:sz w:val="22"/>
          <w:szCs w:val="22"/>
        </w:rPr>
        <w:t>Phone </w:t>
      </w:r>
      <w:r>
        <w:rPr>
          <w:rFonts w:ascii="Droid Sans Mono" w:hAnsi="Droid Sans Mono" w:cs="Droid Sans Mono"/>
          <w:color w:val="D73A49"/>
          <w:sz w:val="22"/>
          <w:szCs w:val="22"/>
        </w:rPr>
        <w:t>DECIMAL</w:t>
      </w:r>
      <w:r>
        <w:rPr>
          <w:rFonts w:ascii="Droid Sans Mono" w:hAnsi="Droid Sans Mono" w:cs="Droid Sans Mono"/>
          <w:color w:val="24292E"/>
          <w:sz w:val="22"/>
          <w:szCs w:val="22"/>
        </w:rPr>
        <w:t>(</w:t>
      </w:r>
      <w:r>
        <w:rPr>
          <w:rFonts w:ascii="Droid Sans Mono" w:hAnsi="Droid Sans Mono" w:cs="Droid Sans Mono"/>
          <w:color w:val="005CC5"/>
          <w:sz w:val="22"/>
          <w:szCs w:val="22"/>
        </w:rPr>
        <w:t>12</w:t>
      </w:r>
      <w:r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167A5653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24292E"/>
          <w:sz w:val="22"/>
          <w:szCs w:val="22"/>
        </w:rPr>
        <w:t>Email </w:t>
      </w:r>
      <w:r>
        <w:rPr>
          <w:rFonts w:ascii="Droid Sans Mono" w:hAnsi="Droid Sans Mono" w:cs="Droid Sans Mono"/>
          <w:color w:val="D73A49"/>
          <w:sz w:val="22"/>
          <w:szCs w:val="22"/>
        </w:rPr>
        <w:t>varchar</w:t>
      </w:r>
      <w:r>
        <w:rPr>
          <w:rFonts w:ascii="Droid Sans Mono" w:hAnsi="Droid Sans Mono" w:cs="Droid Sans Mono"/>
          <w:color w:val="24292E"/>
          <w:sz w:val="22"/>
          <w:szCs w:val="22"/>
        </w:rPr>
        <w:t>(</w:t>
      </w:r>
      <w:r>
        <w:rPr>
          <w:rFonts w:ascii="Droid Sans Mono" w:hAnsi="Droid Sans Mono" w:cs="Droid Sans Mono"/>
          <w:color w:val="005CC5"/>
          <w:sz w:val="22"/>
          <w:szCs w:val="22"/>
        </w:rPr>
        <w:t>255</w:t>
      </w:r>
      <w:r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6E4E69DF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PRIMARY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KEY</w:t>
      </w:r>
      <w:r>
        <w:rPr>
          <w:rFonts w:ascii="Droid Sans Mono" w:hAnsi="Droid Sans Mono" w:cs="Droid Sans Mono"/>
          <w:color w:val="24292E"/>
          <w:sz w:val="22"/>
          <w:szCs w:val="22"/>
        </w:rPr>
        <w:t>(</w:t>
      </w:r>
      <w:proofErr w:type="spellStart"/>
      <w:r>
        <w:rPr>
          <w:rFonts w:ascii="Droid Sans Mono" w:hAnsi="Droid Sans Mono" w:cs="Droid Sans Mono"/>
          <w:color w:val="24292E"/>
          <w:sz w:val="22"/>
          <w:szCs w:val="22"/>
        </w:rPr>
        <w:t>CustId</w:t>
      </w:r>
      <w:proofErr w:type="spellEnd"/>
      <w:r>
        <w:rPr>
          <w:rFonts w:ascii="Droid Sans Mono" w:hAnsi="Droid Sans Mono" w:cs="Droid Sans Mono"/>
          <w:color w:val="24292E"/>
          <w:sz w:val="22"/>
          <w:szCs w:val="22"/>
        </w:rPr>
        <w:t>)</w:t>
      </w:r>
    </w:p>
    <w:p w14:paraId="514077F0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24292E"/>
          <w:sz w:val="22"/>
          <w:szCs w:val="22"/>
        </w:rPr>
        <w:t>);</w:t>
      </w:r>
    </w:p>
    <w:p w14:paraId="314609A1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66EC3E5A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INSERT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INTO</w:t>
      </w:r>
      <w:r>
        <w:rPr>
          <w:rFonts w:ascii="Droid Sans Mono" w:hAnsi="Droid Sans Mono" w:cs="Droid Sans Mono"/>
          <w:color w:val="24292E"/>
          <w:sz w:val="22"/>
          <w:szCs w:val="22"/>
        </w:rPr>
        <w:t> customer (</w:t>
      </w:r>
      <w:proofErr w:type="spellStart"/>
      <w:r>
        <w:rPr>
          <w:rFonts w:ascii="Droid Sans Mono" w:hAnsi="Droid Sans Mono" w:cs="Droid Sans Mono"/>
          <w:color w:val="24292E"/>
          <w:sz w:val="22"/>
          <w:szCs w:val="22"/>
        </w:rPr>
        <w:t>CustId,CustName</w:t>
      </w:r>
      <w:proofErr w:type="spellEnd"/>
      <w:r>
        <w:rPr>
          <w:rFonts w:ascii="Droid Sans Mono" w:hAnsi="Droid Sans Mono" w:cs="Droid Sans Mono"/>
          <w:color w:val="24292E"/>
          <w:sz w:val="22"/>
          <w:szCs w:val="22"/>
        </w:rPr>
        <w:t> ,</w:t>
      </w:r>
      <w:proofErr w:type="spellStart"/>
      <w:r>
        <w:rPr>
          <w:rFonts w:ascii="Droid Sans Mono" w:hAnsi="Droid Sans Mono" w:cs="Droid Sans Mono"/>
          <w:color w:val="24292E"/>
          <w:sz w:val="22"/>
          <w:szCs w:val="22"/>
        </w:rPr>
        <w:t>CustAdd</w:t>
      </w:r>
      <w:proofErr w:type="spellEnd"/>
      <w:r>
        <w:rPr>
          <w:rFonts w:ascii="Droid Sans Mono" w:hAnsi="Droid Sans Mono" w:cs="Droid Sans Mono"/>
          <w:color w:val="24292E"/>
          <w:sz w:val="22"/>
          <w:szCs w:val="22"/>
        </w:rPr>
        <w:t> ,Phone ,Email ) </w:t>
      </w:r>
    </w:p>
    <w:p w14:paraId="1020ECDF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VALUES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</w:p>
    <w:p w14:paraId="5A2BE93F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24292E"/>
          <w:sz w:val="22"/>
          <w:szCs w:val="22"/>
        </w:rPr>
        <w:t>( </w:t>
      </w:r>
      <w:r>
        <w:rPr>
          <w:rFonts w:ascii="Droid Sans Mono" w:hAnsi="Droid Sans Mono" w:cs="Droid Sans Mono"/>
          <w:color w:val="032F62"/>
          <w:sz w:val="22"/>
          <w:szCs w:val="22"/>
        </w:rPr>
        <w:t>'C0001'</w:t>
      </w:r>
      <w:r>
        <w:rPr>
          <w:rFonts w:ascii="Droid Sans Mono" w:hAnsi="Droid Sans Mono" w:cs="Droid Sans Mono"/>
          <w:color w:val="24292E"/>
          <w:sz w:val="22"/>
          <w:szCs w:val="22"/>
        </w:rPr>
        <w:t> ,</w:t>
      </w:r>
      <w:r>
        <w:rPr>
          <w:rFonts w:ascii="Droid Sans Mono" w:hAnsi="Droid Sans Mono" w:cs="Droid Sans Mono"/>
          <w:color w:val="032F62"/>
          <w:sz w:val="22"/>
          <w:szCs w:val="22"/>
        </w:rPr>
        <w:t>'AmitSaha'</w:t>
      </w:r>
      <w:r>
        <w:rPr>
          <w:rFonts w:ascii="Droid Sans Mono" w:hAnsi="Droid Sans Mono" w:cs="Droid Sans Mono"/>
          <w:color w:val="24292E"/>
          <w:sz w:val="22"/>
          <w:szCs w:val="22"/>
        </w:rPr>
        <w:t> , </w:t>
      </w:r>
      <w:r>
        <w:rPr>
          <w:rFonts w:ascii="Droid Sans Mono" w:hAnsi="Droid Sans Mono" w:cs="Droid Sans Mono"/>
          <w:color w:val="032F62"/>
          <w:sz w:val="22"/>
          <w:szCs w:val="22"/>
        </w:rPr>
        <w:t>'L-10, Pitampura'</w:t>
      </w:r>
      <w:r>
        <w:rPr>
          <w:rFonts w:ascii="Droid Sans Mono" w:hAnsi="Droid Sans Mono" w:cs="Droid Sans Mono"/>
          <w:color w:val="24292E"/>
          <w:sz w:val="22"/>
          <w:szCs w:val="22"/>
        </w:rPr>
        <w:t> , </w:t>
      </w:r>
      <w:r>
        <w:rPr>
          <w:rFonts w:ascii="Droid Sans Mono" w:hAnsi="Droid Sans Mono" w:cs="Droid Sans Mono"/>
          <w:color w:val="005CC5"/>
          <w:sz w:val="22"/>
          <w:szCs w:val="22"/>
        </w:rPr>
        <w:t>4564587852</w:t>
      </w:r>
      <w:r>
        <w:rPr>
          <w:rFonts w:ascii="Droid Sans Mono" w:hAnsi="Droid Sans Mono" w:cs="Droid Sans Mono"/>
          <w:color w:val="24292E"/>
          <w:sz w:val="22"/>
          <w:szCs w:val="22"/>
        </w:rPr>
        <w:t> ,</w:t>
      </w:r>
      <w:r>
        <w:rPr>
          <w:rFonts w:ascii="Droid Sans Mono" w:hAnsi="Droid Sans Mono" w:cs="Droid Sans Mono"/>
          <w:color w:val="032F62"/>
          <w:sz w:val="22"/>
          <w:szCs w:val="22"/>
        </w:rPr>
        <w:t>'amitsaha2@gmail.com'</w:t>
      </w:r>
      <w:r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61A0059A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24292E"/>
          <w:sz w:val="22"/>
          <w:szCs w:val="22"/>
        </w:rPr>
        <w:t>( </w:t>
      </w:r>
      <w:r>
        <w:rPr>
          <w:rFonts w:ascii="Droid Sans Mono" w:hAnsi="Droid Sans Mono" w:cs="Droid Sans Mono"/>
          <w:color w:val="032F62"/>
          <w:sz w:val="22"/>
          <w:szCs w:val="22"/>
        </w:rPr>
        <w:t>'C0002'</w:t>
      </w:r>
      <w:r>
        <w:rPr>
          <w:rFonts w:ascii="Droid Sans Mono" w:hAnsi="Droid Sans Mono" w:cs="Droid Sans Mono"/>
          <w:color w:val="24292E"/>
          <w:sz w:val="22"/>
          <w:szCs w:val="22"/>
        </w:rPr>
        <w:t> ,</w:t>
      </w:r>
      <w:r>
        <w:rPr>
          <w:rFonts w:ascii="Droid Sans Mono" w:hAnsi="Droid Sans Mono" w:cs="Droid Sans Mono"/>
          <w:color w:val="032F62"/>
          <w:sz w:val="22"/>
          <w:szCs w:val="22"/>
        </w:rPr>
        <w:t>'Rehnuma'</w:t>
      </w:r>
      <w:r>
        <w:rPr>
          <w:rFonts w:ascii="Droid Sans Mono" w:hAnsi="Droid Sans Mono" w:cs="Droid Sans Mono"/>
          <w:color w:val="24292E"/>
          <w:sz w:val="22"/>
          <w:szCs w:val="22"/>
        </w:rPr>
        <w:t>, </w:t>
      </w:r>
      <w:r>
        <w:rPr>
          <w:rFonts w:ascii="Droid Sans Mono" w:hAnsi="Droid Sans Mono" w:cs="Droid Sans Mono"/>
          <w:color w:val="032F62"/>
          <w:sz w:val="22"/>
          <w:szCs w:val="22"/>
        </w:rPr>
        <w:t>'J-12, SAKET'</w:t>
      </w:r>
      <w:r>
        <w:rPr>
          <w:rFonts w:ascii="Droid Sans Mono" w:hAnsi="Droid Sans Mono" w:cs="Droid Sans Mono"/>
          <w:color w:val="24292E"/>
          <w:sz w:val="22"/>
          <w:szCs w:val="22"/>
        </w:rPr>
        <w:t> ,</w:t>
      </w:r>
      <w:r>
        <w:rPr>
          <w:rFonts w:ascii="Droid Sans Mono" w:hAnsi="Droid Sans Mono" w:cs="Droid Sans Mono"/>
          <w:color w:val="005CC5"/>
          <w:sz w:val="22"/>
          <w:szCs w:val="22"/>
        </w:rPr>
        <w:t>5527688761</w:t>
      </w:r>
      <w:r>
        <w:rPr>
          <w:rFonts w:ascii="Droid Sans Mono" w:hAnsi="Droid Sans Mono" w:cs="Droid Sans Mono"/>
          <w:color w:val="24292E"/>
          <w:sz w:val="22"/>
          <w:szCs w:val="22"/>
        </w:rPr>
        <w:t> ,</w:t>
      </w:r>
      <w:r>
        <w:rPr>
          <w:rFonts w:ascii="Droid Sans Mono" w:hAnsi="Droid Sans Mono" w:cs="Droid Sans Mono"/>
          <w:color w:val="032F62"/>
          <w:sz w:val="22"/>
          <w:szCs w:val="22"/>
        </w:rPr>
        <w:t>'rehnuma@hotmail.com'</w:t>
      </w:r>
      <w:r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5303DE7A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24292E"/>
          <w:sz w:val="22"/>
          <w:szCs w:val="22"/>
        </w:rPr>
        <w:t>( </w:t>
      </w:r>
      <w:r>
        <w:rPr>
          <w:rFonts w:ascii="Droid Sans Mono" w:hAnsi="Droid Sans Mono" w:cs="Droid Sans Mono"/>
          <w:color w:val="032F62"/>
          <w:sz w:val="22"/>
          <w:szCs w:val="22"/>
        </w:rPr>
        <w:t>'C0003'</w:t>
      </w:r>
      <w:r>
        <w:rPr>
          <w:rFonts w:ascii="Droid Sans Mono" w:hAnsi="Droid Sans Mono" w:cs="Droid Sans Mono"/>
          <w:color w:val="24292E"/>
          <w:sz w:val="22"/>
          <w:szCs w:val="22"/>
        </w:rPr>
        <w:t> ,</w:t>
      </w:r>
      <w:r>
        <w:rPr>
          <w:rFonts w:ascii="Droid Sans Mono" w:hAnsi="Droid Sans Mono" w:cs="Droid Sans Mono"/>
          <w:color w:val="032F62"/>
          <w:sz w:val="22"/>
          <w:szCs w:val="22"/>
        </w:rPr>
        <w:t>'CharviNayyar'</w:t>
      </w:r>
      <w:r>
        <w:rPr>
          <w:rFonts w:ascii="Droid Sans Mono" w:hAnsi="Droid Sans Mono" w:cs="Droid Sans Mono"/>
          <w:color w:val="24292E"/>
          <w:sz w:val="22"/>
          <w:szCs w:val="22"/>
        </w:rPr>
        <w:t>, </w:t>
      </w:r>
      <w:r>
        <w:rPr>
          <w:rFonts w:ascii="Droid Sans Mono" w:hAnsi="Droid Sans Mono" w:cs="Droid Sans Mono"/>
          <w:color w:val="032F62"/>
          <w:sz w:val="22"/>
          <w:szCs w:val="22"/>
        </w:rPr>
        <w:t>'10/9, FF, Rohini'</w:t>
      </w:r>
      <w:r>
        <w:rPr>
          <w:rFonts w:ascii="Droid Sans Mono" w:hAnsi="Droid Sans Mono" w:cs="Droid Sans Mono"/>
          <w:color w:val="24292E"/>
          <w:sz w:val="22"/>
          <w:szCs w:val="22"/>
        </w:rPr>
        <w:t> , </w:t>
      </w:r>
      <w:r>
        <w:rPr>
          <w:rFonts w:ascii="Droid Sans Mono" w:hAnsi="Droid Sans Mono" w:cs="Droid Sans Mono"/>
          <w:color w:val="005CC5"/>
          <w:sz w:val="22"/>
          <w:szCs w:val="22"/>
        </w:rPr>
        <w:t>6811635425</w:t>
      </w:r>
      <w:r>
        <w:rPr>
          <w:rFonts w:ascii="Droid Sans Mono" w:hAnsi="Droid Sans Mono" w:cs="Droid Sans Mono"/>
          <w:color w:val="24292E"/>
          <w:sz w:val="22"/>
          <w:szCs w:val="22"/>
        </w:rPr>
        <w:t> ,</w:t>
      </w:r>
      <w:r>
        <w:rPr>
          <w:rFonts w:ascii="Droid Sans Mono" w:hAnsi="Droid Sans Mono" w:cs="Droid Sans Mono"/>
          <w:color w:val="032F62"/>
          <w:sz w:val="22"/>
          <w:szCs w:val="22"/>
        </w:rPr>
        <w:t>'charvi123@yahoo.com'</w:t>
      </w:r>
      <w:r>
        <w:rPr>
          <w:rFonts w:ascii="Droid Sans Mono" w:hAnsi="Droid Sans Mono" w:cs="Droid Sans Mono"/>
          <w:color w:val="24292E"/>
          <w:sz w:val="22"/>
          <w:szCs w:val="22"/>
        </w:rPr>
        <w:t>),</w:t>
      </w:r>
    </w:p>
    <w:p w14:paraId="567ADFFC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24292E"/>
          <w:sz w:val="22"/>
          <w:szCs w:val="22"/>
        </w:rPr>
        <w:t>( </w:t>
      </w:r>
      <w:r>
        <w:rPr>
          <w:rFonts w:ascii="Droid Sans Mono" w:hAnsi="Droid Sans Mono" w:cs="Droid Sans Mono"/>
          <w:color w:val="032F62"/>
          <w:sz w:val="22"/>
          <w:szCs w:val="22"/>
        </w:rPr>
        <w:t>'C0004'</w:t>
      </w:r>
      <w:r>
        <w:rPr>
          <w:rFonts w:ascii="Droid Sans Mono" w:hAnsi="Droid Sans Mono" w:cs="Droid Sans Mono"/>
          <w:color w:val="24292E"/>
          <w:sz w:val="22"/>
          <w:szCs w:val="22"/>
        </w:rPr>
        <w:t> ,</w:t>
      </w:r>
      <w:r>
        <w:rPr>
          <w:rFonts w:ascii="Droid Sans Mono" w:hAnsi="Droid Sans Mono" w:cs="Droid Sans Mono"/>
          <w:color w:val="032F62"/>
          <w:sz w:val="22"/>
          <w:szCs w:val="22"/>
        </w:rPr>
        <w:t>'Gurpreet'</w:t>
      </w:r>
      <w:r>
        <w:rPr>
          <w:rFonts w:ascii="Droid Sans Mono" w:hAnsi="Droid Sans Mono" w:cs="Droid Sans Mono"/>
          <w:color w:val="24292E"/>
          <w:sz w:val="22"/>
          <w:szCs w:val="22"/>
        </w:rPr>
        <w:t> , </w:t>
      </w:r>
      <w:r>
        <w:rPr>
          <w:rFonts w:ascii="Droid Sans Mono" w:hAnsi="Droid Sans Mono" w:cs="Droid Sans Mono"/>
          <w:color w:val="032F62"/>
          <w:sz w:val="22"/>
          <w:szCs w:val="22"/>
        </w:rPr>
        <w:t>'A-10/2, SF, MayurVihar'</w:t>
      </w:r>
      <w:r>
        <w:rPr>
          <w:rFonts w:ascii="Droid Sans Mono" w:hAnsi="Droid Sans Mono" w:cs="Droid Sans Mono"/>
          <w:color w:val="24292E"/>
          <w:sz w:val="22"/>
          <w:szCs w:val="22"/>
        </w:rPr>
        <w:t>, </w:t>
      </w:r>
      <w:r>
        <w:rPr>
          <w:rFonts w:ascii="Droid Sans Mono" w:hAnsi="Droid Sans Mono" w:cs="Droid Sans Mono"/>
          <w:color w:val="005CC5"/>
          <w:sz w:val="22"/>
          <w:szCs w:val="22"/>
        </w:rPr>
        <w:t>3511056125</w:t>
      </w:r>
      <w:r>
        <w:rPr>
          <w:rFonts w:ascii="Droid Sans Mono" w:hAnsi="Droid Sans Mono" w:cs="Droid Sans Mono"/>
          <w:color w:val="24292E"/>
          <w:sz w:val="22"/>
          <w:szCs w:val="22"/>
        </w:rPr>
        <w:t> ,</w:t>
      </w:r>
      <w:r>
        <w:rPr>
          <w:rFonts w:ascii="Droid Sans Mono" w:hAnsi="Droid Sans Mono" w:cs="Droid Sans Mono"/>
          <w:color w:val="032F62"/>
          <w:sz w:val="22"/>
          <w:szCs w:val="22"/>
        </w:rPr>
        <w:t>'gur_singh@yahoo.com'</w:t>
      </w:r>
      <w:r>
        <w:rPr>
          <w:rFonts w:ascii="Droid Sans Mono" w:hAnsi="Droid Sans Mono" w:cs="Droid Sans Mono"/>
          <w:color w:val="24292E"/>
          <w:sz w:val="22"/>
          <w:szCs w:val="22"/>
        </w:rPr>
        <w:t>);</w:t>
      </w:r>
    </w:p>
    <w:p w14:paraId="3790CEAE" w14:textId="4955C7B2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7ADAD35F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0110834D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6A737D"/>
          <w:sz w:val="22"/>
          <w:szCs w:val="22"/>
        </w:rPr>
        <w:lastRenderedPageBreak/>
        <w:t>/* Queries */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</w:p>
    <w:p w14:paraId="7189CCE1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4E85BE83" w14:textId="716E9F7F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SELECT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*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FROM</w:t>
      </w:r>
      <w:r>
        <w:rPr>
          <w:rFonts w:ascii="Droid Sans Mono" w:hAnsi="Droid Sans Mono" w:cs="Droid Sans Mono"/>
          <w:color w:val="24292E"/>
          <w:sz w:val="22"/>
          <w:szCs w:val="22"/>
        </w:rPr>
        <w:t> customer;</w:t>
      </w:r>
    </w:p>
    <w:p w14:paraId="3BE9D00F" w14:textId="13DFB248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07C73E0A" w14:textId="17397B32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63405E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1337DA93" wp14:editId="79F08BB2">
            <wp:extent cx="6858000" cy="19227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86D2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6F432152" w14:textId="3BD6046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6A737D"/>
          <w:sz w:val="22"/>
          <w:szCs w:val="22"/>
        </w:rPr>
        <w:t>- 1. Display customer name in lower case and customer email in upper case from table CUSTOMER.</w:t>
      </w:r>
    </w:p>
    <w:p w14:paraId="7D622A84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3A06012A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SELECT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005CC5"/>
          <w:sz w:val="22"/>
          <w:szCs w:val="22"/>
        </w:rPr>
        <w:t>LOWER</w:t>
      </w:r>
      <w:r>
        <w:rPr>
          <w:rFonts w:ascii="Droid Sans Mono" w:hAnsi="Droid Sans Mono" w:cs="Droid Sans Mono"/>
          <w:color w:val="24292E"/>
          <w:sz w:val="22"/>
          <w:szCs w:val="22"/>
        </w:rPr>
        <w:t>(</w:t>
      </w:r>
      <w:proofErr w:type="spellStart"/>
      <w:r>
        <w:rPr>
          <w:rFonts w:ascii="Droid Sans Mono" w:hAnsi="Droid Sans Mono" w:cs="Droid Sans Mono"/>
          <w:color w:val="24292E"/>
          <w:sz w:val="22"/>
          <w:szCs w:val="22"/>
        </w:rPr>
        <w:t>CustName</w:t>
      </w:r>
      <w:proofErr w:type="spellEnd"/>
      <w:r>
        <w:rPr>
          <w:rFonts w:ascii="Droid Sans Mono" w:hAnsi="Droid Sans Mono" w:cs="Droid Sans Mono"/>
          <w:color w:val="24292E"/>
          <w:sz w:val="22"/>
          <w:szCs w:val="22"/>
        </w:rPr>
        <w:t>), </w:t>
      </w:r>
      <w:r>
        <w:rPr>
          <w:rFonts w:ascii="Droid Sans Mono" w:hAnsi="Droid Sans Mono" w:cs="Droid Sans Mono"/>
          <w:color w:val="005CC5"/>
          <w:sz w:val="22"/>
          <w:szCs w:val="22"/>
        </w:rPr>
        <w:t>UPPER</w:t>
      </w:r>
      <w:r>
        <w:rPr>
          <w:rFonts w:ascii="Droid Sans Mono" w:hAnsi="Droid Sans Mono" w:cs="Droid Sans Mono"/>
          <w:color w:val="24292E"/>
          <w:sz w:val="22"/>
          <w:szCs w:val="22"/>
        </w:rPr>
        <w:t>(Email) </w:t>
      </w:r>
    </w:p>
    <w:p w14:paraId="136781CD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FROM</w:t>
      </w:r>
      <w:r>
        <w:rPr>
          <w:rFonts w:ascii="Droid Sans Mono" w:hAnsi="Droid Sans Mono" w:cs="Droid Sans Mono"/>
          <w:color w:val="24292E"/>
          <w:sz w:val="22"/>
          <w:szCs w:val="22"/>
        </w:rPr>
        <w:t> customer;</w:t>
      </w:r>
    </w:p>
    <w:p w14:paraId="04EB4B46" w14:textId="579F1FD5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0E950274" w14:textId="23DE8E5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63405E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2C07709B" wp14:editId="1D680D61">
            <wp:extent cx="6858000" cy="18110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67EB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6A737D"/>
          <w:sz w:val="22"/>
          <w:szCs w:val="22"/>
        </w:rPr>
      </w:pPr>
    </w:p>
    <w:p w14:paraId="51B37FF0" w14:textId="1BACA721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6A737D"/>
          <w:sz w:val="22"/>
          <w:szCs w:val="22"/>
        </w:rPr>
        <w:t>- 2. Display emails after removing the domain name extension “.com” from emails of the customers.</w:t>
      </w:r>
    </w:p>
    <w:p w14:paraId="6E400D46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2A4A36A2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SELECT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005CC5"/>
          <w:sz w:val="22"/>
          <w:szCs w:val="22"/>
        </w:rPr>
        <w:t>TRIM</w:t>
      </w:r>
      <w:r>
        <w:rPr>
          <w:rFonts w:ascii="Droid Sans Mono" w:hAnsi="Droid Sans Mono" w:cs="Droid Sans Mono"/>
          <w:color w:val="24292E"/>
          <w:sz w:val="22"/>
          <w:szCs w:val="22"/>
        </w:rPr>
        <w:t>(</w:t>
      </w:r>
      <w:r>
        <w:rPr>
          <w:rFonts w:ascii="Droid Sans Mono" w:hAnsi="Droid Sans Mono" w:cs="Droid Sans Mono"/>
          <w:color w:val="032F62"/>
          <w:sz w:val="22"/>
          <w:szCs w:val="22"/>
        </w:rPr>
        <w:t>'.com'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from</w:t>
      </w:r>
      <w:r>
        <w:rPr>
          <w:rFonts w:ascii="Droid Sans Mono" w:hAnsi="Droid Sans Mono" w:cs="Droid Sans Mono"/>
          <w:color w:val="24292E"/>
          <w:sz w:val="22"/>
          <w:szCs w:val="22"/>
        </w:rPr>
        <w:t> Email) </w:t>
      </w:r>
      <w:r>
        <w:rPr>
          <w:rFonts w:ascii="Droid Sans Mono" w:hAnsi="Droid Sans Mono" w:cs="Droid Sans Mono"/>
          <w:color w:val="032F62"/>
          <w:sz w:val="22"/>
          <w:szCs w:val="22"/>
        </w:rPr>
        <w:t>'Email without .com'</w:t>
      </w:r>
    </w:p>
    <w:p w14:paraId="7C1EB698" w14:textId="6BD13358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FROM</w:t>
      </w:r>
      <w:r>
        <w:rPr>
          <w:rFonts w:ascii="Droid Sans Mono" w:hAnsi="Droid Sans Mono" w:cs="Droid Sans Mono"/>
          <w:color w:val="24292E"/>
          <w:sz w:val="22"/>
          <w:szCs w:val="22"/>
        </w:rPr>
        <w:t> customer;</w:t>
      </w:r>
    </w:p>
    <w:p w14:paraId="53ABA4E3" w14:textId="7AE18449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389CCCF8" w14:textId="3ABD960F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63405E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16328276" wp14:editId="6616B787">
            <wp:extent cx="6858000" cy="1555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EBF1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321B46CE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6A737D"/>
          <w:sz w:val="22"/>
          <w:szCs w:val="22"/>
        </w:rPr>
        <w:t>-- 3. Display the length of the </w:t>
      </w:r>
      <w:proofErr w:type="gramStart"/>
      <w:r>
        <w:rPr>
          <w:rFonts w:ascii="Droid Sans Mono" w:hAnsi="Droid Sans Mono" w:cs="Droid Sans Mono"/>
          <w:color w:val="6A737D"/>
          <w:sz w:val="22"/>
          <w:szCs w:val="22"/>
        </w:rPr>
        <w:t>customer</w:t>
      </w:r>
      <w:proofErr w:type="gramEnd"/>
      <w:r>
        <w:rPr>
          <w:rFonts w:ascii="Droid Sans Mono" w:hAnsi="Droid Sans Mono" w:cs="Droid Sans Mono"/>
          <w:color w:val="6A737D"/>
          <w:sz w:val="22"/>
          <w:szCs w:val="22"/>
        </w:rPr>
        <w:t> name.</w:t>
      </w:r>
    </w:p>
    <w:p w14:paraId="5B7826E6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2B792C22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SELECT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proofErr w:type="spellStart"/>
      <w:r>
        <w:rPr>
          <w:rFonts w:ascii="Droid Sans Mono" w:hAnsi="Droid Sans Mono" w:cs="Droid Sans Mono"/>
          <w:color w:val="24292E"/>
          <w:sz w:val="22"/>
          <w:szCs w:val="22"/>
        </w:rPr>
        <w:t>CustName</w:t>
      </w:r>
      <w:proofErr w:type="spellEnd"/>
      <w:r>
        <w:rPr>
          <w:rFonts w:ascii="Droid Sans Mono" w:hAnsi="Droid Sans Mono" w:cs="Droid Sans Mono"/>
          <w:color w:val="24292E"/>
          <w:sz w:val="22"/>
          <w:szCs w:val="22"/>
        </w:rPr>
        <w:t>, </w:t>
      </w:r>
      <w:r>
        <w:rPr>
          <w:rFonts w:ascii="Droid Sans Mono" w:hAnsi="Droid Sans Mono" w:cs="Droid Sans Mono"/>
          <w:color w:val="D73A49"/>
          <w:sz w:val="22"/>
          <w:szCs w:val="22"/>
        </w:rPr>
        <w:t>LENGTH</w:t>
      </w:r>
      <w:r>
        <w:rPr>
          <w:rFonts w:ascii="Droid Sans Mono" w:hAnsi="Droid Sans Mono" w:cs="Droid Sans Mono"/>
          <w:color w:val="24292E"/>
          <w:sz w:val="22"/>
          <w:szCs w:val="22"/>
        </w:rPr>
        <w:t>(</w:t>
      </w:r>
      <w:proofErr w:type="spellStart"/>
      <w:r>
        <w:rPr>
          <w:rFonts w:ascii="Droid Sans Mono" w:hAnsi="Droid Sans Mono" w:cs="Droid Sans Mono"/>
          <w:color w:val="24292E"/>
          <w:sz w:val="22"/>
          <w:szCs w:val="22"/>
        </w:rPr>
        <w:t>CustName</w:t>
      </w:r>
      <w:proofErr w:type="spellEnd"/>
      <w:r>
        <w:rPr>
          <w:rFonts w:ascii="Droid Sans Mono" w:hAnsi="Droid Sans Mono" w:cs="Droid Sans Mono"/>
          <w:color w:val="24292E"/>
          <w:sz w:val="22"/>
          <w:szCs w:val="22"/>
        </w:rPr>
        <w:t>)  </w:t>
      </w:r>
      <w:r>
        <w:rPr>
          <w:rFonts w:ascii="Droid Sans Mono" w:hAnsi="Droid Sans Mono" w:cs="Droid Sans Mono"/>
          <w:color w:val="032F62"/>
          <w:sz w:val="22"/>
          <w:szCs w:val="22"/>
        </w:rPr>
        <w:t>'Length of Names'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</w:p>
    <w:p w14:paraId="629EE160" w14:textId="2D5ACE2B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FROM</w:t>
      </w:r>
      <w:r>
        <w:rPr>
          <w:rFonts w:ascii="Droid Sans Mono" w:hAnsi="Droid Sans Mono" w:cs="Droid Sans Mono"/>
          <w:color w:val="24292E"/>
          <w:sz w:val="22"/>
          <w:szCs w:val="22"/>
        </w:rPr>
        <w:t> customer;</w:t>
      </w:r>
    </w:p>
    <w:p w14:paraId="0FA417A6" w14:textId="252BEE7C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2168C0D9" w14:textId="774A07DE" w:rsidR="0063405E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870AFF">
        <w:rPr>
          <w:rFonts w:ascii="Droid Sans Mono" w:hAnsi="Droid Sans Mono" w:cs="Droid Sans Mono"/>
          <w:color w:val="D73A49"/>
          <w:sz w:val="22"/>
          <w:szCs w:val="22"/>
        </w:rPr>
        <w:drawing>
          <wp:inline distT="0" distB="0" distL="0" distR="0" wp14:anchorId="6E1CBC4B" wp14:editId="289E2CD0">
            <wp:extent cx="6858000" cy="14966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1597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1CFE030C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6A737D"/>
          <w:sz w:val="22"/>
          <w:szCs w:val="22"/>
        </w:rPr>
        <w:t>-- 4. Display the custid and CustName joined together and the numeric position of the letter A in the Customer name.</w:t>
      </w:r>
    </w:p>
    <w:p w14:paraId="57C797E2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1F1A9F9B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SELECT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005CC5"/>
          <w:sz w:val="22"/>
          <w:szCs w:val="22"/>
        </w:rPr>
        <w:t>CONCAT</w:t>
      </w:r>
      <w:r>
        <w:rPr>
          <w:rFonts w:ascii="Droid Sans Mono" w:hAnsi="Droid Sans Mono" w:cs="Droid Sans Mono"/>
          <w:color w:val="24292E"/>
          <w:sz w:val="22"/>
          <w:szCs w:val="22"/>
        </w:rPr>
        <w:t>(CustID,CustName) </w:t>
      </w:r>
      <w:r>
        <w:rPr>
          <w:rFonts w:ascii="Droid Sans Mono" w:hAnsi="Droid Sans Mono" w:cs="Droid Sans Mono"/>
          <w:color w:val="D73A49"/>
          <w:sz w:val="22"/>
          <w:szCs w:val="22"/>
        </w:rPr>
        <w:t>AS</w:t>
      </w:r>
      <w:r>
        <w:rPr>
          <w:rFonts w:ascii="Droid Sans Mono" w:hAnsi="Droid Sans Mono" w:cs="Droid Sans Mono"/>
          <w:color w:val="24292E"/>
          <w:sz w:val="22"/>
          <w:szCs w:val="22"/>
        </w:rPr>
        <w:t> ID_AND_NAMES, </w:t>
      </w:r>
      <w:r>
        <w:rPr>
          <w:rFonts w:ascii="Droid Sans Mono" w:hAnsi="Droid Sans Mono" w:cs="Droid Sans Mono"/>
          <w:color w:val="D73A49"/>
          <w:sz w:val="22"/>
          <w:szCs w:val="22"/>
        </w:rPr>
        <w:t>LOCATE</w:t>
      </w:r>
      <w:r>
        <w:rPr>
          <w:rFonts w:ascii="Droid Sans Mono" w:hAnsi="Droid Sans Mono" w:cs="Droid Sans Mono"/>
          <w:color w:val="24292E"/>
          <w:sz w:val="22"/>
          <w:szCs w:val="22"/>
        </w:rPr>
        <w:t> (</w:t>
      </w:r>
      <w:r>
        <w:rPr>
          <w:rFonts w:ascii="Droid Sans Mono" w:hAnsi="Droid Sans Mono" w:cs="Droid Sans Mono"/>
          <w:color w:val="032F62"/>
          <w:sz w:val="22"/>
          <w:szCs w:val="22"/>
        </w:rPr>
        <w:t>'a'</w:t>
      </w:r>
      <w:r>
        <w:rPr>
          <w:rFonts w:ascii="Droid Sans Mono" w:hAnsi="Droid Sans Mono" w:cs="Droid Sans Mono"/>
          <w:color w:val="24292E"/>
          <w:sz w:val="22"/>
          <w:szCs w:val="22"/>
        </w:rPr>
        <w:t>,CustName) </w:t>
      </w:r>
      <w:r>
        <w:rPr>
          <w:rFonts w:ascii="Droid Sans Mono" w:hAnsi="Droid Sans Mono" w:cs="Droid Sans Mono"/>
          <w:color w:val="032F62"/>
          <w:sz w:val="22"/>
          <w:szCs w:val="22"/>
        </w:rPr>
        <w:t>'Position'</w:t>
      </w:r>
    </w:p>
    <w:p w14:paraId="5B69C35D" w14:textId="6E12EC08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FROM</w:t>
      </w:r>
      <w:r>
        <w:rPr>
          <w:rFonts w:ascii="Droid Sans Mono" w:hAnsi="Droid Sans Mono" w:cs="Droid Sans Mono"/>
          <w:color w:val="24292E"/>
          <w:sz w:val="22"/>
          <w:szCs w:val="22"/>
        </w:rPr>
        <w:t> customer;</w:t>
      </w:r>
    </w:p>
    <w:p w14:paraId="66F5D3D5" w14:textId="7FCC85FD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643D4587" w14:textId="59BD9D1A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870AFF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5A40C2AA" wp14:editId="744E241F">
            <wp:extent cx="6858000" cy="11785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C09F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4A825493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6A737D"/>
          <w:sz w:val="22"/>
          <w:szCs w:val="22"/>
        </w:rPr>
        <w:t>-- 5. Write a SQL statement to display the data for those customers whose names end with ‘a’.</w:t>
      </w:r>
    </w:p>
    <w:p w14:paraId="04F369D1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092F254F" w14:textId="1EA29A38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SELECT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*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FROM</w:t>
      </w:r>
      <w:r>
        <w:rPr>
          <w:rFonts w:ascii="Droid Sans Mono" w:hAnsi="Droid Sans Mono" w:cs="Droid Sans Mono"/>
          <w:color w:val="24292E"/>
          <w:sz w:val="22"/>
          <w:szCs w:val="22"/>
        </w:rPr>
        <w:t> customer </w:t>
      </w:r>
      <w:r>
        <w:rPr>
          <w:rFonts w:ascii="Droid Sans Mono" w:hAnsi="Droid Sans Mono" w:cs="Droid Sans Mono"/>
          <w:color w:val="D73A49"/>
          <w:sz w:val="22"/>
          <w:szCs w:val="22"/>
        </w:rPr>
        <w:t>WHERE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proofErr w:type="spellStart"/>
      <w:r>
        <w:rPr>
          <w:rFonts w:ascii="Droid Sans Mono" w:hAnsi="Droid Sans Mono" w:cs="Droid Sans Mono"/>
          <w:color w:val="24292E"/>
          <w:sz w:val="22"/>
          <w:szCs w:val="22"/>
        </w:rPr>
        <w:t>CustName</w:t>
      </w:r>
      <w:proofErr w:type="spellEnd"/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D73A49"/>
          <w:sz w:val="22"/>
          <w:szCs w:val="22"/>
        </w:rPr>
        <w:t>LIKE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032F62"/>
          <w:sz w:val="22"/>
          <w:szCs w:val="22"/>
        </w:rPr>
        <w:t>'%a'</w:t>
      </w:r>
      <w:r>
        <w:rPr>
          <w:rFonts w:ascii="Droid Sans Mono" w:hAnsi="Droid Sans Mono" w:cs="Droid Sans Mono"/>
          <w:color w:val="24292E"/>
          <w:sz w:val="22"/>
          <w:szCs w:val="22"/>
        </w:rPr>
        <w:t>;</w:t>
      </w:r>
    </w:p>
    <w:p w14:paraId="5F0321CC" w14:textId="77777777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36EBBD84" w14:textId="7A53DA6C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870AFF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7DEF5DC3" wp14:editId="570CBC5A">
            <wp:extent cx="6858000" cy="11353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0BE2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2062BD97" w14:textId="77777777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6A737D"/>
          <w:sz w:val="22"/>
          <w:szCs w:val="22"/>
        </w:rPr>
      </w:pPr>
    </w:p>
    <w:p w14:paraId="0CF1E67C" w14:textId="77777777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6A737D"/>
          <w:sz w:val="22"/>
          <w:szCs w:val="22"/>
        </w:rPr>
      </w:pPr>
    </w:p>
    <w:p w14:paraId="73CFF106" w14:textId="77777777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6A737D"/>
          <w:sz w:val="22"/>
          <w:szCs w:val="22"/>
        </w:rPr>
      </w:pPr>
    </w:p>
    <w:p w14:paraId="3EB4686C" w14:textId="77777777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6A737D"/>
          <w:sz w:val="22"/>
          <w:szCs w:val="22"/>
        </w:rPr>
      </w:pPr>
    </w:p>
    <w:p w14:paraId="394FC22E" w14:textId="0B5E60CE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6A737D"/>
          <w:sz w:val="22"/>
          <w:szCs w:val="22"/>
        </w:rPr>
        <w:lastRenderedPageBreak/>
        <w:t>- 6. Extract a substring from email starting at position 2 and 3 characters long.</w:t>
      </w:r>
    </w:p>
    <w:p w14:paraId="43D939E6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7F8F0890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SELECT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005CC5"/>
          <w:sz w:val="22"/>
          <w:szCs w:val="22"/>
        </w:rPr>
        <w:t>SUBSTRING</w:t>
      </w:r>
      <w:r>
        <w:rPr>
          <w:rFonts w:ascii="Droid Sans Mono" w:hAnsi="Droid Sans Mono" w:cs="Droid Sans Mono"/>
          <w:color w:val="24292E"/>
          <w:sz w:val="22"/>
          <w:szCs w:val="22"/>
        </w:rPr>
        <w:t>(Email,</w:t>
      </w:r>
      <w:r>
        <w:rPr>
          <w:rFonts w:ascii="Droid Sans Mono" w:hAnsi="Droid Sans Mono" w:cs="Droid Sans Mono"/>
          <w:color w:val="005CC5"/>
          <w:sz w:val="22"/>
          <w:szCs w:val="22"/>
        </w:rPr>
        <w:t>2</w:t>
      </w:r>
      <w:r>
        <w:rPr>
          <w:rFonts w:ascii="Droid Sans Mono" w:hAnsi="Droid Sans Mono" w:cs="Droid Sans Mono"/>
          <w:color w:val="24292E"/>
          <w:sz w:val="22"/>
          <w:szCs w:val="22"/>
        </w:rPr>
        <w:t>,</w:t>
      </w:r>
      <w:r>
        <w:rPr>
          <w:rFonts w:ascii="Droid Sans Mono" w:hAnsi="Droid Sans Mono" w:cs="Droid Sans Mono"/>
          <w:color w:val="005CC5"/>
          <w:sz w:val="22"/>
          <w:szCs w:val="22"/>
        </w:rPr>
        <w:t>3</w:t>
      </w:r>
      <w:r>
        <w:rPr>
          <w:rFonts w:ascii="Droid Sans Mono" w:hAnsi="Droid Sans Mono" w:cs="Droid Sans Mono"/>
          <w:color w:val="24292E"/>
          <w:sz w:val="22"/>
          <w:szCs w:val="22"/>
        </w:rPr>
        <w:t>) </w:t>
      </w:r>
      <w:r>
        <w:rPr>
          <w:rFonts w:ascii="Droid Sans Mono" w:hAnsi="Droid Sans Mono" w:cs="Droid Sans Mono"/>
          <w:color w:val="032F62"/>
          <w:sz w:val="22"/>
          <w:szCs w:val="22"/>
        </w:rPr>
        <w:t>'Substring 3 </w:t>
      </w:r>
      <w:proofErr w:type="spellStart"/>
      <w:r>
        <w:rPr>
          <w:rFonts w:ascii="Droid Sans Mono" w:hAnsi="Droid Sans Mono" w:cs="Droid Sans Mono"/>
          <w:color w:val="032F62"/>
          <w:sz w:val="22"/>
          <w:szCs w:val="22"/>
        </w:rPr>
        <w:t>len</w:t>
      </w:r>
      <w:proofErr w:type="spellEnd"/>
      <w:r>
        <w:rPr>
          <w:rFonts w:ascii="Droid Sans Mono" w:hAnsi="Droid Sans Mono" w:cs="Droid Sans Mono"/>
          <w:color w:val="032F62"/>
          <w:sz w:val="22"/>
          <w:szCs w:val="22"/>
        </w:rPr>
        <w:t>'</w:t>
      </w:r>
    </w:p>
    <w:p w14:paraId="2D487E9D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FROM</w:t>
      </w:r>
      <w:r>
        <w:rPr>
          <w:rFonts w:ascii="Droid Sans Mono" w:hAnsi="Droid Sans Mono" w:cs="Droid Sans Mono"/>
          <w:color w:val="24292E"/>
          <w:sz w:val="22"/>
          <w:szCs w:val="22"/>
        </w:rPr>
        <w:t> customer; </w:t>
      </w:r>
    </w:p>
    <w:p w14:paraId="512E2214" w14:textId="72B4C54D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1C02096B" w14:textId="3B9008B6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870AFF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46B046DB" wp14:editId="76948A71">
            <wp:extent cx="6858000" cy="16592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0B1B" w14:textId="77777777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71DE3952" w14:textId="491FA5A5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6A737D"/>
          <w:sz w:val="22"/>
          <w:szCs w:val="22"/>
        </w:rPr>
      </w:pPr>
      <w:r>
        <w:rPr>
          <w:rFonts w:ascii="Droid Sans Mono" w:hAnsi="Droid Sans Mono" w:cs="Droid Sans Mono"/>
          <w:color w:val="6A737D"/>
          <w:sz w:val="22"/>
          <w:szCs w:val="22"/>
        </w:rPr>
        <w:t>-- 7. Extract </w:t>
      </w:r>
      <w:proofErr w:type="gramStart"/>
      <w:r>
        <w:rPr>
          <w:rFonts w:ascii="Droid Sans Mono" w:hAnsi="Droid Sans Mono" w:cs="Droid Sans Mono"/>
          <w:color w:val="6A737D"/>
          <w:sz w:val="22"/>
          <w:szCs w:val="22"/>
        </w:rPr>
        <w:t>20 character</w:t>
      </w:r>
      <w:proofErr w:type="gramEnd"/>
      <w:r>
        <w:rPr>
          <w:rFonts w:ascii="Droid Sans Mono" w:hAnsi="Droid Sans Mono" w:cs="Droid Sans Mono"/>
          <w:color w:val="6A737D"/>
          <w:sz w:val="22"/>
          <w:szCs w:val="22"/>
        </w:rPr>
        <w:t> string from Customer Address starting with position 1.</w:t>
      </w:r>
    </w:p>
    <w:p w14:paraId="5E2273EC" w14:textId="77777777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7549F9BE" w14:textId="77777777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SELECT</w:t>
      </w:r>
      <w:r>
        <w:rPr>
          <w:rFonts w:ascii="Droid Sans Mono" w:hAnsi="Droid Sans Mono" w:cs="Droid Sans Mono"/>
          <w:color w:val="24292E"/>
          <w:sz w:val="22"/>
          <w:szCs w:val="22"/>
        </w:rPr>
        <w:t> </w:t>
      </w:r>
      <w:r>
        <w:rPr>
          <w:rFonts w:ascii="Droid Sans Mono" w:hAnsi="Droid Sans Mono" w:cs="Droid Sans Mono"/>
          <w:color w:val="005CC5"/>
          <w:sz w:val="22"/>
          <w:szCs w:val="22"/>
        </w:rPr>
        <w:t>SUBSTRING</w:t>
      </w:r>
      <w:r>
        <w:rPr>
          <w:rFonts w:ascii="Droid Sans Mono" w:hAnsi="Droid Sans Mono" w:cs="Droid Sans Mono"/>
          <w:color w:val="24292E"/>
          <w:sz w:val="22"/>
          <w:szCs w:val="22"/>
        </w:rPr>
        <w:t>(CustAdd,</w:t>
      </w:r>
      <w:r>
        <w:rPr>
          <w:rFonts w:ascii="Droid Sans Mono" w:hAnsi="Droid Sans Mono" w:cs="Droid Sans Mono"/>
          <w:color w:val="005CC5"/>
          <w:sz w:val="22"/>
          <w:szCs w:val="22"/>
        </w:rPr>
        <w:t>1</w:t>
      </w:r>
      <w:r>
        <w:rPr>
          <w:rFonts w:ascii="Droid Sans Mono" w:hAnsi="Droid Sans Mono" w:cs="Droid Sans Mono"/>
          <w:color w:val="24292E"/>
          <w:sz w:val="22"/>
          <w:szCs w:val="22"/>
        </w:rPr>
        <w:t>,</w:t>
      </w:r>
      <w:r>
        <w:rPr>
          <w:rFonts w:ascii="Droid Sans Mono" w:hAnsi="Droid Sans Mono" w:cs="Droid Sans Mono"/>
          <w:color w:val="005CC5"/>
          <w:sz w:val="22"/>
          <w:szCs w:val="22"/>
        </w:rPr>
        <w:t>20</w:t>
      </w:r>
      <w:r>
        <w:rPr>
          <w:rFonts w:ascii="Droid Sans Mono" w:hAnsi="Droid Sans Mono" w:cs="Droid Sans Mono"/>
          <w:color w:val="24292E"/>
          <w:sz w:val="22"/>
          <w:szCs w:val="22"/>
        </w:rPr>
        <w:t>) </w:t>
      </w:r>
      <w:r>
        <w:rPr>
          <w:rFonts w:ascii="Droid Sans Mono" w:hAnsi="Droid Sans Mono" w:cs="Droid Sans Mono"/>
          <w:color w:val="032F62"/>
          <w:sz w:val="22"/>
          <w:szCs w:val="22"/>
        </w:rPr>
        <w:t>'Address 20 chars'</w:t>
      </w:r>
    </w:p>
    <w:p w14:paraId="31FEF113" w14:textId="6AC5FB6D" w:rsidR="0063405E" w:rsidRDefault="0063405E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>
        <w:rPr>
          <w:rFonts w:ascii="Droid Sans Mono" w:hAnsi="Droid Sans Mono" w:cs="Droid Sans Mono"/>
          <w:color w:val="D73A49"/>
          <w:sz w:val="22"/>
          <w:szCs w:val="22"/>
        </w:rPr>
        <w:t>FROM</w:t>
      </w:r>
      <w:r>
        <w:rPr>
          <w:rFonts w:ascii="Droid Sans Mono" w:hAnsi="Droid Sans Mono" w:cs="Droid Sans Mono"/>
          <w:color w:val="24292E"/>
          <w:sz w:val="22"/>
          <w:szCs w:val="22"/>
        </w:rPr>
        <w:t> customer; </w:t>
      </w:r>
    </w:p>
    <w:p w14:paraId="484B6481" w14:textId="0F5B95E3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4791E3F4" w14:textId="3D0FD2EB" w:rsidR="00870AFF" w:rsidRDefault="00870AFF" w:rsidP="0063405E">
      <w:pPr>
        <w:shd w:val="clear" w:color="auto" w:fill="FFFFFF"/>
        <w:spacing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  <w:r w:rsidRPr="00870AFF">
        <w:rPr>
          <w:rFonts w:ascii="Droid Sans Mono" w:hAnsi="Droid Sans Mono" w:cs="Droid Sans Mono"/>
          <w:color w:val="24292E"/>
          <w:sz w:val="22"/>
          <w:szCs w:val="22"/>
        </w:rPr>
        <w:drawing>
          <wp:inline distT="0" distB="0" distL="0" distR="0" wp14:anchorId="231B65C7" wp14:editId="03B8DEA2">
            <wp:extent cx="6858000" cy="15938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333E8" w14:textId="77777777" w:rsidR="0063405E" w:rsidRDefault="0063405E" w:rsidP="0063405E">
      <w:pPr>
        <w:shd w:val="clear" w:color="auto" w:fill="FFFFFF"/>
        <w:spacing w:after="240" w:line="285" w:lineRule="atLeast"/>
        <w:rPr>
          <w:rFonts w:ascii="Droid Sans Mono" w:hAnsi="Droid Sans Mono" w:cs="Droid Sans Mono"/>
          <w:color w:val="24292E"/>
          <w:sz w:val="22"/>
          <w:szCs w:val="22"/>
        </w:rPr>
      </w:pPr>
    </w:p>
    <w:p w14:paraId="490939E1" w14:textId="77777777" w:rsidR="0063405E" w:rsidRPr="002951EB" w:rsidRDefault="0063405E" w:rsidP="0063405E">
      <w:pPr>
        <w:shd w:val="clear" w:color="auto" w:fill="FFFFFF"/>
        <w:spacing w:line="285" w:lineRule="atLeast"/>
        <w:rPr>
          <w:rFonts w:ascii="Bookman Old Style" w:hAnsi="Bookman Old Style" w:cs="Droid Sans Mono"/>
          <w:b/>
          <w:bCs/>
          <w:sz w:val="22"/>
          <w:szCs w:val="22"/>
        </w:rPr>
      </w:pPr>
    </w:p>
    <w:p w14:paraId="2089A509" w14:textId="77777777" w:rsidR="002951EB" w:rsidRPr="002951EB" w:rsidRDefault="002951EB" w:rsidP="002951EB"/>
    <w:sectPr w:rsidR="002951EB" w:rsidRPr="002951EB" w:rsidSect="00E74B29">
      <w:footerReference w:type="even" r:id="rId37"/>
      <w:footerReference w:type="default" r:id="rId3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E4E40" w14:textId="77777777" w:rsidR="003A49C6" w:rsidRDefault="003A49C6" w:rsidP="00E74B29">
      <w:r>
        <w:separator/>
      </w:r>
    </w:p>
  </w:endnote>
  <w:endnote w:type="continuationSeparator" w:id="0">
    <w:p w14:paraId="5B20C211" w14:textId="77777777" w:rsidR="003A49C6" w:rsidRDefault="003A49C6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Droid Sans Mono">
    <w:panose1 w:val="020B0609030804020204"/>
    <w:charset w:val="00"/>
    <w:family w:val="modern"/>
    <w:pitch w:val="fixed"/>
    <w:sig w:usb0="E00002AF" w:usb1="4000205B" w:usb2="00000028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0B53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A6E77D" w14:textId="77777777" w:rsidR="003A49C6" w:rsidRDefault="003A49C6" w:rsidP="00E74B29">
      <w:r>
        <w:separator/>
      </w:r>
    </w:p>
  </w:footnote>
  <w:footnote w:type="continuationSeparator" w:id="0">
    <w:p w14:paraId="43AA8AB7" w14:textId="77777777" w:rsidR="003A49C6" w:rsidRDefault="003A49C6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Ya1ADU0nyQsAAAA"/>
  </w:docVars>
  <w:rsids>
    <w:rsidRoot w:val="00092E41"/>
    <w:rsid w:val="00086FA5"/>
    <w:rsid w:val="00092E41"/>
    <w:rsid w:val="000E4641"/>
    <w:rsid w:val="00151F66"/>
    <w:rsid w:val="00177F8D"/>
    <w:rsid w:val="00185F4A"/>
    <w:rsid w:val="002951EB"/>
    <w:rsid w:val="002D2200"/>
    <w:rsid w:val="003A49C6"/>
    <w:rsid w:val="0040564B"/>
    <w:rsid w:val="0048120C"/>
    <w:rsid w:val="004909D9"/>
    <w:rsid w:val="00521481"/>
    <w:rsid w:val="0063405E"/>
    <w:rsid w:val="00665110"/>
    <w:rsid w:val="006709F1"/>
    <w:rsid w:val="006C60E6"/>
    <w:rsid w:val="00837914"/>
    <w:rsid w:val="00870AFF"/>
    <w:rsid w:val="00874FE7"/>
    <w:rsid w:val="00952F7D"/>
    <w:rsid w:val="0095496A"/>
    <w:rsid w:val="009A38BA"/>
    <w:rsid w:val="00B43E11"/>
    <w:rsid w:val="00C755AB"/>
    <w:rsid w:val="00CE66ED"/>
    <w:rsid w:val="00D43125"/>
    <w:rsid w:val="00D66A3A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3405E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12</Pages>
  <Words>725</Words>
  <Characters>4134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2021-08-19T11:44:00Z</dcterms:created>
  <dcterms:modified xsi:type="dcterms:W3CDTF">2021-08-19T12:45:00Z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