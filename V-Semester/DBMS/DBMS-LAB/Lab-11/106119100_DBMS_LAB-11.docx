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FFEB8B" w14:textId="77777777" w:rsidR="00952F7D" w:rsidRDefault="00DF198B" w:rsidP="00DF198B">
      <w:pPr>
        <w:pStyle w:val="Heading1Cha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1EE081D6" wp14:editId="25E1ABF6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Heading4Char"/>
        <w:tblW w:w="0" w:type="auto"/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0EA6A1C3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1FC1462" w14:textId="77777777" w:rsidR="00DF198B" w:rsidRPr="00092E41" w:rsidRDefault="00DF198B">
            <w:pPr>
              <w:rPr>
                <w:sz w:val="64"/>
                <w:szCs w:val="64"/>
              </w:rPr>
            </w:pPr>
          </w:p>
        </w:tc>
      </w:tr>
      <w:tr w:rsidR="00DF198B" w14:paraId="198006D4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2998651F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66C2157" w14:textId="71369586" w:rsidR="00DF198B" w:rsidRPr="00092E41" w:rsidRDefault="00092E41" w:rsidP="00092E41">
            <w:pPr>
              <w:jc w:val="center"/>
              <w:rPr>
                <w:sz w:val="64"/>
                <w:szCs w:val="64"/>
                <w:u w:val="single"/>
              </w:rPr>
            </w:pPr>
            <w:r w:rsidRPr="00092E41">
              <w:rPr>
                <w:sz w:val="64"/>
                <w:szCs w:val="64"/>
                <w:u w:val="single"/>
              </w:rPr>
              <w:t>CSLR 51 : DBMS LAB-</w:t>
            </w:r>
            <w:r w:rsidR="00BA1369">
              <w:rPr>
                <w:sz w:val="64"/>
                <w:szCs w:val="64"/>
                <w:u w:val="single"/>
              </w:rPr>
              <w:t>1</w:t>
            </w:r>
            <w:r w:rsidR="002F5EF3">
              <w:rPr>
                <w:sz w:val="64"/>
                <w:szCs w:val="64"/>
                <w:u w:val="single"/>
              </w:rPr>
              <w:t>1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0D47E099" w14:textId="77777777" w:rsidR="00DF198B" w:rsidRDefault="00DF198B"/>
        </w:tc>
      </w:tr>
      <w:tr w:rsidR="00DF198B" w14:paraId="0202FC5C" w14:textId="77777777" w:rsidTr="00185F4A">
        <w:trPr>
          <w:trHeight w:val="1837"/>
        </w:trPr>
        <w:tc>
          <w:tcPr>
            <w:tcW w:w="1170" w:type="dxa"/>
          </w:tcPr>
          <w:p w14:paraId="5F92C429" w14:textId="77777777" w:rsidR="00DF198B" w:rsidRDefault="00DF198B"/>
        </w:tc>
        <w:tc>
          <w:tcPr>
            <w:tcW w:w="8460" w:type="dxa"/>
            <w:gridSpan w:val="7"/>
          </w:tcPr>
          <w:p w14:paraId="1C7C4E3C" w14:textId="77777777" w:rsidR="00DF198B" w:rsidRDefault="00DF198B"/>
        </w:tc>
        <w:tc>
          <w:tcPr>
            <w:tcW w:w="1160" w:type="dxa"/>
          </w:tcPr>
          <w:p w14:paraId="67D21881" w14:textId="77777777" w:rsidR="00DF198B" w:rsidRDefault="00DF198B"/>
        </w:tc>
      </w:tr>
      <w:tr w:rsidR="00DF198B" w14:paraId="7F0AAD96" w14:textId="77777777" w:rsidTr="00185F4A">
        <w:trPr>
          <w:trHeight w:val="929"/>
        </w:trPr>
        <w:tc>
          <w:tcPr>
            <w:tcW w:w="2397" w:type="dxa"/>
            <w:gridSpan w:val="4"/>
          </w:tcPr>
          <w:p w14:paraId="479813B0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30381E9B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3FAFEB7" w14:textId="77777777" w:rsidR="00DF198B" w:rsidRDefault="00DF198B"/>
        </w:tc>
      </w:tr>
      <w:tr w:rsidR="00DF198B" w14:paraId="6A2E1DB8" w14:textId="77777777" w:rsidTr="00185F4A">
        <w:trPr>
          <w:trHeight w:val="1460"/>
        </w:trPr>
        <w:tc>
          <w:tcPr>
            <w:tcW w:w="2397" w:type="dxa"/>
            <w:gridSpan w:val="4"/>
          </w:tcPr>
          <w:p w14:paraId="57B23E1D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43923ED8" w14:textId="4F6D157C" w:rsidR="00092E41" w:rsidRDefault="00092E41" w:rsidP="00CE66ED">
            <w:pPr>
              <w:pStyle w:val="Heading2"/>
              <w:jc w:val="left"/>
            </w:pPr>
            <w:r w:rsidRPr="00092E41">
              <w:rPr>
                <w:b w:val="0"/>
                <w:bCs/>
              </w:rPr>
              <w:t>Roll no. :</w:t>
            </w:r>
            <w:r>
              <w:t xml:space="preserve"> 106119100</w:t>
            </w:r>
          </w:p>
          <w:p w14:paraId="26DE1163" w14:textId="77777777" w:rsidR="00CE66ED" w:rsidRPr="00CE66ED" w:rsidRDefault="00CE66ED" w:rsidP="00CE66ED"/>
          <w:p w14:paraId="1FB48AD0" w14:textId="254145B3" w:rsidR="00CE66ED" w:rsidRDefault="00092E41" w:rsidP="00092E41">
            <w:pPr>
              <w:pStyle w:val="Heading2"/>
              <w:jc w:val="left"/>
            </w:pPr>
            <w:r w:rsidRPr="00CE66ED">
              <w:rPr>
                <w:b w:val="0"/>
                <w:bCs/>
              </w:rPr>
              <w:t>Name :</w:t>
            </w:r>
            <w:r>
              <w:t xml:space="preserve"> Rajneesh Pandey</w:t>
            </w:r>
          </w:p>
          <w:p w14:paraId="541BA165" w14:textId="77777777" w:rsidR="00CE66ED" w:rsidRPr="00CE66ED" w:rsidRDefault="00CE66ED" w:rsidP="00CE66ED"/>
          <w:p w14:paraId="32C6E2EB" w14:textId="185EF2B9" w:rsidR="00092E41" w:rsidRDefault="00CE66ED" w:rsidP="00092E41">
            <w:pPr>
              <w:pStyle w:val="Heading2"/>
              <w:jc w:val="left"/>
            </w:pPr>
            <w:r w:rsidRPr="00CE66ED">
              <w:rPr>
                <w:b w:val="0"/>
                <w:bCs/>
              </w:rPr>
              <w:t>Section :</w:t>
            </w:r>
            <w:r>
              <w:t xml:space="preserve"> CSE-B</w:t>
            </w:r>
          </w:p>
          <w:p w14:paraId="6E746F66" w14:textId="77777777" w:rsidR="00CE66ED" w:rsidRDefault="00CE66ED" w:rsidP="00CE66ED"/>
          <w:p w14:paraId="6C05CAA8" w14:textId="12FC2718" w:rsidR="00CE66ED" w:rsidRPr="00CE66ED" w:rsidRDefault="00CE66ED" w:rsidP="00CE66ED"/>
        </w:tc>
        <w:tc>
          <w:tcPr>
            <w:tcW w:w="2398" w:type="dxa"/>
            <w:gridSpan w:val="4"/>
          </w:tcPr>
          <w:p w14:paraId="353C6CFE" w14:textId="77777777" w:rsidR="00DF198B" w:rsidRDefault="00DF198B"/>
        </w:tc>
      </w:tr>
      <w:tr w:rsidR="00DF198B" w14:paraId="7E5AC17C" w14:textId="77777777" w:rsidTr="00185F4A">
        <w:tc>
          <w:tcPr>
            <w:tcW w:w="2340" w:type="dxa"/>
            <w:gridSpan w:val="3"/>
          </w:tcPr>
          <w:p w14:paraId="6D7F830A" w14:textId="77777777" w:rsidR="00DF198B" w:rsidRDefault="00DF198B"/>
        </w:tc>
        <w:tc>
          <w:tcPr>
            <w:tcW w:w="6120" w:type="dxa"/>
            <w:gridSpan w:val="3"/>
          </w:tcPr>
          <w:p w14:paraId="4FD31915" w14:textId="77777777" w:rsidR="00DF198B" w:rsidRDefault="00DF198B"/>
        </w:tc>
        <w:tc>
          <w:tcPr>
            <w:tcW w:w="2330" w:type="dxa"/>
            <w:gridSpan w:val="3"/>
          </w:tcPr>
          <w:p w14:paraId="70761D9B" w14:textId="77777777" w:rsidR="00DF198B" w:rsidRDefault="00DF198B"/>
        </w:tc>
      </w:tr>
    </w:tbl>
    <w:p w14:paraId="35FBFB32" w14:textId="41BBBF46" w:rsidR="0048120C" w:rsidRDefault="0048120C"/>
    <w:p w14:paraId="5AA5A4D7" w14:textId="618993D6" w:rsidR="00092E41" w:rsidRDefault="00092E41"/>
    <w:p w14:paraId="75F961DD" w14:textId="7B2C556A" w:rsidR="00CE66ED" w:rsidRDefault="00CE66ED"/>
    <w:p w14:paraId="6ED5C6B4" w14:textId="1A34E9B2" w:rsidR="00CE66ED" w:rsidRDefault="00CE66ED"/>
    <w:p w14:paraId="7AF60057" w14:textId="4A781007" w:rsidR="00CE66ED" w:rsidRDefault="00CE66ED"/>
    <w:p w14:paraId="7B0BB149" w14:textId="0A9D2812" w:rsidR="00CE66ED" w:rsidRPr="00CE66ED" w:rsidRDefault="00CE66ED" w:rsidP="00CE66ED"/>
    <w:p w14:paraId="4A16F967" w14:textId="6E6ACD77" w:rsidR="00CE66ED" w:rsidRPr="00CE66ED" w:rsidRDefault="00CE66ED" w:rsidP="00CE66ED"/>
    <w:p w14:paraId="12594166" w14:textId="052EA094" w:rsidR="00CE66ED" w:rsidRPr="00CE66ED" w:rsidRDefault="00CE66ED" w:rsidP="00CE66ED"/>
    <w:p w14:paraId="68D2FBEB" w14:textId="01176262" w:rsidR="00CE66ED" w:rsidRPr="00CE66ED" w:rsidRDefault="00CE66ED" w:rsidP="00CE66ED"/>
    <w:p w14:paraId="7925EE50" w14:textId="3F34736B" w:rsidR="00CE66ED" w:rsidRPr="00CE66ED" w:rsidRDefault="00CE66ED" w:rsidP="00CE66ED"/>
    <w:p w14:paraId="5A3C94BB" w14:textId="6122A100" w:rsidR="00CE66ED" w:rsidRPr="00CE66ED" w:rsidRDefault="00CE66ED" w:rsidP="00CE66ED"/>
    <w:p w14:paraId="08875964" w14:textId="4B7D0361" w:rsidR="00CE66ED" w:rsidRPr="00CE66ED" w:rsidRDefault="00CE66ED" w:rsidP="00CE66ED"/>
    <w:p w14:paraId="15F786F8" w14:textId="54018CB1" w:rsidR="00CE66ED" w:rsidRPr="00CE66ED" w:rsidRDefault="00CE66ED" w:rsidP="00CE66ED"/>
    <w:p w14:paraId="5A7F4FC5" w14:textId="612420DD" w:rsidR="00CE66ED" w:rsidRPr="00CE66ED" w:rsidRDefault="00CE66ED" w:rsidP="00CE66ED"/>
    <w:p w14:paraId="420DB87E" w14:textId="236B9D6E" w:rsidR="00CE66ED" w:rsidRPr="00CE66ED" w:rsidRDefault="00CE66ED" w:rsidP="00CE66ED"/>
    <w:p w14:paraId="72834EC3" w14:textId="32718BD2" w:rsidR="00CE66ED" w:rsidRPr="00CE66ED" w:rsidRDefault="00CE66ED" w:rsidP="00CE66ED"/>
    <w:p w14:paraId="490DD03B" w14:textId="31FA3237" w:rsidR="00CE66ED" w:rsidRPr="00CE66ED" w:rsidRDefault="00CE66ED" w:rsidP="00CE66ED"/>
    <w:p w14:paraId="66652618" w14:textId="517356D0" w:rsidR="00CE66ED" w:rsidRPr="00CE66ED" w:rsidRDefault="00CE66ED" w:rsidP="00CE66ED"/>
    <w:p w14:paraId="50D63936" w14:textId="455DA9AE" w:rsidR="00CE66ED" w:rsidRPr="00CE66ED" w:rsidRDefault="00CE66ED" w:rsidP="00CE66ED"/>
    <w:p w14:paraId="3543429E" w14:textId="705F6908" w:rsidR="00CE66ED" w:rsidRPr="00CE66ED" w:rsidRDefault="00CE66ED" w:rsidP="00CE66ED"/>
    <w:p w14:paraId="174D5C9B" w14:textId="2C5F0B3C" w:rsidR="00CE66ED" w:rsidRDefault="00CE66ED" w:rsidP="00CE66ED"/>
    <w:p w14:paraId="553ED955" w14:textId="6724783B" w:rsidR="00431F6C" w:rsidRDefault="00431F6C" w:rsidP="00CE66ED"/>
    <w:p w14:paraId="25EBD615" w14:textId="54F319AD" w:rsidR="00EC65D8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>
        <w:rPr>
          <w:rFonts w:ascii="Bookman Old Style" w:hAnsi="Bookman Old Style"/>
          <w:color w:val="0081B3" w:themeColor="accent6" w:themeShade="BF"/>
          <w:sz w:val="28"/>
          <w:szCs w:val="28"/>
        </w:rPr>
        <w:lastRenderedPageBreak/>
        <w:t>SQL Data Base for Library Management System</w:t>
      </w:r>
    </w:p>
    <w:p w14:paraId="0D2CF803" w14:textId="11334FBA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788654BB" w14:textId="77777777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87DF13C" w14:textId="20ADC2BD" w:rsidR="002F5EF3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0D498B">
        <w:rPr>
          <w:rFonts w:ascii="Bookman Old Style" w:hAnsi="Bookman Old Style"/>
          <w:color w:val="0081B3" w:themeColor="accent6" w:themeShade="BF"/>
          <w:sz w:val="28"/>
          <w:szCs w:val="28"/>
        </w:rPr>
        <w:drawing>
          <wp:inline distT="0" distB="0" distL="0" distR="0" wp14:anchorId="45149531" wp14:editId="22E5E711">
            <wp:extent cx="6858000" cy="3639820"/>
            <wp:effectExtent l="0" t="0" r="0" b="0"/>
            <wp:docPr id="2" name="Picture 2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screen captur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B95C" w14:textId="546D72AF" w:rsidR="002F5EF3" w:rsidRDefault="002F5EF3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05D57B05" w14:textId="77777777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7E049867" w14:textId="511DCA28" w:rsidR="002F5EF3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0D498B">
        <w:rPr>
          <w:rFonts w:ascii="Bookman Old Style" w:hAnsi="Bookman Old Style"/>
          <w:color w:val="0081B3" w:themeColor="accent6" w:themeShade="BF"/>
          <w:sz w:val="28"/>
          <w:szCs w:val="28"/>
        </w:rPr>
        <w:drawing>
          <wp:inline distT="0" distB="0" distL="0" distR="0" wp14:anchorId="652BAFCB" wp14:editId="019F2367">
            <wp:extent cx="6858000" cy="3636010"/>
            <wp:effectExtent l="0" t="0" r="0" b="254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5305" w14:textId="7BA2F36F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561E6AE" w14:textId="07DB76B5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0965BAE6" w14:textId="1EBFC56D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E059F18" w14:textId="78B533E8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5A954377" w14:textId="3D55C2D1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0D498B">
        <w:rPr>
          <w:rFonts w:ascii="Bookman Old Style" w:hAnsi="Bookman Old Style"/>
          <w:color w:val="0081B3" w:themeColor="accent6" w:themeShade="BF"/>
          <w:sz w:val="28"/>
          <w:szCs w:val="28"/>
        </w:rPr>
        <w:drawing>
          <wp:inline distT="0" distB="0" distL="0" distR="0" wp14:anchorId="084B595C" wp14:editId="1C63D7AD">
            <wp:extent cx="6858000" cy="364363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A3E5" w14:textId="69DD2151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63540A99" w14:textId="77777777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5B9FD2CC" w14:textId="23107BD7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0D498B">
        <w:rPr>
          <w:rFonts w:ascii="Bookman Old Style" w:hAnsi="Bookman Old Style"/>
          <w:color w:val="0081B3" w:themeColor="accent6" w:themeShade="BF"/>
          <w:sz w:val="28"/>
          <w:szCs w:val="28"/>
        </w:rPr>
        <w:drawing>
          <wp:inline distT="0" distB="0" distL="0" distR="0" wp14:anchorId="6304A17B" wp14:editId="1FC9FD8B">
            <wp:extent cx="6858000" cy="364363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9F60" w14:textId="6AB54CF5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85636F5" w14:textId="2E873AAF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14E311B6" w14:textId="662B2731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08B65DC" w14:textId="1ECF6158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14D63E32" w14:textId="7A1CB3BE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A2866FA" w14:textId="0F0EBD6F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0D498B">
        <w:rPr>
          <w:rFonts w:ascii="Bookman Old Style" w:hAnsi="Bookman Old Style"/>
          <w:color w:val="0081B3" w:themeColor="accent6" w:themeShade="BF"/>
          <w:sz w:val="28"/>
          <w:szCs w:val="28"/>
        </w:rPr>
        <w:drawing>
          <wp:inline distT="0" distB="0" distL="0" distR="0" wp14:anchorId="6E865E81" wp14:editId="145B5669">
            <wp:extent cx="6858000" cy="3636010"/>
            <wp:effectExtent l="0" t="0" r="0" b="254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0325" w14:textId="2A27782F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73A6C6E" w14:textId="77777777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B29CCA9" w14:textId="275E8B22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0D498B">
        <w:rPr>
          <w:rFonts w:ascii="Bookman Old Style" w:hAnsi="Bookman Old Style"/>
          <w:color w:val="0081B3" w:themeColor="accent6" w:themeShade="BF"/>
          <w:sz w:val="28"/>
          <w:szCs w:val="28"/>
        </w:rPr>
        <w:drawing>
          <wp:inline distT="0" distB="0" distL="0" distR="0" wp14:anchorId="4629D677" wp14:editId="112168E2">
            <wp:extent cx="6858000" cy="362585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BF43" w14:textId="5A442F0D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04CDEB08" w14:textId="710C62A7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0D498B">
        <w:rPr>
          <w:rFonts w:ascii="Bookman Old Style" w:hAnsi="Bookman Old Style"/>
          <w:color w:val="0081B3" w:themeColor="accent6" w:themeShade="BF"/>
          <w:sz w:val="28"/>
          <w:szCs w:val="28"/>
        </w:rPr>
        <w:drawing>
          <wp:inline distT="0" distB="0" distL="0" distR="0" wp14:anchorId="5B79DED6" wp14:editId="3EA2E4EA">
            <wp:extent cx="6858000" cy="3636010"/>
            <wp:effectExtent l="0" t="0" r="0" b="254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8F91" w14:textId="2F427FD1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52E4480" w14:textId="770CB362" w:rsidR="000D498B" w:rsidRDefault="000D498B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>
        <w:rPr>
          <w:rFonts w:ascii="Bookman Old Style" w:hAnsi="Bookman Old Style"/>
          <w:color w:val="0081B3" w:themeColor="accent6" w:themeShade="BF"/>
          <w:sz w:val="28"/>
          <w:szCs w:val="28"/>
        </w:rPr>
        <w:t xml:space="preserve">Code : </w:t>
      </w:r>
    </w:p>
    <w:p w14:paraId="420BC8F5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phpMyAdmin SQL Dump</w:t>
      </w:r>
    </w:p>
    <w:p w14:paraId="59292BBB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version 4.8.4</w:t>
      </w:r>
    </w:p>
    <w:p w14:paraId="1B7F7EC6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https://www.phpmyadmin.net/</w:t>
      </w:r>
    </w:p>
    <w:p w14:paraId="052F439B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01414457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Host: 127.0.0.1</w:t>
      </w:r>
    </w:p>
    <w:p w14:paraId="3FE76578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 xml:space="preserve">-- Generation Time: Apr 11, </w:t>
      </w:r>
      <w:proofErr w:type="gramStart"/>
      <w:r w:rsidRPr="000D498B">
        <w:rPr>
          <w:rFonts w:ascii="Cascadia Code" w:hAnsi="Cascadia Code"/>
          <w:color w:val="88846F"/>
          <w:sz w:val="22"/>
          <w:szCs w:val="22"/>
        </w:rPr>
        <w:t>2019</w:t>
      </w:r>
      <w:proofErr w:type="gramEnd"/>
      <w:r w:rsidRPr="000D498B">
        <w:rPr>
          <w:rFonts w:ascii="Cascadia Code" w:hAnsi="Cascadia Code"/>
          <w:color w:val="88846F"/>
          <w:sz w:val="22"/>
          <w:szCs w:val="22"/>
        </w:rPr>
        <w:t xml:space="preserve"> at 04:13 PM</w:t>
      </w:r>
    </w:p>
    <w:p w14:paraId="2B2C7859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Server version: 10.1.37-MariaDB</w:t>
      </w:r>
    </w:p>
    <w:p w14:paraId="6411C5C5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PHP Version: 7.3.0</w:t>
      </w:r>
    </w:p>
    <w:p w14:paraId="18DD15CC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</w:p>
    <w:p w14:paraId="7499F6EB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SET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SQL_MODE </w:t>
      </w:r>
      <w:r w:rsidRPr="000D498B">
        <w:rPr>
          <w:rFonts w:ascii="Cascadia Code" w:hAnsi="Cascadia Code"/>
          <w:color w:val="F92672"/>
          <w:sz w:val="22"/>
          <w:szCs w:val="22"/>
        </w:rPr>
        <w:t>=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"NO_AUTO_VALUE_ON_ZERO"</w:t>
      </w:r>
      <w:r w:rsidRPr="000D498B">
        <w:rPr>
          <w:rFonts w:ascii="Cascadia Code" w:hAnsi="Cascadia Code"/>
          <w:color w:val="F8F8F2"/>
          <w:sz w:val="22"/>
          <w:szCs w:val="22"/>
        </w:rPr>
        <w:t>;</w:t>
      </w:r>
    </w:p>
    <w:p w14:paraId="51A27DF8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SET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AUTOCOMMIT </w:t>
      </w:r>
      <w:r w:rsidRPr="000D498B">
        <w:rPr>
          <w:rFonts w:ascii="Cascadia Code" w:hAnsi="Cascadia Code"/>
          <w:color w:val="F92672"/>
          <w:sz w:val="22"/>
          <w:szCs w:val="22"/>
        </w:rPr>
        <w:t>=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AE81FF"/>
          <w:sz w:val="22"/>
          <w:szCs w:val="22"/>
        </w:rPr>
        <w:t>0</w:t>
      </w:r>
      <w:r w:rsidRPr="000D498B">
        <w:rPr>
          <w:rFonts w:ascii="Cascadia Code" w:hAnsi="Cascadia Code"/>
          <w:color w:val="F8F8F2"/>
          <w:sz w:val="22"/>
          <w:szCs w:val="22"/>
        </w:rPr>
        <w:t>;</w:t>
      </w:r>
    </w:p>
    <w:p w14:paraId="61C782CF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START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TRANSACTION</w:t>
      </w:r>
      <w:r w:rsidRPr="000D498B">
        <w:rPr>
          <w:rFonts w:ascii="Cascadia Code" w:hAnsi="Cascadia Code"/>
          <w:color w:val="F8F8F2"/>
          <w:sz w:val="22"/>
          <w:szCs w:val="22"/>
        </w:rPr>
        <w:t>;</w:t>
      </w:r>
    </w:p>
    <w:p w14:paraId="3DF238BC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SET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proofErr w:type="spellStart"/>
      <w:r w:rsidRPr="000D498B">
        <w:rPr>
          <w:rFonts w:ascii="Cascadia Code" w:hAnsi="Cascadia Code"/>
          <w:color w:val="F8F8F2"/>
          <w:sz w:val="22"/>
          <w:szCs w:val="22"/>
        </w:rPr>
        <w:t>time_zone</w:t>
      </w:r>
      <w:proofErr w:type="spellEnd"/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=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"+00:00"</w:t>
      </w:r>
      <w:r w:rsidRPr="000D498B">
        <w:rPr>
          <w:rFonts w:ascii="Cascadia Code" w:hAnsi="Cascadia Code"/>
          <w:color w:val="F8F8F2"/>
          <w:sz w:val="22"/>
          <w:szCs w:val="22"/>
        </w:rPr>
        <w:t>;</w:t>
      </w:r>
    </w:p>
    <w:p w14:paraId="10774F9A" w14:textId="77777777" w:rsidR="000D498B" w:rsidRPr="000D498B" w:rsidRDefault="000D498B" w:rsidP="000D498B">
      <w:pPr>
        <w:shd w:val="clear" w:color="auto" w:fill="272822"/>
        <w:spacing w:after="270" w:line="360" w:lineRule="atLeast"/>
        <w:rPr>
          <w:rFonts w:ascii="Cascadia Code" w:hAnsi="Cascadia Code"/>
          <w:color w:val="F8F8F2"/>
          <w:sz w:val="22"/>
          <w:szCs w:val="22"/>
        </w:rPr>
      </w:pPr>
    </w:p>
    <w:p w14:paraId="4C358F7A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/*!40101 SET @OLD_CHARACTER_SET_CLIENT=@@CHARACTER_SET_CLIENT */</w:t>
      </w:r>
      <w:r w:rsidRPr="000D498B">
        <w:rPr>
          <w:rFonts w:ascii="Cascadia Code" w:hAnsi="Cascadia Code"/>
          <w:color w:val="F8F8F2"/>
          <w:sz w:val="22"/>
          <w:szCs w:val="22"/>
        </w:rPr>
        <w:t>;</w:t>
      </w:r>
    </w:p>
    <w:p w14:paraId="3DCE0E91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/*!40101 SET @OLD_CHARACTER_SET_RESULTS=@@CHARACTER_SET_RESULTS */</w:t>
      </w:r>
      <w:r w:rsidRPr="000D498B">
        <w:rPr>
          <w:rFonts w:ascii="Cascadia Code" w:hAnsi="Cascadia Code"/>
          <w:color w:val="F8F8F2"/>
          <w:sz w:val="22"/>
          <w:szCs w:val="22"/>
        </w:rPr>
        <w:t>;</w:t>
      </w:r>
    </w:p>
    <w:p w14:paraId="2511A2F3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/*!40101 SET @OLD_COLLATION_CONNECTION=@@COLLATION_CONNECTION */</w:t>
      </w:r>
      <w:r w:rsidRPr="000D498B">
        <w:rPr>
          <w:rFonts w:ascii="Cascadia Code" w:hAnsi="Cascadia Code"/>
          <w:color w:val="F8F8F2"/>
          <w:sz w:val="22"/>
          <w:szCs w:val="22"/>
        </w:rPr>
        <w:t>;</w:t>
      </w:r>
    </w:p>
    <w:p w14:paraId="464B1B8F" w14:textId="5C9CF9EA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/*!40101 SET NAMES utf8mb4 */</w:t>
      </w:r>
      <w:r w:rsidRPr="000D498B">
        <w:rPr>
          <w:rFonts w:ascii="Cascadia Code" w:hAnsi="Cascadia Code"/>
          <w:color w:val="F8F8F2"/>
          <w:sz w:val="22"/>
          <w:szCs w:val="22"/>
        </w:rPr>
        <w:t>;</w:t>
      </w:r>
    </w:p>
    <w:p w14:paraId="4A6D0BB3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lastRenderedPageBreak/>
        <w:t>--</w:t>
      </w:r>
    </w:p>
    <w:p w14:paraId="5466A832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Database: `library`</w:t>
      </w:r>
    </w:p>
    <w:p w14:paraId="014F5BA9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5C7C1F89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CREATE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database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library;</w:t>
      </w:r>
    </w:p>
    <w:p w14:paraId="20D2AD01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USE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library;</w:t>
      </w:r>
    </w:p>
    <w:p w14:paraId="3BA91754" w14:textId="2A781A7D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--------------------------------------------------------</w:t>
      </w:r>
    </w:p>
    <w:p w14:paraId="60F0B2A0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0D019E69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Table structure for table `admin`</w:t>
      </w:r>
    </w:p>
    <w:p w14:paraId="7961E976" w14:textId="020C3C76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3C465139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CREATE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TABLE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`admin`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(</w:t>
      </w:r>
    </w:p>
    <w:p w14:paraId="70A6CD33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NOT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4A1B0108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FullName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varchar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100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09037224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AdminEmail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varchar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120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643E8792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UserName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varchar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100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NOT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4DE3EA98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`Password`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varchar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100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NOT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3BAB9B0B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updationDate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timestamp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NOT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'0000-00-00 00:00:00'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ON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UPDATE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66D9EF"/>
          <w:sz w:val="22"/>
          <w:szCs w:val="22"/>
        </w:rPr>
        <w:t>CURRENT_TIMESTAMP</w:t>
      </w:r>
    </w:p>
    <w:p w14:paraId="42BC645A" w14:textId="03DAF596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) ENGINE</w:t>
      </w:r>
      <w:r w:rsidRPr="000D498B">
        <w:rPr>
          <w:rFonts w:ascii="Cascadia Code" w:hAnsi="Cascadia Code"/>
          <w:color w:val="F92672"/>
          <w:sz w:val="22"/>
          <w:szCs w:val="22"/>
        </w:rPr>
        <w:t>=</w:t>
      </w:r>
      <w:proofErr w:type="spellStart"/>
      <w:r w:rsidRPr="000D498B">
        <w:rPr>
          <w:rFonts w:ascii="Cascadia Code" w:hAnsi="Cascadia Code"/>
          <w:color w:val="F8F8F2"/>
          <w:sz w:val="22"/>
          <w:szCs w:val="22"/>
        </w:rPr>
        <w:t>InnoDB</w:t>
      </w:r>
      <w:proofErr w:type="spellEnd"/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CHARSET</w:t>
      </w:r>
      <w:r w:rsidRPr="000D498B">
        <w:rPr>
          <w:rFonts w:ascii="Cascadia Code" w:hAnsi="Cascadia Code"/>
          <w:color w:val="F92672"/>
          <w:sz w:val="22"/>
          <w:szCs w:val="22"/>
        </w:rPr>
        <w:t>=</w:t>
      </w:r>
      <w:r w:rsidRPr="000D498B">
        <w:rPr>
          <w:rFonts w:ascii="Cascadia Code" w:hAnsi="Cascadia Code"/>
          <w:color w:val="F8F8F2"/>
          <w:sz w:val="22"/>
          <w:szCs w:val="22"/>
        </w:rPr>
        <w:t>latin1;</w:t>
      </w:r>
    </w:p>
    <w:p w14:paraId="50629D32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72357275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Dumping data for table `admin`</w:t>
      </w:r>
    </w:p>
    <w:p w14:paraId="2D30D443" w14:textId="698A909E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454BC7BC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INSERT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INTO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`admin`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(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FullName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AdminEmail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UserName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`Password`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updationDate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VALUES</w:t>
      </w:r>
    </w:p>
    <w:p w14:paraId="073A5662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'Rajneesh Pandey'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'rajneesh@gmail.com'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'admin'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'12345'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'2019-04-11 13:56:38'</w:t>
      </w:r>
      <w:r w:rsidRPr="000D498B">
        <w:rPr>
          <w:rFonts w:ascii="Cascadia Code" w:hAnsi="Cascadia Code"/>
          <w:color w:val="F8F8F2"/>
          <w:sz w:val="22"/>
          <w:szCs w:val="22"/>
        </w:rPr>
        <w:t>);</w:t>
      </w:r>
    </w:p>
    <w:p w14:paraId="6410B455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</w:p>
    <w:p w14:paraId="4B708540" w14:textId="6F29CB8A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-------------------------------------------------------</w:t>
      </w:r>
    </w:p>
    <w:p w14:paraId="51DCA320" w14:textId="69367745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Table structure for table `</w:t>
      </w:r>
      <w:proofErr w:type="spellStart"/>
      <w:r w:rsidRPr="000D498B">
        <w:rPr>
          <w:rFonts w:ascii="Cascadia Code" w:hAnsi="Cascadia Code"/>
          <w:color w:val="88846F"/>
          <w:sz w:val="22"/>
          <w:szCs w:val="22"/>
        </w:rPr>
        <w:t>tblauthors</w:t>
      </w:r>
      <w:proofErr w:type="spellEnd"/>
      <w:r w:rsidRPr="000D498B">
        <w:rPr>
          <w:rFonts w:ascii="Cascadia Code" w:hAnsi="Cascadia Code"/>
          <w:color w:val="88846F"/>
          <w:sz w:val="22"/>
          <w:szCs w:val="22"/>
        </w:rPr>
        <w:t>`</w:t>
      </w:r>
    </w:p>
    <w:p w14:paraId="186AF531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</w:p>
    <w:p w14:paraId="5A4D2839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CREATE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TABLE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tblauthors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(</w:t>
      </w:r>
    </w:p>
    <w:p w14:paraId="5D0D013A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NOT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56F4E4D6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AuthorName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varchar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159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0BFBCC9F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creationDate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timestamp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66D9EF"/>
          <w:sz w:val="22"/>
          <w:szCs w:val="22"/>
        </w:rPr>
        <w:t>CURRENT_TIMESTAMP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55E5B24C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UpdationDate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timestamp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ON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UPDATE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66D9EF"/>
          <w:sz w:val="22"/>
          <w:szCs w:val="22"/>
        </w:rPr>
        <w:t>CURRENT_TIMESTAMP</w:t>
      </w:r>
    </w:p>
    <w:p w14:paraId="67F5F2D6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) ENGINE</w:t>
      </w:r>
      <w:r w:rsidRPr="000D498B">
        <w:rPr>
          <w:rFonts w:ascii="Cascadia Code" w:hAnsi="Cascadia Code"/>
          <w:color w:val="F92672"/>
          <w:sz w:val="22"/>
          <w:szCs w:val="22"/>
        </w:rPr>
        <w:t>=</w:t>
      </w:r>
      <w:proofErr w:type="spellStart"/>
      <w:r w:rsidRPr="000D498B">
        <w:rPr>
          <w:rFonts w:ascii="Cascadia Code" w:hAnsi="Cascadia Code"/>
          <w:color w:val="F8F8F2"/>
          <w:sz w:val="22"/>
          <w:szCs w:val="22"/>
        </w:rPr>
        <w:t>InnoDB</w:t>
      </w:r>
      <w:proofErr w:type="spellEnd"/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CHARSET</w:t>
      </w:r>
      <w:r w:rsidRPr="000D498B">
        <w:rPr>
          <w:rFonts w:ascii="Cascadia Code" w:hAnsi="Cascadia Code"/>
          <w:color w:val="F92672"/>
          <w:sz w:val="22"/>
          <w:szCs w:val="22"/>
        </w:rPr>
        <w:t>=</w:t>
      </w:r>
      <w:r w:rsidRPr="000D498B">
        <w:rPr>
          <w:rFonts w:ascii="Cascadia Code" w:hAnsi="Cascadia Code"/>
          <w:color w:val="F8F8F2"/>
          <w:sz w:val="22"/>
          <w:szCs w:val="22"/>
        </w:rPr>
        <w:t>latin1;</w:t>
      </w:r>
    </w:p>
    <w:p w14:paraId="6171E4CA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</w:p>
    <w:p w14:paraId="69630C8C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17E537AB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lastRenderedPageBreak/>
        <w:t>-- Dumping data for table `</w:t>
      </w:r>
      <w:proofErr w:type="spellStart"/>
      <w:r w:rsidRPr="000D498B">
        <w:rPr>
          <w:rFonts w:ascii="Cascadia Code" w:hAnsi="Cascadia Code"/>
          <w:color w:val="88846F"/>
          <w:sz w:val="22"/>
          <w:szCs w:val="22"/>
        </w:rPr>
        <w:t>tblauthors</w:t>
      </w:r>
      <w:proofErr w:type="spellEnd"/>
      <w:r w:rsidRPr="000D498B">
        <w:rPr>
          <w:rFonts w:ascii="Cascadia Code" w:hAnsi="Cascadia Code"/>
          <w:color w:val="88846F"/>
          <w:sz w:val="22"/>
          <w:szCs w:val="22"/>
        </w:rPr>
        <w:t>`</w:t>
      </w:r>
    </w:p>
    <w:p w14:paraId="4F9568AC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31DD6840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</w:p>
    <w:p w14:paraId="15F529F5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INSERT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INTO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tblauthors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(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AuthorName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creationDate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UpdationDate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VALUES</w:t>
      </w:r>
    </w:p>
    <w:p w14:paraId="79575326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'Salman'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'2017-07-08 12:49:09'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'2017-07-08 15:16:59'</w:t>
      </w:r>
      <w:r w:rsidRPr="000D498B">
        <w:rPr>
          <w:rFonts w:ascii="Cascadia Code" w:hAnsi="Cascadia Code"/>
          <w:color w:val="F8F8F2"/>
          <w:sz w:val="22"/>
          <w:szCs w:val="22"/>
        </w:rPr>
        <w:t>),</w:t>
      </w:r>
    </w:p>
    <w:p w14:paraId="261DCD05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2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'Hero'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'2017-07-08 14:30:23'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'2017-07-08 15:15:09'</w:t>
      </w:r>
      <w:r w:rsidRPr="000D498B">
        <w:rPr>
          <w:rFonts w:ascii="Cascadia Code" w:hAnsi="Cascadia Code"/>
          <w:color w:val="F8F8F2"/>
          <w:sz w:val="22"/>
          <w:szCs w:val="22"/>
        </w:rPr>
        <w:t>),</w:t>
      </w:r>
    </w:p>
    <w:p w14:paraId="604F082A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3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'Rahul'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'2017-07-08 14:35:08'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),</w:t>
      </w:r>
    </w:p>
    <w:p w14:paraId="52F91ACF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4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'Verma'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'2017-07-08 14:35:21'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),</w:t>
      </w:r>
    </w:p>
    <w:p w14:paraId="39865217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5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'Kumar'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'2017-07-08 14:35:36'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),</w:t>
      </w:r>
    </w:p>
    <w:p w14:paraId="7107FC7E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9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'Mohan'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'2017-07-08 15:22:03'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);</w:t>
      </w:r>
    </w:p>
    <w:p w14:paraId="5A6E5A32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</w:p>
    <w:p w14:paraId="14A624E7" w14:textId="7AB655E1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--------------------------------------------------------</w:t>
      </w:r>
    </w:p>
    <w:p w14:paraId="44E265D8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3C69E496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Table structure for table `</w:t>
      </w:r>
      <w:proofErr w:type="spellStart"/>
      <w:r w:rsidRPr="000D498B">
        <w:rPr>
          <w:rFonts w:ascii="Cascadia Code" w:hAnsi="Cascadia Code"/>
          <w:color w:val="88846F"/>
          <w:sz w:val="22"/>
          <w:szCs w:val="22"/>
        </w:rPr>
        <w:t>tblbooks</w:t>
      </w:r>
      <w:proofErr w:type="spellEnd"/>
      <w:r w:rsidRPr="000D498B">
        <w:rPr>
          <w:rFonts w:ascii="Cascadia Code" w:hAnsi="Cascadia Code"/>
          <w:color w:val="88846F"/>
          <w:sz w:val="22"/>
          <w:szCs w:val="22"/>
        </w:rPr>
        <w:t>`</w:t>
      </w:r>
    </w:p>
    <w:p w14:paraId="6FD8FFC9" w14:textId="0D2C61F3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72D9C55E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CREATE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TABLE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tblbooks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(</w:t>
      </w:r>
    </w:p>
    <w:p w14:paraId="27759106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NOT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64495FFB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BookName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varchar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255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6DF400FD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CatId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44D6DDD3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AuthorId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0208C17F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ISBNNumber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24F3D072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BookPrice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38907ECE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RegDate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timestamp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66D9EF"/>
          <w:sz w:val="22"/>
          <w:szCs w:val="22"/>
        </w:rPr>
        <w:t>CURRENT_TIMESTAMP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1A5D8A11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UpdationDate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timestamp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ON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UPDATE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66D9EF"/>
          <w:sz w:val="22"/>
          <w:szCs w:val="22"/>
        </w:rPr>
        <w:t>CURRENT_TIMESTAMP</w:t>
      </w:r>
    </w:p>
    <w:p w14:paraId="6DA49B16" w14:textId="4B20689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) ENGINE</w:t>
      </w:r>
      <w:r w:rsidRPr="000D498B">
        <w:rPr>
          <w:rFonts w:ascii="Cascadia Code" w:hAnsi="Cascadia Code"/>
          <w:color w:val="F92672"/>
          <w:sz w:val="22"/>
          <w:szCs w:val="22"/>
        </w:rPr>
        <w:t>=</w:t>
      </w:r>
      <w:proofErr w:type="spellStart"/>
      <w:r w:rsidRPr="000D498B">
        <w:rPr>
          <w:rFonts w:ascii="Cascadia Code" w:hAnsi="Cascadia Code"/>
          <w:color w:val="F8F8F2"/>
          <w:sz w:val="22"/>
          <w:szCs w:val="22"/>
        </w:rPr>
        <w:t>InnoDB</w:t>
      </w:r>
      <w:proofErr w:type="spellEnd"/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CHARSET</w:t>
      </w:r>
      <w:r w:rsidRPr="000D498B">
        <w:rPr>
          <w:rFonts w:ascii="Cascadia Code" w:hAnsi="Cascadia Code"/>
          <w:color w:val="F92672"/>
          <w:sz w:val="22"/>
          <w:szCs w:val="22"/>
        </w:rPr>
        <w:t>=</w:t>
      </w:r>
      <w:r w:rsidRPr="000D498B">
        <w:rPr>
          <w:rFonts w:ascii="Cascadia Code" w:hAnsi="Cascadia Code"/>
          <w:color w:val="F8F8F2"/>
          <w:sz w:val="22"/>
          <w:szCs w:val="22"/>
        </w:rPr>
        <w:t>latin1;</w:t>
      </w:r>
    </w:p>
    <w:p w14:paraId="5EDE7BCC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18403507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Dumping data for table `</w:t>
      </w:r>
      <w:proofErr w:type="spellStart"/>
      <w:r w:rsidRPr="000D498B">
        <w:rPr>
          <w:rFonts w:ascii="Cascadia Code" w:hAnsi="Cascadia Code"/>
          <w:color w:val="88846F"/>
          <w:sz w:val="22"/>
          <w:szCs w:val="22"/>
        </w:rPr>
        <w:t>tblbooks</w:t>
      </w:r>
      <w:proofErr w:type="spellEnd"/>
      <w:r w:rsidRPr="000D498B">
        <w:rPr>
          <w:rFonts w:ascii="Cascadia Code" w:hAnsi="Cascadia Code"/>
          <w:color w:val="88846F"/>
          <w:sz w:val="22"/>
          <w:szCs w:val="22"/>
        </w:rPr>
        <w:t>`</w:t>
      </w:r>
    </w:p>
    <w:p w14:paraId="76140E9D" w14:textId="40099831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7A81A0FB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INSERT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INTO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tblbooks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(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BookName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CatId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AuthorId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ISBNNumber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BookPrice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RegDate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UpdationDate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VALUES</w:t>
      </w:r>
    </w:p>
    <w:p w14:paraId="5A09B870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'Web Developer'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5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222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20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'2017-07-08 20:04:55'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'2017-07-15 05:54:41'</w:t>
      </w:r>
      <w:r w:rsidRPr="000D498B">
        <w:rPr>
          <w:rFonts w:ascii="Cascadia Code" w:hAnsi="Cascadia Code"/>
          <w:color w:val="F8F8F2"/>
          <w:sz w:val="22"/>
          <w:szCs w:val="22"/>
        </w:rPr>
        <w:t>),</w:t>
      </w:r>
    </w:p>
    <w:p w14:paraId="41F5993F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3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'Machine Learning'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6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4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1111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15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'2017-07-08 20:17:31'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'2017-07-15 06:13:17'</w:t>
      </w:r>
      <w:r w:rsidRPr="000D498B">
        <w:rPr>
          <w:rFonts w:ascii="Cascadia Code" w:hAnsi="Cascadia Code"/>
          <w:color w:val="F8F8F2"/>
          <w:sz w:val="22"/>
          <w:szCs w:val="22"/>
        </w:rPr>
        <w:t>);</w:t>
      </w:r>
    </w:p>
    <w:p w14:paraId="0604E9B2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</w:p>
    <w:p w14:paraId="0586030C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--------------------------------------------------------</w:t>
      </w:r>
    </w:p>
    <w:p w14:paraId="012F8B60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</w:p>
    <w:p w14:paraId="18029534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lastRenderedPageBreak/>
        <w:t>--</w:t>
      </w:r>
    </w:p>
    <w:p w14:paraId="3622AFA1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Table structure for table `</w:t>
      </w:r>
      <w:proofErr w:type="spellStart"/>
      <w:r w:rsidRPr="000D498B">
        <w:rPr>
          <w:rFonts w:ascii="Cascadia Code" w:hAnsi="Cascadia Code"/>
          <w:color w:val="88846F"/>
          <w:sz w:val="22"/>
          <w:szCs w:val="22"/>
        </w:rPr>
        <w:t>tblcategory</w:t>
      </w:r>
      <w:proofErr w:type="spellEnd"/>
      <w:r w:rsidRPr="000D498B">
        <w:rPr>
          <w:rFonts w:ascii="Cascadia Code" w:hAnsi="Cascadia Code"/>
          <w:color w:val="88846F"/>
          <w:sz w:val="22"/>
          <w:szCs w:val="22"/>
        </w:rPr>
        <w:t>`</w:t>
      </w:r>
    </w:p>
    <w:p w14:paraId="1F371224" w14:textId="35594C10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1EBFB2BE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CREATE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TABLE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tblcategory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(</w:t>
      </w:r>
    </w:p>
    <w:p w14:paraId="3B38D753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NOT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0EA95CC1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CategoryName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varchar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150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1258042D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`Status`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55A4DE54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CreationDate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timestamp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66D9EF"/>
          <w:sz w:val="22"/>
          <w:szCs w:val="22"/>
        </w:rPr>
        <w:t>CURRENT_TIMESTAMP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30F22E42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UpdationDate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timestamp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'0000-00-00 00:00:00'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ON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UPDATE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66D9EF"/>
          <w:sz w:val="22"/>
          <w:szCs w:val="22"/>
        </w:rPr>
        <w:t>CURRENT_TIMESTAMP</w:t>
      </w:r>
    </w:p>
    <w:p w14:paraId="5D0C3C71" w14:textId="345708F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) ENGINE</w:t>
      </w:r>
      <w:r w:rsidRPr="000D498B">
        <w:rPr>
          <w:rFonts w:ascii="Cascadia Code" w:hAnsi="Cascadia Code"/>
          <w:color w:val="F92672"/>
          <w:sz w:val="22"/>
          <w:szCs w:val="22"/>
        </w:rPr>
        <w:t>=</w:t>
      </w:r>
      <w:proofErr w:type="spellStart"/>
      <w:r w:rsidRPr="000D498B">
        <w:rPr>
          <w:rFonts w:ascii="Cascadia Code" w:hAnsi="Cascadia Code"/>
          <w:color w:val="F8F8F2"/>
          <w:sz w:val="22"/>
          <w:szCs w:val="22"/>
        </w:rPr>
        <w:t>InnoDB</w:t>
      </w:r>
      <w:proofErr w:type="spellEnd"/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CHARSET</w:t>
      </w:r>
      <w:r w:rsidRPr="000D498B">
        <w:rPr>
          <w:rFonts w:ascii="Cascadia Code" w:hAnsi="Cascadia Code"/>
          <w:color w:val="F92672"/>
          <w:sz w:val="22"/>
          <w:szCs w:val="22"/>
        </w:rPr>
        <w:t>=</w:t>
      </w:r>
      <w:r w:rsidRPr="000D498B">
        <w:rPr>
          <w:rFonts w:ascii="Cascadia Code" w:hAnsi="Cascadia Code"/>
          <w:color w:val="F8F8F2"/>
          <w:sz w:val="22"/>
          <w:szCs w:val="22"/>
        </w:rPr>
        <w:t>latin1;</w:t>
      </w:r>
    </w:p>
    <w:p w14:paraId="3977B410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40438AB3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Dumping data for table `</w:t>
      </w:r>
      <w:proofErr w:type="spellStart"/>
      <w:r w:rsidRPr="000D498B">
        <w:rPr>
          <w:rFonts w:ascii="Cascadia Code" w:hAnsi="Cascadia Code"/>
          <w:color w:val="88846F"/>
          <w:sz w:val="22"/>
          <w:szCs w:val="22"/>
        </w:rPr>
        <w:t>tblcategory</w:t>
      </w:r>
      <w:proofErr w:type="spellEnd"/>
      <w:r w:rsidRPr="000D498B">
        <w:rPr>
          <w:rFonts w:ascii="Cascadia Code" w:hAnsi="Cascadia Code"/>
          <w:color w:val="88846F"/>
          <w:sz w:val="22"/>
          <w:szCs w:val="22"/>
        </w:rPr>
        <w:t>`</w:t>
      </w:r>
    </w:p>
    <w:p w14:paraId="25C39868" w14:textId="3DC7C82C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5BBA9257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INSERT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INTO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tblcategory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(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CategoryName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`Status`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CreationDate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UpdationDate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VALUES</w:t>
      </w:r>
    </w:p>
    <w:p w14:paraId="1F8CF52A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4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'Travel'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'2017-07-04 18:35:25'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'2017-07-06 16:00:42'</w:t>
      </w:r>
      <w:r w:rsidRPr="000D498B">
        <w:rPr>
          <w:rFonts w:ascii="Cascadia Code" w:hAnsi="Cascadia Code"/>
          <w:color w:val="F8F8F2"/>
          <w:sz w:val="22"/>
          <w:szCs w:val="22"/>
        </w:rPr>
        <w:t>),</w:t>
      </w:r>
    </w:p>
    <w:p w14:paraId="7DA612C3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5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'Tech'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'2017-07-04 18:35:39'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'2017-07-08 17:13:03'</w:t>
      </w:r>
      <w:r w:rsidRPr="000D498B">
        <w:rPr>
          <w:rFonts w:ascii="Cascadia Code" w:hAnsi="Cascadia Code"/>
          <w:color w:val="F8F8F2"/>
          <w:sz w:val="22"/>
          <w:szCs w:val="22"/>
        </w:rPr>
        <w:t>),</w:t>
      </w:r>
    </w:p>
    <w:p w14:paraId="672AC01E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6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'Space'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'2017-07-04 18:35:55'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'0000-00-00 00:00:00'</w:t>
      </w:r>
      <w:r w:rsidRPr="000D498B">
        <w:rPr>
          <w:rFonts w:ascii="Cascadia Code" w:hAnsi="Cascadia Code"/>
          <w:color w:val="F8F8F2"/>
          <w:sz w:val="22"/>
          <w:szCs w:val="22"/>
        </w:rPr>
        <w:t>),</w:t>
      </w:r>
    </w:p>
    <w:p w14:paraId="6E1933B6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7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'Business'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0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'2017-07-04 18:36:16'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'0000-00-00 00:00:00'</w:t>
      </w:r>
      <w:r w:rsidRPr="000D498B">
        <w:rPr>
          <w:rFonts w:ascii="Cascadia Code" w:hAnsi="Cascadia Code"/>
          <w:color w:val="F8F8F2"/>
          <w:sz w:val="22"/>
          <w:szCs w:val="22"/>
        </w:rPr>
        <w:t>);</w:t>
      </w:r>
    </w:p>
    <w:p w14:paraId="57E1ADC6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</w:p>
    <w:p w14:paraId="7B1BE807" w14:textId="33D28925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--------------------------------------------------------</w:t>
      </w:r>
    </w:p>
    <w:p w14:paraId="78A13C9E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5C9F5EC6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Table structure for table `</w:t>
      </w:r>
      <w:proofErr w:type="spellStart"/>
      <w:r w:rsidRPr="000D498B">
        <w:rPr>
          <w:rFonts w:ascii="Cascadia Code" w:hAnsi="Cascadia Code"/>
          <w:color w:val="88846F"/>
          <w:sz w:val="22"/>
          <w:szCs w:val="22"/>
        </w:rPr>
        <w:t>tblissuedbookdetails</w:t>
      </w:r>
      <w:proofErr w:type="spellEnd"/>
      <w:r w:rsidRPr="000D498B">
        <w:rPr>
          <w:rFonts w:ascii="Cascadia Code" w:hAnsi="Cascadia Code"/>
          <w:color w:val="88846F"/>
          <w:sz w:val="22"/>
          <w:szCs w:val="22"/>
        </w:rPr>
        <w:t>`</w:t>
      </w:r>
    </w:p>
    <w:p w14:paraId="514283CD" w14:textId="09FFC26D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7FC72CE8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CREATE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TABLE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tblissuedbookdetails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(</w:t>
      </w:r>
    </w:p>
    <w:p w14:paraId="1712AD88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NOT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4297E797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BookId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589C53A3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StudentID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varchar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150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00416E82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IssuesDate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timestamp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66D9EF"/>
          <w:sz w:val="22"/>
          <w:szCs w:val="22"/>
        </w:rPr>
        <w:t>CURRENT_TIMESTAMP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69391FFB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ReturnDate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timestamp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ON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UPDATE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66D9EF"/>
          <w:sz w:val="22"/>
          <w:szCs w:val="22"/>
        </w:rPr>
        <w:t>CURRENT_TIMESTAMP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4F8CC736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RetrunStatus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66C34179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`fine`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</w:p>
    <w:p w14:paraId="6BB3BD82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) ENGINE</w:t>
      </w:r>
      <w:r w:rsidRPr="000D498B">
        <w:rPr>
          <w:rFonts w:ascii="Cascadia Code" w:hAnsi="Cascadia Code"/>
          <w:color w:val="F92672"/>
          <w:sz w:val="22"/>
          <w:szCs w:val="22"/>
        </w:rPr>
        <w:t>=</w:t>
      </w:r>
      <w:proofErr w:type="spellStart"/>
      <w:r w:rsidRPr="000D498B">
        <w:rPr>
          <w:rFonts w:ascii="Cascadia Code" w:hAnsi="Cascadia Code"/>
          <w:color w:val="F8F8F2"/>
          <w:sz w:val="22"/>
          <w:szCs w:val="22"/>
        </w:rPr>
        <w:t>InnoDB</w:t>
      </w:r>
      <w:proofErr w:type="spellEnd"/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CHARSET</w:t>
      </w:r>
      <w:r w:rsidRPr="000D498B">
        <w:rPr>
          <w:rFonts w:ascii="Cascadia Code" w:hAnsi="Cascadia Code"/>
          <w:color w:val="F92672"/>
          <w:sz w:val="22"/>
          <w:szCs w:val="22"/>
        </w:rPr>
        <w:t>=</w:t>
      </w:r>
      <w:r w:rsidRPr="000D498B">
        <w:rPr>
          <w:rFonts w:ascii="Cascadia Code" w:hAnsi="Cascadia Code"/>
          <w:color w:val="F8F8F2"/>
          <w:sz w:val="22"/>
          <w:szCs w:val="22"/>
        </w:rPr>
        <w:t>latin1;</w:t>
      </w:r>
    </w:p>
    <w:p w14:paraId="697A1C69" w14:textId="2EE4171A" w:rsid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</w:p>
    <w:p w14:paraId="7F56FEEF" w14:textId="477F0365" w:rsid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</w:p>
    <w:p w14:paraId="6EB21B2C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</w:p>
    <w:p w14:paraId="0CA0CF79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lastRenderedPageBreak/>
        <w:t>--</w:t>
      </w:r>
    </w:p>
    <w:p w14:paraId="10441AF1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Dumping data for table `</w:t>
      </w:r>
      <w:proofErr w:type="spellStart"/>
      <w:r w:rsidRPr="000D498B">
        <w:rPr>
          <w:rFonts w:ascii="Cascadia Code" w:hAnsi="Cascadia Code"/>
          <w:color w:val="88846F"/>
          <w:sz w:val="22"/>
          <w:szCs w:val="22"/>
        </w:rPr>
        <w:t>tblissuedbookdetails</w:t>
      </w:r>
      <w:proofErr w:type="spellEnd"/>
      <w:r w:rsidRPr="000D498B">
        <w:rPr>
          <w:rFonts w:ascii="Cascadia Code" w:hAnsi="Cascadia Code"/>
          <w:color w:val="88846F"/>
          <w:sz w:val="22"/>
          <w:szCs w:val="22"/>
        </w:rPr>
        <w:t>`</w:t>
      </w:r>
    </w:p>
    <w:p w14:paraId="1FCA5C0E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313A4A05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</w:p>
    <w:p w14:paraId="24367FDA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INSERT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INTO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tblissuedbookdetails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(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BookId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StudentID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IssuesDate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ReturnDate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RetrunStatus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`fine`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VALUES</w:t>
      </w:r>
    </w:p>
    <w:p w14:paraId="59D3A676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'SID1'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'2017-07-15 06:09:47'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'2017-07-15 11:15:20'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0</w:t>
      </w:r>
      <w:r w:rsidRPr="000D498B">
        <w:rPr>
          <w:rFonts w:ascii="Cascadia Code" w:hAnsi="Cascadia Code"/>
          <w:color w:val="F8F8F2"/>
          <w:sz w:val="22"/>
          <w:szCs w:val="22"/>
        </w:rPr>
        <w:t>),</w:t>
      </w:r>
    </w:p>
    <w:p w14:paraId="27A5D5A9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2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'SID1'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'2017-07-15 06:12:27'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'2017-07-15 11:15:23'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5</w:t>
      </w:r>
      <w:r w:rsidRPr="000D498B">
        <w:rPr>
          <w:rFonts w:ascii="Cascadia Code" w:hAnsi="Cascadia Code"/>
          <w:color w:val="F8F8F2"/>
          <w:sz w:val="22"/>
          <w:szCs w:val="22"/>
        </w:rPr>
        <w:t>),</w:t>
      </w:r>
    </w:p>
    <w:p w14:paraId="2002713D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3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3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'SID1'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'2017-07-15 06:13:40'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0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),</w:t>
      </w:r>
    </w:p>
    <w:p w14:paraId="18BEF785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4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3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'SID0'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'2017-07-15 06:23:23'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'2017-07-15 11:22:29'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2</w:t>
      </w:r>
      <w:r w:rsidRPr="000D498B">
        <w:rPr>
          <w:rFonts w:ascii="Cascadia Code" w:hAnsi="Cascadia Code"/>
          <w:color w:val="F8F8F2"/>
          <w:sz w:val="22"/>
          <w:szCs w:val="22"/>
        </w:rPr>
        <w:t>),</w:t>
      </w:r>
    </w:p>
    <w:p w14:paraId="712A724B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5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'SID3'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'2017-07-15 10:59:26'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0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),</w:t>
      </w:r>
    </w:p>
    <w:p w14:paraId="046FA44E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6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3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'SID11'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'2017-07-15 18:02:55'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0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);</w:t>
      </w:r>
    </w:p>
    <w:p w14:paraId="49FEFDF5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</w:p>
    <w:p w14:paraId="72B79A38" w14:textId="62977B80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--------------------------------------------------------</w:t>
      </w:r>
    </w:p>
    <w:p w14:paraId="08A4434B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20B64BEC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Table structure for table `</w:t>
      </w:r>
      <w:proofErr w:type="spellStart"/>
      <w:r w:rsidRPr="000D498B">
        <w:rPr>
          <w:rFonts w:ascii="Cascadia Code" w:hAnsi="Cascadia Code"/>
          <w:color w:val="88846F"/>
          <w:sz w:val="22"/>
          <w:szCs w:val="22"/>
        </w:rPr>
        <w:t>tblstudents</w:t>
      </w:r>
      <w:proofErr w:type="spellEnd"/>
      <w:r w:rsidRPr="000D498B">
        <w:rPr>
          <w:rFonts w:ascii="Cascadia Code" w:hAnsi="Cascadia Code"/>
          <w:color w:val="88846F"/>
          <w:sz w:val="22"/>
          <w:szCs w:val="22"/>
        </w:rPr>
        <w:t>`</w:t>
      </w:r>
    </w:p>
    <w:p w14:paraId="57549C01" w14:textId="41C94CE3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63F1B591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CREATE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TABLE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tblstudents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(</w:t>
      </w:r>
    </w:p>
    <w:p w14:paraId="4ACF6865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NOT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11E4DA0A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StudentId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varchar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100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138D61F7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FullName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varchar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120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31F3FA47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EmailId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varchar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120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77D53C73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MobileNumber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char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4A7CECA1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`Password`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varchar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120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358EC936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`Status`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41C9E599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RegDate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timestamp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66D9EF"/>
          <w:sz w:val="22"/>
          <w:szCs w:val="22"/>
        </w:rPr>
        <w:t>CURRENT_TIMESTAMP</w:t>
      </w:r>
      <w:r w:rsidRPr="000D498B">
        <w:rPr>
          <w:rFonts w:ascii="Cascadia Code" w:hAnsi="Cascadia Code"/>
          <w:color w:val="F8F8F2"/>
          <w:sz w:val="22"/>
          <w:szCs w:val="22"/>
        </w:rPr>
        <w:t>,</w:t>
      </w:r>
    </w:p>
    <w:p w14:paraId="7979F545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UpdationDate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timestamp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ON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UPDATE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66D9EF"/>
          <w:sz w:val="22"/>
          <w:szCs w:val="22"/>
        </w:rPr>
        <w:t>CURRENT_TIMESTAMP</w:t>
      </w:r>
    </w:p>
    <w:p w14:paraId="2006F644" w14:textId="3EA7C85E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) ENGINE</w:t>
      </w:r>
      <w:r w:rsidRPr="000D498B">
        <w:rPr>
          <w:rFonts w:ascii="Cascadia Code" w:hAnsi="Cascadia Code"/>
          <w:color w:val="F92672"/>
          <w:sz w:val="22"/>
          <w:szCs w:val="22"/>
        </w:rPr>
        <w:t>=</w:t>
      </w:r>
      <w:proofErr w:type="spellStart"/>
      <w:r w:rsidRPr="000D498B">
        <w:rPr>
          <w:rFonts w:ascii="Cascadia Code" w:hAnsi="Cascadia Code"/>
          <w:color w:val="F8F8F2"/>
          <w:sz w:val="22"/>
          <w:szCs w:val="22"/>
        </w:rPr>
        <w:t>InnoDB</w:t>
      </w:r>
      <w:proofErr w:type="spellEnd"/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DEFAULT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CHARSET</w:t>
      </w:r>
      <w:r w:rsidRPr="000D498B">
        <w:rPr>
          <w:rFonts w:ascii="Cascadia Code" w:hAnsi="Cascadia Code"/>
          <w:color w:val="F92672"/>
          <w:sz w:val="22"/>
          <w:szCs w:val="22"/>
        </w:rPr>
        <w:t>=</w:t>
      </w:r>
      <w:r w:rsidRPr="000D498B">
        <w:rPr>
          <w:rFonts w:ascii="Cascadia Code" w:hAnsi="Cascadia Code"/>
          <w:color w:val="F8F8F2"/>
          <w:sz w:val="22"/>
          <w:szCs w:val="22"/>
        </w:rPr>
        <w:t>latin1;</w:t>
      </w:r>
    </w:p>
    <w:p w14:paraId="46224D31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2CF83D60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Dumping data for table `</w:t>
      </w:r>
      <w:proofErr w:type="spellStart"/>
      <w:r w:rsidRPr="000D498B">
        <w:rPr>
          <w:rFonts w:ascii="Cascadia Code" w:hAnsi="Cascadia Code"/>
          <w:color w:val="88846F"/>
          <w:sz w:val="22"/>
          <w:szCs w:val="22"/>
        </w:rPr>
        <w:t>tblstudents</w:t>
      </w:r>
      <w:proofErr w:type="spellEnd"/>
      <w:r w:rsidRPr="000D498B">
        <w:rPr>
          <w:rFonts w:ascii="Cascadia Code" w:hAnsi="Cascadia Code"/>
          <w:color w:val="88846F"/>
          <w:sz w:val="22"/>
          <w:szCs w:val="22"/>
        </w:rPr>
        <w:t>`</w:t>
      </w:r>
    </w:p>
    <w:p w14:paraId="1148844F" w14:textId="6869D1F0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2608837F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INSERT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INTO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tblstudents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(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StudentId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FullName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EmailId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MobileNumber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`Password`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`Status`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RegDate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UpdationDate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VALUES</w:t>
      </w:r>
    </w:p>
    <w:p w14:paraId="2FA96CD7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'SID002'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 xml:space="preserve">'Andrew 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Braza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'andrew1@gmail.com'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'9865472555'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abc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'2017-07-11 15:37:05'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'2019-04-11 14:11:39'</w:t>
      </w:r>
      <w:r w:rsidRPr="000D498B">
        <w:rPr>
          <w:rFonts w:ascii="Cascadia Code" w:hAnsi="Cascadia Code"/>
          <w:color w:val="F8F8F2"/>
          <w:sz w:val="22"/>
          <w:szCs w:val="22"/>
        </w:rPr>
        <w:t>),</w:t>
      </w:r>
    </w:p>
    <w:p w14:paraId="11C13572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4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'SID005'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'John Roberts'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'john@yahoo.com'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'8569710025'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'def'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0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'2017-07-11 15:41:27'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'2019-04-11 14:12:04'</w:t>
      </w:r>
      <w:r w:rsidRPr="000D498B">
        <w:rPr>
          <w:rFonts w:ascii="Cascadia Code" w:hAnsi="Cascadia Code"/>
          <w:color w:val="F8F8F2"/>
          <w:sz w:val="22"/>
          <w:szCs w:val="22"/>
        </w:rPr>
        <w:t>),</w:t>
      </w:r>
    </w:p>
    <w:p w14:paraId="3C2C18E0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lastRenderedPageBreak/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9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'SID010'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'Rey Tejada'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'rey@gmail.com'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'8585856224'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ghi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'2017-07-15 13:40:30'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'2019-04-11 14:12:27'</w:t>
      </w:r>
      <w:r w:rsidRPr="000D498B">
        <w:rPr>
          <w:rFonts w:ascii="Cascadia Code" w:hAnsi="Cascadia Code"/>
          <w:color w:val="F8F8F2"/>
          <w:sz w:val="22"/>
          <w:szCs w:val="22"/>
        </w:rPr>
        <w:t>),</w:t>
      </w:r>
    </w:p>
    <w:p w14:paraId="02C327A4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10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'SID011'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Clide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 xml:space="preserve"> Louie'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'CLIDE@gmail.com'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'4672423754'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jkl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'2017-07-15 18:00:59'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'2019-04-11 14:12:50'</w:t>
      </w:r>
      <w:r w:rsidRPr="000D498B">
        <w:rPr>
          <w:rFonts w:ascii="Cascadia Code" w:hAnsi="Cascadia Code"/>
          <w:color w:val="F8F8F2"/>
          <w:sz w:val="22"/>
          <w:szCs w:val="22"/>
        </w:rPr>
        <w:t>),</w:t>
      </w:r>
    </w:p>
    <w:p w14:paraId="554E359C" w14:textId="56D1A5B8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'SID012'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'Clive Dela Cruz'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'clive21@yahoo.com'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'0945208280'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mno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AE81FF"/>
          <w:sz w:val="22"/>
          <w:szCs w:val="22"/>
        </w:rPr>
        <w:t>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E6DB74"/>
          <w:sz w:val="22"/>
          <w:szCs w:val="22"/>
        </w:rPr>
        <w:t>'2019-04-11 13:46:30'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,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>);</w:t>
      </w:r>
    </w:p>
    <w:p w14:paraId="346B76A4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19B34AAC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Indexes for dumped tables</w:t>
      </w:r>
    </w:p>
    <w:p w14:paraId="6F5D9FFA" w14:textId="3B020048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</w:t>
      </w:r>
    </w:p>
    <w:p w14:paraId="75CF2AA9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27A48484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Indexes for table `admin`</w:t>
      </w:r>
    </w:p>
    <w:p w14:paraId="6D7C7DD0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5BF387CD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ALTER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TABLE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`admin`</w:t>
      </w:r>
    </w:p>
    <w:p w14:paraId="29953F6C" w14:textId="43CF5C56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F92672"/>
          <w:sz w:val="22"/>
          <w:szCs w:val="22"/>
        </w:rPr>
        <w:t>ADD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PRIMARY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KEY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(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>);</w:t>
      </w:r>
    </w:p>
    <w:p w14:paraId="5DAEE421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1972B449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Indexes for table `</w:t>
      </w:r>
      <w:proofErr w:type="spellStart"/>
      <w:r w:rsidRPr="000D498B">
        <w:rPr>
          <w:rFonts w:ascii="Cascadia Code" w:hAnsi="Cascadia Code"/>
          <w:color w:val="88846F"/>
          <w:sz w:val="22"/>
          <w:szCs w:val="22"/>
        </w:rPr>
        <w:t>tblauthors</w:t>
      </w:r>
      <w:proofErr w:type="spellEnd"/>
      <w:r w:rsidRPr="000D498B">
        <w:rPr>
          <w:rFonts w:ascii="Cascadia Code" w:hAnsi="Cascadia Code"/>
          <w:color w:val="88846F"/>
          <w:sz w:val="22"/>
          <w:szCs w:val="22"/>
        </w:rPr>
        <w:t>`</w:t>
      </w:r>
    </w:p>
    <w:p w14:paraId="607B1661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6D167A7A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ALTER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TABLE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tblauthors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</w:p>
    <w:p w14:paraId="5B3CC296" w14:textId="05161694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F92672"/>
          <w:sz w:val="22"/>
          <w:szCs w:val="22"/>
        </w:rPr>
        <w:t>ADD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PRIMARY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KEY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(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>);</w:t>
      </w:r>
    </w:p>
    <w:p w14:paraId="4501D599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726C3801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Indexes for table `</w:t>
      </w:r>
      <w:proofErr w:type="spellStart"/>
      <w:r w:rsidRPr="000D498B">
        <w:rPr>
          <w:rFonts w:ascii="Cascadia Code" w:hAnsi="Cascadia Code"/>
          <w:color w:val="88846F"/>
          <w:sz w:val="22"/>
          <w:szCs w:val="22"/>
        </w:rPr>
        <w:t>tblbooks</w:t>
      </w:r>
      <w:proofErr w:type="spellEnd"/>
      <w:r w:rsidRPr="000D498B">
        <w:rPr>
          <w:rFonts w:ascii="Cascadia Code" w:hAnsi="Cascadia Code"/>
          <w:color w:val="88846F"/>
          <w:sz w:val="22"/>
          <w:szCs w:val="22"/>
        </w:rPr>
        <w:t>`</w:t>
      </w:r>
    </w:p>
    <w:p w14:paraId="3CAD6E02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64620F14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ALTER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TABLE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tblbooks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</w:p>
    <w:p w14:paraId="31A09367" w14:textId="3B6CDC3F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F92672"/>
          <w:sz w:val="22"/>
          <w:szCs w:val="22"/>
        </w:rPr>
        <w:t>ADD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PRIMARY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KEY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(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>);</w:t>
      </w:r>
    </w:p>
    <w:p w14:paraId="7843ADEE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2CD1D829" w14:textId="4B668FD2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Indexes for table `</w:t>
      </w:r>
      <w:proofErr w:type="spellStart"/>
      <w:r w:rsidRPr="000D498B">
        <w:rPr>
          <w:rFonts w:ascii="Cascadia Code" w:hAnsi="Cascadia Code"/>
          <w:color w:val="88846F"/>
          <w:sz w:val="22"/>
          <w:szCs w:val="22"/>
        </w:rPr>
        <w:t>tblcategory</w:t>
      </w:r>
      <w:proofErr w:type="spellEnd"/>
      <w:r w:rsidRPr="000D498B">
        <w:rPr>
          <w:rFonts w:ascii="Cascadia Code" w:hAnsi="Cascadia Code"/>
          <w:color w:val="88846F"/>
          <w:sz w:val="22"/>
          <w:szCs w:val="22"/>
        </w:rPr>
        <w:t>`</w:t>
      </w:r>
    </w:p>
    <w:p w14:paraId="095E667A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ALTER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TABLE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tblcategory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</w:p>
    <w:p w14:paraId="373CD036" w14:textId="5A4A245E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F92672"/>
          <w:sz w:val="22"/>
          <w:szCs w:val="22"/>
        </w:rPr>
        <w:t>ADD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PRIMARY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KEY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(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>);</w:t>
      </w:r>
    </w:p>
    <w:p w14:paraId="330C7146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7F62531B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Indexes for table `</w:t>
      </w:r>
      <w:proofErr w:type="spellStart"/>
      <w:r w:rsidRPr="000D498B">
        <w:rPr>
          <w:rFonts w:ascii="Cascadia Code" w:hAnsi="Cascadia Code"/>
          <w:color w:val="88846F"/>
          <w:sz w:val="22"/>
          <w:szCs w:val="22"/>
        </w:rPr>
        <w:t>tblissuedbookdetails</w:t>
      </w:r>
      <w:proofErr w:type="spellEnd"/>
      <w:r w:rsidRPr="000D498B">
        <w:rPr>
          <w:rFonts w:ascii="Cascadia Code" w:hAnsi="Cascadia Code"/>
          <w:color w:val="88846F"/>
          <w:sz w:val="22"/>
          <w:szCs w:val="22"/>
        </w:rPr>
        <w:t>`</w:t>
      </w:r>
    </w:p>
    <w:p w14:paraId="7A1B3A5A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019A7F2B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ALTER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TABLE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tblissuedbookdetails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</w:p>
    <w:p w14:paraId="671460E7" w14:textId="3FA6DB8E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F92672"/>
          <w:sz w:val="22"/>
          <w:szCs w:val="22"/>
        </w:rPr>
        <w:t>ADD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PRIMARY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KEY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(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>);</w:t>
      </w:r>
    </w:p>
    <w:p w14:paraId="13D66360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Indexes for table `</w:t>
      </w:r>
      <w:proofErr w:type="spellStart"/>
      <w:r w:rsidRPr="000D498B">
        <w:rPr>
          <w:rFonts w:ascii="Cascadia Code" w:hAnsi="Cascadia Code"/>
          <w:color w:val="88846F"/>
          <w:sz w:val="22"/>
          <w:szCs w:val="22"/>
        </w:rPr>
        <w:t>tblstudents</w:t>
      </w:r>
      <w:proofErr w:type="spellEnd"/>
      <w:r w:rsidRPr="000D498B">
        <w:rPr>
          <w:rFonts w:ascii="Cascadia Code" w:hAnsi="Cascadia Code"/>
          <w:color w:val="88846F"/>
          <w:sz w:val="22"/>
          <w:szCs w:val="22"/>
        </w:rPr>
        <w:t>`</w:t>
      </w:r>
    </w:p>
    <w:p w14:paraId="22AF0B1B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3049CB40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ALTER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TABLE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tblstudents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</w:p>
    <w:p w14:paraId="1A0711D2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F92672"/>
          <w:sz w:val="22"/>
          <w:szCs w:val="22"/>
        </w:rPr>
        <w:t>ADD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PRIMARY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KEY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(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>),</w:t>
      </w:r>
    </w:p>
    <w:p w14:paraId="78699221" w14:textId="68EF3FE5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lastRenderedPageBreak/>
        <w:t xml:space="preserve">  </w:t>
      </w:r>
      <w:r w:rsidRPr="000D498B">
        <w:rPr>
          <w:rFonts w:ascii="Cascadia Code" w:hAnsi="Cascadia Code"/>
          <w:color w:val="F92672"/>
          <w:sz w:val="22"/>
          <w:szCs w:val="22"/>
        </w:rPr>
        <w:t>ADD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UNIQUE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KEY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StudentId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(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StudentId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  <w:r w:rsidRPr="000D498B">
        <w:rPr>
          <w:rFonts w:ascii="Cascadia Code" w:hAnsi="Cascadia Code"/>
          <w:color w:val="F8F8F2"/>
          <w:sz w:val="22"/>
          <w:szCs w:val="22"/>
        </w:rPr>
        <w:t>);</w:t>
      </w:r>
    </w:p>
    <w:p w14:paraId="6867BD40" w14:textId="3E158ED2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AUTO_INCREMENT for dumped tables</w:t>
      </w:r>
    </w:p>
    <w:p w14:paraId="6ED42BC5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AUTO_INCREMENT for table `admin`</w:t>
      </w:r>
    </w:p>
    <w:p w14:paraId="5CA01781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04B2A248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ALTER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TABLE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`admin`</w:t>
      </w:r>
    </w:p>
    <w:p w14:paraId="61303B56" w14:textId="615E24C0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F92672"/>
          <w:sz w:val="22"/>
          <w:szCs w:val="22"/>
        </w:rPr>
        <w:t>MODIFY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NOT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AUTO_INCREMENT, AUTO_INCREMENT</w:t>
      </w:r>
      <w:r w:rsidRPr="000D498B">
        <w:rPr>
          <w:rFonts w:ascii="Cascadia Code" w:hAnsi="Cascadia Code"/>
          <w:color w:val="F92672"/>
          <w:sz w:val="22"/>
          <w:szCs w:val="22"/>
        </w:rPr>
        <w:t>=</w:t>
      </w:r>
      <w:r w:rsidRPr="000D498B">
        <w:rPr>
          <w:rFonts w:ascii="Cascadia Code" w:hAnsi="Cascadia Code"/>
          <w:color w:val="AE81FF"/>
          <w:sz w:val="22"/>
          <w:szCs w:val="22"/>
        </w:rPr>
        <w:t>3</w:t>
      </w:r>
      <w:r w:rsidRPr="000D498B">
        <w:rPr>
          <w:rFonts w:ascii="Cascadia Code" w:hAnsi="Cascadia Code"/>
          <w:color w:val="F8F8F2"/>
          <w:sz w:val="22"/>
          <w:szCs w:val="22"/>
        </w:rPr>
        <w:t>;</w:t>
      </w:r>
    </w:p>
    <w:p w14:paraId="12614EA0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3A1217AF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AUTO_INCREMENT for table `</w:t>
      </w:r>
      <w:proofErr w:type="spellStart"/>
      <w:r w:rsidRPr="000D498B">
        <w:rPr>
          <w:rFonts w:ascii="Cascadia Code" w:hAnsi="Cascadia Code"/>
          <w:color w:val="88846F"/>
          <w:sz w:val="22"/>
          <w:szCs w:val="22"/>
        </w:rPr>
        <w:t>tblauthors</w:t>
      </w:r>
      <w:proofErr w:type="spellEnd"/>
      <w:r w:rsidRPr="000D498B">
        <w:rPr>
          <w:rFonts w:ascii="Cascadia Code" w:hAnsi="Cascadia Code"/>
          <w:color w:val="88846F"/>
          <w:sz w:val="22"/>
          <w:szCs w:val="22"/>
        </w:rPr>
        <w:t>`</w:t>
      </w:r>
    </w:p>
    <w:p w14:paraId="632359F5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5E3EED7C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ALTER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TABLE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tblauthors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</w:p>
    <w:p w14:paraId="691DAC50" w14:textId="73B4D42E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F92672"/>
          <w:sz w:val="22"/>
          <w:szCs w:val="22"/>
        </w:rPr>
        <w:t>MODIFY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NOT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AUTO_INCREMENT, AUTO_INCREMENT</w:t>
      </w:r>
      <w:r w:rsidRPr="000D498B">
        <w:rPr>
          <w:rFonts w:ascii="Cascadia Code" w:hAnsi="Cascadia Code"/>
          <w:color w:val="F92672"/>
          <w:sz w:val="22"/>
          <w:szCs w:val="22"/>
        </w:rPr>
        <w:t>=</w:t>
      </w:r>
      <w:r w:rsidRPr="000D498B">
        <w:rPr>
          <w:rFonts w:ascii="Cascadia Code" w:hAnsi="Cascadia Code"/>
          <w:color w:val="AE81FF"/>
          <w:sz w:val="22"/>
          <w:szCs w:val="22"/>
        </w:rPr>
        <w:t>10</w:t>
      </w:r>
      <w:r w:rsidRPr="000D498B">
        <w:rPr>
          <w:rFonts w:ascii="Cascadia Code" w:hAnsi="Cascadia Code"/>
          <w:color w:val="F8F8F2"/>
          <w:sz w:val="22"/>
          <w:szCs w:val="22"/>
        </w:rPr>
        <w:t>;</w:t>
      </w:r>
    </w:p>
    <w:p w14:paraId="32686D81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6B3DABAD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AUTO_INCREMENT for table `</w:t>
      </w:r>
      <w:proofErr w:type="spellStart"/>
      <w:r w:rsidRPr="000D498B">
        <w:rPr>
          <w:rFonts w:ascii="Cascadia Code" w:hAnsi="Cascadia Code"/>
          <w:color w:val="88846F"/>
          <w:sz w:val="22"/>
          <w:szCs w:val="22"/>
        </w:rPr>
        <w:t>tblbooks</w:t>
      </w:r>
      <w:proofErr w:type="spellEnd"/>
      <w:r w:rsidRPr="000D498B">
        <w:rPr>
          <w:rFonts w:ascii="Cascadia Code" w:hAnsi="Cascadia Code"/>
          <w:color w:val="88846F"/>
          <w:sz w:val="22"/>
          <w:szCs w:val="22"/>
        </w:rPr>
        <w:t>`</w:t>
      </w:r>
    </w:p>
    <w:p w14:paraId="37F0066E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0E338A19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ALTER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TABLE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tblbooks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</w:p>
    <w:p w14:paraId="0AA320A6" w14:textId="7B3CE144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F92672"/>
          <w:sz w:val="22"/>
          <w:szCs w:val="22"/>
        </w:rPr>
        <w:t>MODIFY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NOT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AUTO_INCREMENT, AUTO_INCREMENT</w:t>
      </w:r>
      <w:r w:rsidRPr="000D498B">
        <w:rPr>
          <w:rFonts w:ascii="Cascadia Code" w:hAnsi="Cascadia Code"/>
          <w:color w:val="F92672"/>
          <w:sz w:val="22"/>
          <w:szCs w:val="22"/>
        </w:rPr>
        <w:t>=</w:t>
      </w:r>
      <w:r w:rsidRPr="000D498B">
        <w:rPr>
          <w:rFonts w:ascii="Cascadia Code" w:hAnsi="Cascadia Code"/>
          <w:color w:val="AE81FF"/>
          <w:sz w:val="22"/>
          <w:szCs w:val="22"/>
        </w:rPr>
        <w:t>4</w:t>
      </w:r>
      <w:r w:rsidRPr="000D498B">
        <w:rPr>
          <w:rFonts w:ascii="Cascadia Code" w:hAnsi="Cascadia Code"/>
          <w:color w:val="F8F8F2"/>
          <w:sz w:val="22"/>
          <w:szCs w:val="22"/>
        </w:rPr>
        <w:t>;</w:t>
      </w:r>
    </w:p>
    <w:p w14:paraId="2F2847A3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37510F0F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AUTO_INCREMENT for table `</w:t>
      </w:r>
      <w:proofErr w:type="spellStart"/>
      <w:r w:rsidRPr="000D498B">
        <w:rPr>
          <w:rFonts w:ascii="Cascadia Code" w:hAnsi="Cascadia Code"/>
          <w:color w:val="88846F"/>
          <w:sz w:val="22"/>
          <w:szCs w:val="22"/>
        </w:rPr>
        <w:t>tblcategory</w:t>
      </w:r>
      <w:proofErr w:type="spellEnd"/>
      <w:r w:rsidRPr="000D498B">
        <w:rPr>
          <w:rFonts w:ascii="Cascadia Code" w:hAnsi="Cascadia Code"/>
          <w:color w:val="88846F"/>
          <w:sz w:val="22"/>
          <w:szCs w:val="22"/>
        </w:rPr>
        <w:t>`</w:t>
      </w:r>
    </w:p>
    <w:p w14:paraId="3BBB79EE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2241843E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ALTER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TABLE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tblcategory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</w:p>
    <w:p w14:paraId="7766075D" w14:textId="699AF7F2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F92672"/>
          <w:sz w:val="22"/>
          <w:szCs w:val="22"/>
        </w:rPr>
        <w:t>MODIFY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NOT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AUTO_INCREMENT, AUTO_INCREMENT</w:t>
      </w:r>
      <w:r w:rsidRPr="000D498B">
        <w:rPr>
          <w:rFonts w:ascii="Cascadia Code" w:hAnsi="Cascadia Code"/>
          <w:color w:val="F92672"/>
          <w:sz w:val="22"/>
          <w:szCs w:val="22"/>
        </w:rPr>
        <w:t>=</w:t>
      </w:r>
      <w:r w:rsidRPr="000D498B">
        <w:rPr>
          <w:rFonts w:ascii="Cascadia Code" w:hAnsi="Cascadia Code"/>
          <w:color w:val="AE81FF"/>
          <w:sz w:val="22"/>
          <w:szCs w:val="22"/>
        </w:rPr>
        <w:t>8</w:t>
      </w:r>
      <w:r w:rsidRPr="000D498B">
        <w:rPr>
          <w:rFonts w:ascii="Cascadia Code" w:hAnsi="Cascadia Code"/>
          <w:color w:val="F8F8F2"/>
          <w:sz w:val="22"/>
          <w:szCs w:val="22"/>
        </w:rPr>
        <w:t>;</w:t>
      </w:r>
    </w:p>
    <w:p w14:paraId="20357FB6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3F712596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AUTO_INCREMENT for table `</w:t>
      </w:r>
      <w:proofErr w:type="spellStart"/>
      <w:r w:rsidRPr="000D498B">
        <w:rPr>
          <w:rFonts w:ascii="Cascadia Code" w:hAnsi="Cascadia Code"/>
          <w:color w:val="88846F"/>
          <w:sz w:val="22"/>
          <w:szCs w:val="22"/>
        </w:rPr>
        <w:t>tblissuedbookdetails</w:t>
      </w:r>
      <w:proofErr w:type="spellEnd"/>
      <w:r w:rsidRPr="000D498B">
        <w:rPr>
          <w:rFonts w:ascii="Cascadia Code" w:hAnsi="Cascadia Code"/>
          <w:color w:val="88846F"/>
          <w:sz w:val="22"/>
          <w:szCs w:val="22"/>
        </w:rPr>
        <w:t>`</w:t>
      </w:r>
    </w:p>
    <w:p w14:paraId="72BBB55E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2629DB19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ALTER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TABLE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tblissuedbookdetails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</w:p>
    <w:p w14:paraId="2895A2F2" w14:textId="7926DDB2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F92672"/>
          <w:sz w:val="22"/>
          <w:szCs w:val="22"/>
        </w:rPr>
        <w:t>MODIFY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NOT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AUTO_INCREMENT, AUTO_INCREMENT</w:t>
      </w:r>
      <w:r w:rsidRPr="000D498B">
        <w:rPr>
          <w:rFonts w:ascii="Cascadia Code" w:hAnsi="Cascadia Code"/>
          <w:color w:val="F92672"/>
          <w:sz w:val="22"/>
          <w:szCs w:val="22"/>
        </w:rPr>
        <w:t>=</w:t>
      </w:r>
      <w:r w:rsidRPr="000D498B">
        <w:rPr>
          <w:rFonts w:ascii="Cascadia Code" w:hAnsi="Cascadia Code"/>
          <w:color w:val="AE81FF"/>
          <w:sz w:val="22"/>
          <w:szCs w:val="22"/>
        </w:rPr>
        <w:t>7</w:t>
      </w:r>
      <w:r w:rsidRPr="000D498B">
        <w:rPr>
          <w:rFonts w:ascii="Cascadia Code" w:hAnsi="Cascadia Code"/>
          <w:color w:val="F8F8F2"/>
          <w:sz w:val="22"/>
          <w:szCs w:val="22"/>
        </w:rPr>
        <w:t>;</w:t>
      </w:r>
    </w:p>
    <w:p w14:paraId="0F98D464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7518B5D3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 AUTO_INCREMENT for table `</w:t>
      </w:r>
      <w:proofErr w:type="spellStart"/>
      <w:r w:rsidRPr="000D498B">
        <w:rPr>
          <w:rFonts w:ascii="Cascadia Code" w:hAnsi="Cascadia Code"/>
          <w:color w:val="88846F"/>
          <w:sz w:val="22"/>
          <w:szCs w:val="22"/>
        </w:rPr>
        <w:t>tblstudents</w:t>
      </w:r>
      <w:proofErr w:type="spellEnd"/>
      <w:r w:rsidRPr="000D498B">
        <w:rPr>
          <w:rFonts w:ascii="Cascadia Code" w:hAnsi="Cascadia Code"/>
          <w:color w:val="88846F"/>
          <w:sz w:val="22"/>
          <w:szCs w:val="22"/>
        </w:rPr>
        <w:t>`</w:t>
      </w:r>
    </w:p>
    <w:p w14:paraId="50045404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--</w:t>
      </w:r>
    </w:p>
    <w:p w14:paraId="5117FABD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ALTER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TABLE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</w:t>
      </w:r>
      <w:proofErr w:type="spellStart"/>
      <w:r w:rsidRPr="000D498B">
        <w:rPr>
          <w:rFonts w:ascii="Cascadia Code" w:hAnsi="Cascadia Code"/>
          <w:color w:val="E6DB74"/>
          <w:sz w:val="22"/>
          <w:szCs w:val="22"/>
        </w:rPr>
        <w:t>tblstudents</w:t>
      </w:r>
      <w:proofErr w:type="spellEnd"/>
      <w:r w:rsidRPr="000D498B">
        <w:rPr>
          <w:rFonts w:ascii="Cascadia Code" w:hAnsi="Cascadia Code"/>
          <w:color w:val="E6DB74"/>
          <w:sz w:val="22"/>
          <w:szCs w:val="22"/>
        </w:rPr>
        <w:t>`</w:t>
      </w:r>
    </w:p>
    <w:p w14:paraId="1FFB03F9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8F8F2"/>
          <w:sz w:val="22"/>
          <w:szCs w:val="22"/>
        </w:rPr>
        <w:t xml:space="preserve">  </w:t>
      </w:r>
      <w:r w:rsidRPr="000D498B">
        <w:rPr>
          <w:rFonts w:ascii="Cascadia Code" w:hAnsi="Cascadia Code"/>
          <w:color w:val="F92672"/>
          <w:sz w:val="22"/>
          <w:szCs w:val="22"/>
        </w:rPr>
        <w:t>MODIFY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E6DB74"/>
          <w:sz w:val="22"/>
          <w:szCs w:val="22"/>
        </w:rPr>
        <w:t>`id`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int</w:t>
      </w:r>
      <w:r w:rsidRPr="000D498B">
        <w:rPr>
          <w:rFonts w:ascii="Cascadia Code" w:hAnsi="Cascadia Code"/>
          <w:color w:val="F8F8F2"/>
          <w:sz w:val="22"/>
          <w:szCs w:val="22"/>
        </w:rPr>
        <w:t>(</w:t>
      </w:r>
      <w:r w:rsidRPr="000D498B">
        <w:rPr>
          <w:rFonts w:ascii="Cascadia Code" w:hAnsi="Cascadia Code"/>
          <w:color w:val="AE81FF"/>
          <w:sz w:val="22"/>
          <w:szCs w:val="22"/>
        </w:rPr>
        <w:t>11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) </w:t>
      </w:r>
      <w:r w:rsidRPr="000D498B">
        <w:rPr>
          <w:rFonts w:ascii="Cascadia Code" w:hAnsi="Cascadia Code"/>
          <w:color w:val="F92672"/>
          <w:sz w:val="22"/>
          <w:szCs w:val="22"/>
        </w:rPr>
        <w:t>NOT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</w:t>
      </w:r>
      <w:r w:rsidRPr="000D498B">
        <w:rPr>
          <w:rFonts w:ascii="Cascadia Code" w:hAnsi="Cascadia Code"/>
          <w:color w:val="F92672"/>
          <w:sz w:val="22"/>
          <w:szCs w:val="22"/>
        </w:rPr>
        <w:t>NULL</w:t>
      </w:r>
      <w:r w:rsidRPr="000D498B">
        <w:rPr>
          <w:rFonts w:ascii="Cascadia Code" w:hAnsi="Cascadia Code"/>
          <w:color w:val="F8F8F2"/>
          <w:sz w:val="22"/>
          <w:szCs w:val="22"/>
        </w:rPr>
        <w:t xml:space="preserve"> AUTO_INCREMENT, AUTO_INCREMENT</w:t>
      </w:r>
      <w:r w:rsidRPr="000D498B">
        <w:rPr>
          <w:rFonts w:ascii="Cascadia Code" w:hAnsi="Cascadia Code"/>
          <w:color w:val="F92672"/>
          <w:sz w:val="22"/>
          <w:szCs w:val="22"/>
        </w:rPr>
        <w:t>=</w:t>
      </w:r>
      <w:r w:rsidRPr="000D498B">
        <w:rPr>
          <w:rFonts w:ascii="Cascadia Code" w:hAnsi="Cascadia Code"/>
          <w:color w:val="AE81FF"/>
          <w:sz w:val="22"/>
          <w:szCs w:val="22"/>
        </w:rPr>
        <w:t>12</w:t>
      </w:r>
      <w:r w:rsidRPr="000D498B">
        <w:rPr>
          <w:rFonts w:ascii="Cascadia Code" w:hAnsi="Cascadia Code"/>
          <w:color w:val="F8F8F2"/>
          <w:sz w:val="22"/>
          <w:szCs w:val="22"/>
        </w:rPr>
        <w:t>;</w:t>
      </w:r>
    </w:p>
    <w:p w14:paraId="7BD41CBA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F92672"/>
          <w:sz w:val="22"/>
          <w:szCs w:val="22"/>
        </w:rPr>
        <w:t>COMMIT</w:t>
      </w:r>
      <w:r w:rsidRPr="000D498B">
        <w:rPr>
          <w:rFonts w:ascii="Cascadia Code" w:hAnsi="Cascadia Code"/>
          <w:color w:val="F8F8F2"/>
          <w:sz w:val="22"/>
          <w:szCs w:val="22"/>
        </w:rPr>
        <w:t>;</w:t>
      </w:r>
    </w:p>
    <w:p w14:paraId="135F1165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</w:p>
    <w:p w14:paraId="412B130D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/*!40101 SET CHARACTER_SET_CLIENT=@OLD_CHARACTER_SET_CLIENT */</w:t>
      </w:r>
      <w:r w:rsidRPr="000D498B">
        <w:rPr>
          <w:rFonts w:ascii="Cascadia Code" w:hAnsi="Cascadia Code"/>
          <w:color w:val="F8F8F2"/>
          <w:sz w:val="22"/>
          <w:szCs w:val="22"/>
        </w:rPr>
        <w:t>;</w:t>
      </w:r>
    </w:p>
    <w:p w14:paraId="2C86BEE1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/*!40101 SET CHARACTER_SET_RESULTS=@OLD_CHARACTER_SET_RESULTS */</w:t>
      </w:r>
      <w:r w:rsidRPr="000D498B">
        <w:rPr>
          <w:rFonts w:ascii="Cascadia Code" w:hAnsi="Cascadia Code"/>
          <w:color w:val="F8F8F2"/>
          <w:sz w:val="22"/>
          <w:szCs w:val="22"/>
        </w:rPr>
        <w:t>;</w:t>
      </w:r>
    </w:p>
    <w:p w14:paraId="48557975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2"/>
          <w:szCs w:val="22"/>
        </w:rPr>
      </w:pPr>
      <w:r w:rsidRPr="000D498B">
        <w:rPr>
          <w:rFonts w:ascii="Cascadia Code" w:hAnsi="Cascadia Code"/>
          <w:color w:val="88846F"/>
          <w:sz w:val="22"/>
          <w:szCs w:val="22"/>
        </w:rPr>
        <w:t>/*!40101 SET COLLATION_CONNECTION=@OLD_COLLATION_CONNECTION */</w:t>
      </w:r>
      <w:r w:rsidRPr="000D498B">
        <w:rPr>
          <w:rFonts w:ascii="Cascadia Code" w:hAnsi="Cascadia Code"/>
          <w:color w:val="F8F8F2"/>
          <w:sz w:val="22"/>
          <w:szCs w:val="22"/>
        </w:rPr>
        <w:t>;</w:t>
      </w:r>
    </w:p>
    <w:p w14:paraId="12214E6E" w14:textId="77777777" w:rsidR="000D498B" w:rsidRPr="000D498B" w:rsidRDefault="000D498B" w:rsidP="000D498B">
      <w:pPr>
        <w:shd w:val="clear" w:color="auto" w:fill="272822"/>
        <w:spacing w:line="360" w:lineRule="atLeast"/>
        <w:rPr>
          <w:rFonts w:ascii="Cascadia Code" w:hAnsi="Cascadia Code"/>
          <w:color w:val="F8F8F2"/>
          <w:sz w:val="27"/>
          <w:szCs w:val="27"/>
        </w:rPr>
      </w:pPr>
    </w:p>
    <w:p w14:paraId="3D4ABD40" w14:textId="260A2641" w:rsidR="000D498B" w:rsidRDefault="00633165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EBC7221" wp14:editId="3257426E">
                <wp:extent cx="304800" cy="304800"/>
                <wp:effectExtent l="0" t="0" r="0" b="0"/>
                <wp:docPr id="11" name="Rectangl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98FA38" id="Rectangle 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jDGPleoBAADGAwAADgAAAAAAAAAAAAAAAAAuAgAAZHJzL2Uyb0RvYy54bWxQSwEC&#10;LQAUAAYACAAAACEATKDpLNgAAAADAQAADwAAAAAAAAAAAAAAAABE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  <w:r w:rsidR="004055EF" w:rsidRPr="004055EF">
        <w:rPr>
          <w:rFonts w:ascii="Bookman Old Style" w:hAnsi="Bookman Old Style"/>
          <w:color w:val="0081B3" w:themeColor="accent6" w:themeShade="BF"/>
          <w:sz w:val="28"/>
          <w:szCs w:val="28"/>
        </w:rPr>
        <w:drawing>
          <wp:inline distT="0" distB="0" distL="0" distR="0" wp14:anchorId="6E6A4010" wp14:editId="5F484B08">
            <wp:extent cx="6858000" cy="3517265"/>
            <wp:effectExtent l="0" t="0" r="0" b="6985"/>
            <wp:docPr id="17" name="Picture 1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9867" w14:textId="741B757E" w:rsidR="00633165" w:rsidRDefault="00633165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5C7746F3" w14:textId="77777777" w:rsidR="00633165" w:rsidRDefault="00633165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03D3EFD" w14:textId="296728E8" w:rsidR="00633165" w:rsidRDefault="004055EF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4055EF">
        <w:rPr>
          <w:rFonts w:ascii="Bookman Old Style" w:hAnsi="Bookman Old Style"/>
          <w:color w:val="0081B3" w:themeColor="accent6" w:themeShade="BF"/>
          <w:sz w:val="28"/>
          <w:szCs w:val="28"/>
        </w:rPr>
        <w:drawing>
          <wp:inline distT="0" distB="0" distL="0" distR="0" wp14:anchorId="759918EE" wp14:editId="4A0BA9FE">
            <wp:extent cx="6858000" cy="3745865"/>
            <wp:effectExtent l="0" t="0" r="0" b="6985"/>
            <wp:docPr id="18" name="Picture 1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E682" w14:textId="334E01ED" w:rsidR="00633165" w:rsidRDefault="00633165" w:rsidP="00852D45">
      <w:pPr>
        <w:rPr>
          <w:rFonts w:ascii="Bookman Old Style" w:hAnsi="Bookman Old Style"/>
          <w:noProof/>
          <w:color w:val="0081B3" w:themeColor="accent6" w:themeShade="BF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622E9028" wp14:editId="207791BD">
                <wp:extent cx="304800" cy="304800"/>
                <wp:effectExtent l="0" t="0" r="0" b="0"/>
                <wp:docPr id="13" name="Rectangl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6053CF" id="Rectangle 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F+REsT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</w:p>
    <w:p w14:paraId="52ACB88A" w14:textId="207490D4" w:rsidR="00633165" w:rsidRDefault="00633165" w:rsidP="00852D45">
      <w:pPr>
        <w:rPr>
          <w:rFonts w:ascii="Bookman Old Style" w:hAnsi="Bookman Old Style"/>
          <w:noProof/>
          <w:color w:val="0081B3" w:themeColor="accent6" w:themeShade="BF"/>
          <w:sz w:val="28"/>
          <w:szCs w:val="28"/>
        </w:rPr>
      </w:pPr>
    </w:p>
    <w:p w14:paraId="32E4E830" w14:textId="12AC44BE" w:rsidR="00633165" w:rsidRDefault="00633165" w:rsidP="00852D45">
      <w:pPr>
        <w:rPr>
          <w:rFonts w:ascii="Bookman Old Style" w:hAnsi="Bookman Old Style"/>
          <w:noProof/>
          <w:color w:val="0081B3" w:themeColor="accent6" w:themeShade="BF"/>
          <w:sz w:val="28"/>
          <w:szCs w:val="28"/>
        </w:rPr>
      </w:pPr>
    </w:p>
    <w:p w14:paraId="75D5F58D" w14:textId="2C3A1BD5" w:rsidR="00633165" w:rsidRDefault="00633165" w:rsidP="00852D45">
      <w:pPr>
        <w:rPr>
          <w:rFonts w:ascii="Bookman Old Style" w:hAnsi="Bookman Old Style"/>
          <w:noProof/>
          <w:color w:val="0081B3" w:themeColor="accent6" w:themeShade="BF"/>
          <w:sz w:val="28"/>
          <w:szCs w:val="28"/>
        </w:rPr>
      </w:pPr>
    </w:p>
    <w:p w14:paraId="4C4A8CBA" w14:textId="630586F2" w:rsidR="00633165" w:rsidRDefault="00633165" w:rsidP="00852D45">
      <w:pPr>
        <w:rPr>
          <w:rFonts w:ascii="Bookman Old Style" w:hAnsi="Bookman Old Style"/>
          <w:noProof/>
          <w:color w:val="0081B3" w:themeColor="accent6" w:themeShade="BF"/>
          <w:sz w:val="28"/>
          <w:szCs w:val="28"/>
        </w:rPr>
      </w:pPr>
    </w:p>
    <w:p w14:paraId="6616E7C6" w14:textId="17C68C6C" w:rsidR="00633165" w:rsidRDefault="00633165" w:rsidP="00852D45">
      <w:pPr>
        <w:rPr>
          <w:rFonts w:ascii="Bookman Old Style" w:hAnsi="Bookman Old Style"/>
          <w:noProof/>
          <w:color w:val="0081B3" w:themeColor="accent6" w:themeShade="BF"/>
          <w:sz w:val="28"/>
          <w:szCs w:val="28"/>
        </w:rPr>
      </w:pPr>
    </w:p>
    <w:p w14:paraId="3918C8ED" w14:textId="77777777" w:rsidR="004055EF" w:rsidRDefault="004055EF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485F245" w14:textId="5B663D69" w:rsidR="00633165" w:rsidRDefault="004055EF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4055EF">
        <w:rPr>
          <w:rFonts w:ascii="Bookman Old Style" w:hAnsi="Bookman Old Style"/>
          <w:color w:val="0081B3" w:themeColor="accent6" w:themeShade="BF"/>
          <w:sz w:val="28"/>
          <w:szCs w:val="28"/>
        </w:rPr>
        <w:drawing>
          <wp:inline distT="0" distB="0" distL="0" distR="0" wp14:anchorId="4364A98B" wp14:editId="6A7E345F">
            <wp:extent cx="6240780" cy="3702863"/>
            <wp:effectExtent l="0" t="0" r="7620" b="0"/>
            <wp:docPr id="19" name="Picture 1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1242" cy="370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C2E0" w14:textId="5DFCF668" w:rsidR="004055EF" w:rsidRDefault="004055EF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4055EF">
        <w:rPr>
          <w:rFonts w:ascii="Bookman Old Style" w:hAnsi="Bookman Old Style"/>
          <w:color w:val="0081B3" w:themeColor="accent6" w:themeShade="BF"/>
          <w:sz w:val="28"/>
          <w:szCs w:val="28"/>
        </w:rPr>
        <w:drawing>
          <wp:inline distT="0" distB="0" distL="0" distR="0" wp14:anchorId="1BCDA7EE" wp14:editId="64459F4B">
            <wp:extent cx="6507480" cy="3476681"/>
            <wp:effectExtent l="0" t="0" r="7620" b="9525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08154" cy="347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DEC7" w14:textId="488CCE02" w:rsidR="004055EF" w:rsidRDefault="004055EF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5CC7EEC7" w14:textId="03E836AA" w:rsidR="004055EF" w:rsidRDefault="004055EF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4055EF">
        <w:rPr>
          <w:rFonts w:ascii="Bookman Old Style" w:hAnsi="Bookman Old Style"/>
          <w:color w:val="0081B3" w:themeColor="accent6" w:themeShade="BF"/>
          <w:sz w:val="28"/>
          <w:szCs w:val="28"/>
        </w:rPr>
        <w:lastRenderedPageBreak/>
        <w:drawing>
          <wp:inline distT="0" distB="0" distL="0" distR="0" wp14:anchorId="21ACC2ED" wp14:editId="52759529">
            <wp:extent cx="6858000" cy="3923030"/>
            <wp:effectExtent l="0" t="0" r="0" b="127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D964" w14:textId="38DCA92F" w:rsidR="004055EF" w:rsidRDefault="004055EF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04534AF7" w14:textId="1972A541" w:rsidR="004055EF" w:rsidRDefault="004055EF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4055EF">
        <w:rPr>
          <w:rFonts w:ascii="Bookman Old Style" w:hAnsi="Bookman Old Style"/>
          <w:color w:val="0081B3" w:themeColor="accent6" w:themeShade="BF"/>
          <w:sz w:val="28"/>
          <w:szCs w:val="28"/>
        </w:rPr>
        <w:drawing>
          <wp:inline distT="0" distB="0" distL="0" distR="0" wp14:anchorId="75E0F813" wp14:editId="108A01C5">
            <wp:extent cx="6858000" cy="3425825"/>
            <wp:effectExtent l="0" t="0" r="0" b="3175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7B6A" w14:textId="4231FF32" w:rsidR="004055EF" w:rsidRDefault="004055EF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1317FEAD" w14:textId="1A9200B3" w:rsidR="004055EF" w:rsidRDefault="004055EF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6E31A24D" w14:textId="012C448F" w:rsidR="004055EF" w:rsidRDefault="004055EF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1A4EDAAC" w14:textId="5E27BF37" w:rsidR="004055EF" w:rsidRDefault="004055EF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35DF984E" w14:textId="351CF621" w:rsidR="004055EF" w:rsidRPr="003E6FE6" w:rsidRDefault="004055EF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4055EF">
        <w:rPr>
          <w:rFonts w:ascii="Bookman Old Style" w:hAnsi="Bookman Old Style"/>
          <w:color w:val="0081B3" w:themeColor="accent6" w:themeShade="BF"/>
          <w:sz w:val="28"/>
          <w:szCs w:val="28"/>
        </w:rPr>
        <w:lastRenderedPageBreak/>
        <w:drawing>
          <wp:inline distT="0" distB="0" distL="0" distR="0" wp14:anchorId="331B275B" wp14:editId="7119FD99">
            <wp:extent cx="6858000" cy="3283585"/>
            <wp:effectExtent l="0" t="0" r="0" b="0"/>
            <wp:docPr id="24" name="Picture 2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55EF" w:rsidRPr="003E6FE6" w:rsidSect="00A71FD5">
      <w:footerReference w:type="even" r:id="rId26"/>
      <w:footerReference w:type="default" r:id="rId27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584508" w14:textId="77777777" w:rsidR="00593F01" w:rsidRDefault="00593F01" w:rsidP="00E74B29">
      <w:r>
        <w:separator/>
      </w:r>
    </w:p>
  </w:endnote>
  <w:endnote w:type="continuationSeparator" w:id="0">
    <w:p w14:paraId="467B15F7" w14:textId="77777777" w:rsidR="00593F01" w:rsidRDefault="00593F01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HeaderChar"/>
      </w:rPr>
      <w:id w:val="145936648"/>
      <w:docPartObj>
        <w:docPartGallery w:val="Page Numbers (Bottom of Page)"/>
        <w:docPartUnique/>
      </w:docPartObj>
    </w:sdtPr>
    <w:sdtEndPr>
      <w:rPr>
        <w:rStyle w:val="HeaderChar"/>
      </w:rPr>
    </w:sdtEndPr>
    <w:sdtContent>
      <w:p w14:paraId="0630B53B" w14:textId="77777777" w:rsidR="00E74B29" w:rsidRDefault="00E74B29" w:rsidP="006709F1">
        <w:pPr>
          <w:pStyle w:val="Footer"/>
          <w:rPr>
            <w:rStyle w:val="HeaderChar"/>
          </w:rPr>
        </w:pPr>
        <w:r>
          <w:rPr>
            <w:rStyle w:val="HeaderChar"/>
          </w:rPr>
          <w:fldChar w:fldCharType="begin"/>
        </w:r>
        <w:r>
          <w:rPr>
            <w:rStyle w:val="HeaderChar"/>
          </w:rPr>
          <w:instrText xml:space="preserve"> PAGE </w:instrText>
        </w:r>
        <w:r>
          <w:rPr>
            <w:rStyle w:val="HeaderChar"/>
          </w:rPr>
          <w:fldChar w:fldCharType="end"/>
        </w:r>
      </w:p>
    </w:sdtContent>
  </w:sdt>
  <w:p w14:paraId="15A54AF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EBCB3C" w14:textId="77777777" w:rsidR="00E74B29" w:rsidRDefault="00E74B29" w:rsidP="006709F1">
    <w:pPr>
      <w:pStyle w:val="Footer"/>
      <w:rPr>
        <w:rStyle w:val="HeaderChar"/>
      </w:rPr>
    </w:pPr>
  </w:p>
  <w:tbl>
    <w:tblPr>
      <w:tblStyle w:val="Heading4Char"/>
      <w:tblW w:w="0" w:type="auto"/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17D515F3" w14:textId="77777777" w:rsidTr="006709F1">
      <w:tc>
        <w:tcPr>
          <w:tcW w:w="1079" w:type="dxa"/>
        </w:tcPr>
        <w:p w14:paraId="37E0AC84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414722BD" w14:textId="51FF2A9B" w:rsidR="00E74B29" w:rsidRPr="00874FE7" w:rsidRDefault="00E74B29" w:rsidP="006709F1">
          <w:pPr>
            <w:pStyle w:val="Footer"/>
          </w:pPr>
        </w:p>
      </w:tc>
      <w:tc>
        <w:tcPr>
          <w:tcW w:w="3237" w:type="dxa"/>
        </w:tcPr>
        <w:sdt>
          <w:sdtPr>
            <w:rPr>
              <w:rStyle w:val="HeaderCha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HeaderChar"/>
            </w:rPr>
          </w:sdtEndPr>
          <w:sdtContent>
            <w:p w14:paraId="610C7DE1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37461D0C" w14:textId="77777777" w:rsidR="00E74B29" w:rsidRPr="00E74B29" w:rsidRDefault="00E74B29" w:rsidP="006709F1">
          <w:pPr>
            <w:pStyle w:val="Footer"/>
          </w:pPr>
        </w:p>
      </w:tc>
    </w:tr>
  </w:tbl>
  <w:p w14:paraId="64B7D4C8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DB1344" w14:textId="77777777" w:rsidR="00593F01" w:rsidRDefault="00593F01" w:rsidP="00E74B29">
      <w:r>
        <w:separator/>
      </w:r>
    </w:p>
  </w:footnote>
  <w:footnote w:type="continuationSeparator" w:id="0">
    <w:p w14:paraId="22B17FE7" w14:textId="77777777" w:rsidR="00593F01" w:rsidRDefault="00593F01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B27D7D"/>
    <w:multiLevelType w:val="hybridMultilevel"/>
    <w:tmpl w:val="471693FE"/>
    <w:lvl w:ilvl="0" w:tplc="F4FAA87C">
      <w:start w:val="1"/>
      <w:numFmt w:val="lowerRoman"/>
      <w:lvlText w:val="(%1)"/>
      <w:lvlJc w:val="left"/>
      <w:pPr>
        <w:ind w:left="1080" w:hanging="72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FB151F"/>
    <w:multiLevelType w:val="hybridMultilevel"/>
    <w:tmpl w:val="5E6CEEC6"/>
    <w:lvl w:ilvl="0" w:tplc="2D02F7A6">
      <w:start w:val="1"/>
      <w:numFmt w:val="lowerRoman"/>
      <w:lvlText w:val="(%1)"/>
      <w:lvlJc w:val="left"/>
      <w:pPr>
        <w:ind w:left="1080" w:hanging="72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2327BF"/>
    <w:multiLevelType w:val="hybridMultilevel"/>
    <w:tmpl w:val="886E83A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7YwMTcwszQ2NTACkko6SsGpxcWZ+XkgBYZmtQDVL6y5LQAAAA=="/>
  </w:docVars>
  <w:rsids>
    <w:rsidRoot w:val="00092E41"/>
    <w:rsid w:val="000117F2"/>
    <w:rsid w:val="00086FA5"/>
    <w:rsid w:val="00092E41"/>
    <w:rsid w:val="00096D6B"/>
    <w:rsid w:val="000B3459"/>
    <w:rsid w:val="000D498B"/>
    <w:rsid w:val="000E4641"/>
    <w:rsid w:val="000E4848"/>
    <w:rsid w:val="00103BF5"/>
    <w:rsid w:val="001172D0"/>
    <w:rsid w:val="0012706B"/>
    <w:rsid w:val="00151F66"/>
    <w:rsid w:val="00177F8D"/>
    <w:rsid w:val="00185F4A"/>
    <w:rsid w:val="001E2928"/>
    <w:rsid w:val="002012DC"/>
    <w:rsid w:val="00210FE7"/>
    <w:rsid w:val="00213F83"/>
    <w:rsid w:val="00222F68"/>
    <w:rsid w:val="00252F82"/>
    <w:rsid w:val="0028001F"/>
    <w:rsid w:val="00292A7D"/>
    <w:rsid w:val="002951EB"/>
    <w:rsid w:val="002D2200"/>
    <w:rsid w:val="002E6840"/>
    <w:rsid w:val="002F5EF3"/>
    <w:rsid w:val="003030E0"/>
    <w:rsid w:val="003078DD"/>
    <w:rsid w:val="003172A2"/>
    <w:rsid w:val="003A49C6"/>
    <w:rsid w:val="003B5034"/>
    <w:rsid w:val="003E6FE6"/>
    <w:rsid w:val="003F3D1D"/>
    <w:rsid w:val="004055EF"/>
    <w:rsid w:val="0040564B"/>
    <w:rsid w:val="00414139"/>
    <w:rsid w:val="00431F6C"/>
    <w:rsid w:val="004772D3"/>
    <w:rsid w:val="0048120C"/>
    <w:rsid w:val="004909D9"/>
    <w:rsid w:val="00491DC0"/>
    <w:rsid w:val="004A2747"/>
    <w:rsid w:val="00505803"/>
    <w:rsid w:val="00506238"/>
    <w:rsid w:val="00521481"/>
    <w:rsid w:val="0056636B"/>
    <w:rsid w:val="00591561"/>
    <w:rsid w:val="00593F01"/>
    <w:rsid w:val="005D5CD5"/>
    <w:rsid w:val="00633165"/>
    <w:rsid w:val="0063405E"/>
    <w:rsid w:val="00651CD3"/>
    <w:rsid w:val="00665110"/>
    <w:rsid w:val="0066611F"/>
    <w:rsid w:val="006709F1"/>
    <w:rsid w:val="006862BA"/>
    <w:rsid w:val="006C35E1"/>
    <w:rsid w:val="006C50B1"/>
    <w:rsid w:val="006C60E6"/>
    <w:rsid w:val="0070073D"/>
    <w:rsid w:val="00725B78"/>
    <w:rsid w:val="00742988"/>
    <w:rsid w:val="00764F3D"/>
    <w:rsid w:val="007B2586"/>
    <w:rsid w:val="007C06BD"/>
    <w:rsid w:val="00837914"/>
    <w:rsid w:val="008456ED"/>
    <w:rsid w:val="00852D45"/>
    <w:rsid w:val="00870AFF"/>
    <w:rsid w:val="00874FE7"/>
    <w:rsid w:val="008937D5"/>
    <w:rsid w:val="008B6E24"/>
    <w:rsid w:val="008E13E6"/>
    <w:rsid w:val="00952F7D"/>
    <w:rsid w:val="0095449D"/>
    <w:rsid w:val="0095496A"/>
    <w:rsid w:val="009A38BA"/>
    <w:rsid w:val="00A03001"/>
    <w:rsid w:val="00A2377C"/>
    <w:rsid w:val="00A25FB5"/>
    <w:rsid w:val="00A51642"/>
    <w:rsid w:val="00A558A1"/>
    <w:rsid w:val="00A71FD5"/>
    <w:rsid w:val="00A81149"/>
    <w:rsid w:val="00B43E11"/>
    <w:rsid w:val="00BA1369"/>
    <w:rsid w:val="00BF3430"/>
    <w:rsid w:val="00C466AA"/>
    <w:rsid w:val="00C755AB"/>
    <w:rsid w:val="00CA4663"/>
    <w:rsid w:val="00CB7EC7"/>
    <w:rsid w:val="00CD6D7B"/>
    <w:rsid w:val="00CE66ED"/>
    <w:rsid w:val="00D36246"/>
    <w:rsid w:val="00D43125"/>
    <w:rsid w:val="00D62ADF"/>
    <w:rsid w:val="00D66A3A"/>
    <w:rsid w:val="00DF198B"/>
    <w:rsid w:val="00E01325"/>
    <w:rsid w:val="00E74B29"/>
    <w:rsid w:val="00EC65D8"/>
    <w:rsid w:val="00ED1947"/>
    <w:rsid w:val="00EF7945"/>
    <w:rsid w:val="00F32F86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70E79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A2747"/>
    <w:rPr>
      <w:rFonts w:ascii="Times New Roman" w:eastAsia="Times New Roman" w:hAnsi="Times New Roman" w:cs="Times New Roman"/>
      <w:lang w:val="en-IN" w:eastAsia="en-IN" w:bidi="hi-IN"/>
    </w:rPr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eastAsiaTheme="minorHAnsi" w:hAnsiTheme="majorHAnsi" w:cstheme="minorBidi"/>
      <w:b/>
      <w:color w:val="476166" w:themeColor="accent1"/>
      <w:sz w:val="52"/>
      <w:szCs w:val="52"/>
      <w:lang w:val="en-US" w:eastAsia="en-US" w:bidi="ar-SA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rFonts w:asciiTheme="minorHAnsi" w:eastAsiaTheme="minorHAnsi" w:hAnsiTheme="minorHAnsi" w:cstheme="minorBidi"/>
      <w:b/>
      <w:sz w:val="48"/>
      <w:szCs w:val="48"/>
      <w:lang w:val="en-US" w:eastAsia="en-US" w:bidi="ar-SA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GraphicAnchor">
    <w:name w:val="Graphic Anchor"/>
    <w:basedOn w:val="Normal"/>
    <w:uiPriority w:val="8"/>
    <w:qFormat/>
    <w:rsid w:val="00DF198B"/>
    <w:rPr>
      <w:rFonts w:asciiTheme="minorHAnsi" w:eastAsiaTheme="minorHAnsi" w:hAnsiTheme="minorHAnsi" w:cstheme="minorBidi"/>
      <w:sz w:val="10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eastAsiaTheme="minorHAnsi"/>
      <w:sz w:val="18"/>
      <w:szCs w:val="18"/>
      <w:lang w:val="en-US" w:eastAsia="en-US"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ext">
    <w:name w:val="Text"/>
    <w:basedOn w:val="Normal"/>
    <w:uiPriority w:val="5"/>
    <w:qFormat/>
    <w:rsid w:val="00874FE7"/>
    <w:rPr>
      <w:rFonts w:asciiTheme="minorHAnsi" w:eastAsiaTheme="minorHAnsi" w:hAnsiTheme="minorHAnsi" w:cstheme="minorBidi"/>
      <w:sz w:val="28"/>
      <w:szCs w:val="28"/>
      <w:lang w:val="en-US" w:eastAsia="en-US" w:bidi="ar-SA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eastAsiaTheme="minorHAnsi" w:hAnsiTheme="majorHAnsi" w:cstheme="minorBidi"/>
      <w:b/>
      <w:color w:val="476166" w:themeColor="accent1"/>
      <w:lang w:val="en-US" w:eastAsia="en-US" w:bidi="ar-SA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character" w:styleId="PageNumber">
    <w:name w:val="page number"/>
    <w:basedOn w:val="DefaultParagraphFont"/>
    <w:uiPriority w:val="99"/>
    <w:semiHidden/>
    <w:rsid w:val="00E74B29"/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rFonts w:asciiTheme="minorHAnsi" w:eastAsiaTheme="minorHAnsi" w:hAnsiTheme="minorHAnsi" w:cstheme="minorBidi"/>
      <w:color w:val="476166" w:themeColor="accent1"/>
      <w:sz w:val="96"/>
      <w:szCs w:val="96"/>
      <w:lang w:val="en-US" w:eastAsia="en-US" w:bidi="ar-SA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customStyle="1" w:styleId="Default">
    <w:name w:val="Default"/>
    <w:rsid w:val="008B6E24"/>
    <w:pPr>
      <w:autoSpaceDE w:val="0"/>
      <w:autoSpaceDN w:val="0"/>
      <w:adjustRightInd w:val="0"/>
    </w:pPr>
    <w:rPr>
      <w:rFonts w:ascii="Calibri" w:hAnsi="Calibri" w:cs="Calibri"/>
      <w:color w:val="000000"/>
      <w:lang w:val="en-IN" w:bidi="hi-IN"/>
    </w:rPr>
  </w:style>
  <w:style w:type="paragraph" w:styleId="ListParagraph">
    <w:name w:val="List Paragraph"/>
    <w:basedOn w:val="Normal"/>
    <w:uiPriority w:val="34"/>
    <w:semiHidden/>
    <w:qFormat/>
    <w:rsid w:val="003E6FE6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2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2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7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9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8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08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8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9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9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39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3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3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9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66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8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9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0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55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2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8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9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51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3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29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2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9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5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60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6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9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1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5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4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81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1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0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1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26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4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89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8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7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83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37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7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0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6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4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0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26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1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0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7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3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58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2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7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43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1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9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08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63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3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36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2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4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08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1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3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64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7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95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1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5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04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3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6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14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09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00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jne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D6A9C88-0F81-4B9D-AB62-584CECB03BE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15</Pages>
  <Words>1202</Words>
  <Characters>6853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2021-09-09T11:19:00Z</dcterms:created>
  <dcterms:modified xsi:type="dcterms:W3CDTF">2021-11-18T18:43:00Z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