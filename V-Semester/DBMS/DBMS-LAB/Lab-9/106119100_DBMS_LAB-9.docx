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1BD4095C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6862BA">
              <w:rPr>
                <w:sz w:val="64"/>
                <w:szCs w:val="64"/>
                <w:u w:val="single"/>
              </w:rPr>
              <w:t>9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2C5F0B3C" w:rsidR="00CE66ED" w:rsidRDefault="00CE66ED" w:rsidP="00CE66ED"/>
    <w:p w14:paraId="553ED955" w14:textId="6724783B" w:rsidR="00431F6C" w:rsidRDefault="00431F6C" w:rsidP="00CE66ED"/>
    <w:p w14:paraId="6F082D94" w14:textId="76660B34" w:rsidR="002E6840" w:rsidRDefault="002E6840" w:rsidP="00CE66ED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lastRenderedPageBreak/>
        <w:t>1)</w:t>
      </w:r>
    </w:p>
    <w:p w14:paraId="01221B7E" w14:textId="5F3D7351" w:rsidR="00506238" w:rsidRDefault="002E6840" w:rsidP="002E6840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  <w:r w:rsidRPr="002E6840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a. </w:t>
      </w:r>
      <w:r w:rsidRPr="002E6840"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>Demonstrating DTD</w:t>
      </w:r>
      <w:r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>:</w:t>
      </w:r>
    </w:p>
    <w:p w14:paraId="537DD31A" w14:textId="1D185CC5" w:rsidR="002E6840" w:rsidRDefault="002E6840" w:rsidP="002E6840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</w:p>
    <w:p w14:paraId="4AABC09E" w14:textId="21875ECA" w:rsidR="002E6840" w:rsidRDefault="002E6840" w:rsidP="002E6840">
      <w:pPr>
        <w:ind w:firstLine="720"/>
        <w:rPr>
          <w:rFonts w:ascii="Bookman Old Style" w:hAnsi="Bookman Old Style"/>
          <w:i/>
          <w:iCs/>
          <w:sz w:val="32"/>
          <w:szCs w:val="32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</w:t>
      </w:r>
      <w:r w:rsidR="004772D3">
        <w:rPr>
          <w:rFonts w:ascii="Bookman Old Style" w:hAnsi="Bookman Old Style"/>
          <w:b/>
          <w:bCs/>
          <w:sz w:val="32"/>
          <w:szCs w:val="32"/>
        </w:rPr>
        <w:t>1. f</w:t>
      </w:r>
      <w:r w:rsidRPr="002E6840">
        <w:rPr>
          <w:rFonts w:ascii="Bookman Old Style" w:hAnsi="Bookman Old Style"/>
          <w:b/>
          <w:bCs/>
          <w:sz w:val="32"/>
          <w:szCs w:val="32"/>
        </w:rPr>
        <w:t>ilename :</w:t>
      </w: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Pr="002E6840">
        <w:rPr>
          <w:rFonts w:ascii="Bookman Old Style" w:hAnsi="Bookman Old Style"/>
          <w:i/>
          <w:iCs/>
          <w:sz w:val="32"/>
          <w:szCs w:val="32"/>
        </w:rPr>
        <w:t>bookstore.dtd</w:t>
      </w:r>
    </w:p>
    <w:p w14:paraId="398C490D" w14:textId="46B38A1E" w:rsidR="002E6840" w:rsidRPr="002E6840" w:rsidRDefault="002E6840" w:rsidP="002E6840">
      <w:pPr>
        <w:rPr>
          <w:rFonts w:ascii="Bookman Old Style" w:hAnsi="Bookman Old Style"/>
          <w:sz w:val="32"/>
          <w:szCs w:val="32"/>
        </w:rPr>
      </w:pPr>
      <w:r>
        <w:rPr>
          <w:rFonts w:ascii="Bookman Old Style" w:hAnsi="Bookman Old Style"/>
          <w:i/>
          <w:iCs/>
          <w:sz w:val="32"/>
          <w:szCs w:val="32"/>
        </w:rPr>
        <w:t xml:space="preserve">   </w:t>
      </w:r>
    </w:p>
    <w:p w14:paraId="3D25A8C5" w14:textId="77777777" w:rsid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</w:p>
    <w:p w14:paraId="5C83688E" w14:textId="5BB4AB8A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bookstore (book+)&gt;</w:t>
      </w:r>
    </w:p>
    <w:p w14:paraId="384F035A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book (</w:t>
      </w:r>
      <w:proofErr w:type="spellStart"/>
      <w:r w:rsidRPr="00852D45">
        <w:rPr>
          <w:rFonts w:ascii="Inconsolata" w:hAnsi="Inconsolata"/>
          <w:color w:val="C9D1D9"/>
          <w:sz w:val="28"/>
          <w:szCs w:val="28"/>
        </w:rPr>
        <w:t>title,author,category,isbn,publisher,edition,price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)&gt;</w:t>
      </w:r>
    </w:p>
    <w:p w14:paraId="4A405F86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title (#PCDATA)&gt;</w:t>
      </w:r>
    </w:p>
    <w:p w14:paraId="229D6AA1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author (#PCDATA)&gt;</w:t>
      </w:r>
    </w:p>
    <w:p w14:paraId="0C1058E4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category (#PCDATA)&gt;</w:t>
      </w:r>
    </w:p>
    <w:p w14:paraId="6A2ED15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 xml:space="preserve">&lt;!ELEMENT </w:t>
      </w:r>
      <w:proofErr w:type="spellStart"/>
      <w:r w:rsidRPr="00852D45">
        <w:rPr>
          <w:rFonts w:ascii="Inconsolata" w:hAnsi="Inconsolata"/>
          <w:color w:val="C9D1D9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 xml:space="preserve"> (#PCDATA)&gt;</w:t>
      </w:r>
    </w:p>
    <w:p w14:paraId="2122888C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publisher (#PCDATA)&gt;</w:t>
      </w:r>
    </w:p>
    <w:p w14:paraId="44DD1955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edition (#PCDATA)&gt;</w:t>
      </w:r>
    </w:p>
    <w:p w14:paraId="7121ADBD" w14:textId="68C86D06" w:rsidR="00852D45" w:rsidRPr="003E6FE6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&lt;!ELEMENT price (#PCDATA)&gt;</w:t>
      </w:r>
    </w:p>
    <w:p w14:paraId="6C0B68C0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</w:p>
    <w:p w14:paraId="46B4AA8D" w14:textId="48FCD590" w:rsidR="002E6840" w:rsidRDefault="002E6840" w:rsidP="00852D45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2699DE97" w14:textId="77FD0232" w:rsidR="00852D45" w:rsidRDefault="00852D45" w:rsidP="00852D45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404A32F9" w14:textId="13A10712" w:rsidR="00852D45" w:rsidRDefault="004772D3" w:rsidP="00852D45">
      <w:pPr>
        <w:ind w:firstLine="720"/>
        <w:rPr>
          <w:rFonts w:ascii="Bookman Old Style" w:hAnsi="Bookman Old Style"/>
          <w:i/>
          <w:iCs/>
          <w:sz w:val="32"/>
          <w:szCs w:val="32"/>
        </w:rPr>
      </w:pPr>
      <w:r>
        <w:rPr>
          <w:rFonts w:ascii="Bookman Old Style" w:hAnsi="Bookman Old Style"/>
          <w:b/>
          <w:bCs/>
          <w:sz w:val="32"/>
          <w:szCs w:val="32"/>
        </w:rPr>
        <w:t xml:space="preserve">2. </w:t>
      </w:r>
      <w:r w:rsidR="00852D45" w:rsidRPr="002E6840">
        <w:rPr>
          <w:rFonts w:ascii="Bookman Old Style" w:hAnsi="Bookman Old Style"/>
          <w:b/>
          <w:bCs/>
          <w:sz w:val="32"/>
          <w:szCs w:val="32"/>
        </w:rPr>
        <w:t>filename :</w:t>
      </w:r>
      <w:r w:rsidR="00852D45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="00852D45"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 w:rsidR="00852D45">
        <w:rPr>
          <w:rFonts w:ascii="Bookman Old Style" w:hAnsi="Bookman Old Style"/>
          <w:i/>
          <w:iCs/>
          <w:sz w:val="32"/>
          <w:szCs w:val="32"/>
        </w:rPr>
        <w:t>xml</w:t>
      </w:r>
    </w:p>
    <w:p w14:paraId="2398E6D4" w14:textId="3BDC09B7" w:rsidR="004A2747" w:rsidRDefault="004A2747" w:rsidP="00852D45">
      <w:pPr>
        <w:ind w:firstLine="720"/>
        <w:rPr>
          <w:rFonts w:ascii="Bookman Old Style" w:hAnsi="Bookman Old Style"/>
          <w:i/>
          <w:iCs/>
          <w:sz w:val="32"/>
          <w:szCs w:val="32"/>
        </w:rPr>
      </w:pPr>
    </w:p>
    <w:p w14:paraId="036D7BE3" w14:textId="77777777" w:rsidR="004A2747" w:rsidRDefault="004A2747" w:rsidP="00852D45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512F5DCE" w14:textId="77777777" w:rsid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</w:p>
    <w:p w14:paraId="36969B5C" w14:textId="2BF42B56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&lt;?</w:t>
      </w:r>
      <w:r w:rsidRPr="00852D45">
        <w:rPr>
          <w:rFonts w:ascii="Inconsolata" w:hAnsi="Inconsolata"/>
          <w:color w:val="7EE787"/>
          <w:sz w:val="28"/>
          <w:szCs w:val="28"/>
        </w:rPr>
        <w:t>xml</w:t>
      </w:r>
      <w:r w:rsidRPr="00852D45">
        <w:rPr>
          <w:rFonts w:ascii="Inconsolata" w:hAnsi="Inconsolata"/>
          <w:color w:val="79C0FF"/>
          <w:sz w:val="28"/>
          <w:szCs w:val="28"/>
        </w:rPr>
        <w:t xml:space="preserve"> version</w:t>
      </w:r>
      <w:r w:rsidRPr="00852D45">
        <w:rPr>
          <w:rFonts w:ascii="Inconsolata" w:hAnsi="Inconsolata"/>
          <w:color w:val="C9D1D9"/>
          <w:sz w:val="28"/>
          <w:szCs w:val="28"/>
        </w:rPr>
        <w:t>=</w:t>
      </w:r>
      <w:r w:rsidRPr="00852D45">
        <w:rPr>
          <w:rFonts w:ascii="Inconsolata" w:hAnsi="Inconsolata"/>
          <w:color w:val="A5D6FF"/>
          <w:sz w:val="28"/>
          <w:szCs w:val="28"/>
        </w:rPr>
        <w:t>"1.0"</w:t>
      </w:r>
      <w:r w:rsidRPr="00852D45">
        <w:rPr>
          <w:rFonts w:ascii="Inconsolata" w:hAnsi="Inconsolata"/>
          <w:color w:val="C9D1D9"/>
          <w:sz w:val="28"/>
          <w:szCs w:val="28"/>
        </w:rPr>
        <w:t>?&gt;</w:t>
      </w:r>
    </w:p>
    <w:p w14:paraId="4AD2F0C3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&lt;!</w:t>
      </w:r>
      <w:r w:rsidRPr="00852D45">
        <w:rPr>
          <w:rFonts w:ascii="Inconsolata" w:hAnsi="Inconsolata"/>
          <w:color w:val="FF7B72"/>
          <w:sz w:val="28"/>
          <w:szCs w:val="28"/>
        </w:rPr>
        <w:t>DOCTYPE</w:t>
      </w:r>
      <w:r w:rsidRPr="00852D45">
        <w:rPr>
          <w:rFonts w:ascii="Inconsolata" w:hAnsi="Inconsolata"/>
          <w:color w:val="C9D1D9"/>
          <w:sz w:val="28"/>
          <w:szCs w:val="28"/>
        </w:rPr>
        <w:t xml:space="preserve"> </w:t>
      </w:r>
      <w:r w:rsidRPr="00852D45">
        <w:rPr>
          <w:rFonts w:ascii="Inconsolata" w:hAnsi="Inconsolata"/>
          <w:color w:val="79C0FF"/>
          <w:sz w:val="28"/>
          <w:szCs w:val="28"/>
        </w:rPr>
        <w:t>bookstore</w:t>
      </w:r>
      <w:r w:rsidRPr="00852D45">
        <w:rPr>
          <w:rFonts w:ascii="Inconsolata" w:hAnsi="Inconsolata"/>
          <w:color w:val="C9D1D9"/>
          <w:sz w:val="28"/>
          <w:szCs w:val="28"/>
        </w:rPr>
        <w:t xml:space="preserve"> SYSTEM "bookstore.dtd"&gt;</w:t>
      </w:r>
    </w:p>
    <w:p w14:paraId="196B489A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&lt;</w:t>
      </w:r>
      <w:r w:rsidRPr="00852D45">
        <w:rPr>
          <w:rFonts w:ascii="Inconsolata" w:hAnsi="Inconsolata"/>
          <w:color w:val="7EE787"/>
          <w:sz w:val="28"/>
          <w:szCs w:val="28"/>
        </w:rPr>
        <w:t>bookstore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43CCF4A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28D30AD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&gt;XML Developer's Guide&lt;/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43543904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&gt;Gambardella, Matthew&lt;/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111C36E8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&gt;textbook&lt;/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02731DB4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&gt;111111&lt;/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15473771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852D45">
        <w:rPr>
          <w:rFonts w:ascii="Inconsolata" w:hAnsi="Inconsolata"/>
          <w:color w:val="C9D1D9"/>
          <w:sz w:val="28"/>
          <w:szCs w:val="28"/>
        </w:rPr>
        <w:t>wiley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&lt;/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6826B49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&gt;second&lt;/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2FEB84E3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&gt;20.00&lt;/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955C57D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&lt;/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6A86421F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lastRenderedPageBreak/>
        <w:t>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3BA386E3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&gt;Maeve Ascendant&lt;/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0B7A9453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852D45">
        <w:rPr>
          <w:rFonts w:ascii="Inconsolata" w:hAnsi="Inconsolata"/>
          <w:color w:val="C9D1D9"/>
          <w:sz w:val="28"/>
          <w:szCs w:val="28"/>
        </w:rPr>
        <w:t>Corets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, Eva&lt;/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898F02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&gt;textbook&lt;/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1E428E6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&gt;222222&lt;/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A5E6ED1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&gt;tata&lt;/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13CE40DD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&gt;second&lt;/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6A9B185A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&gt;60.00&lt;/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5B022C21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&lt;/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D63DC5B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B097E40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&gt;Midnight Rain&lt;/</w:t>
      </w:r>
      <w:r w:rsidRPr="00852D45">
        <w:rPr>
          <w:rFonts w:ascii="Inconsolata" w:hAnsi="Inconsolata"/>
          <w:color w:val="7EE787"/>
          <w:sz w:val="28"/>
          <w:szCs w:val="28"/>
        </w:rPr>
        <w:t>title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363D4C5F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&gt;Ralls, Kim&lt;/</w:t>
      </w:r>
      <w:r w:rsidRPr="00852D45">
        <w:rPr>
          <w:rFonts w:ascii="Inconsolata" w:hAnsi="Inconsolata"/>
          <w:color w:val="7EE787"/>
          <w:sz w:val="28"/>
          <w:szCs w:val="28"/>
        </w:rPr>
        <w:t>author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68A79A5F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&gt;fiction&lt;/</w:t>
      </w:r>
      <w:r w:rsidRPr="00852D45">
        <w:rPr>
          <w:rFonts w:ascii="Inconsolata" w:hAnsi="Inconsolata"/>
          <w:color w:val="7EE787"/>
          <w:sz w:val="28"/>
          <w:szCs w:val="28"/>
        </w:rPr>
        <w:t>category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00DA21C1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&gt;333333&lt;/</w:t>
      </w:r>
      <w:proofErr w:type="spellStart"/>
      <w:r w:rsidRPr="00852D45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4B4DAA86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852D45">
        <w:rPr>
          <w:rFonts w:ascii="Inconsolata" w:hAnsi="Inconsolata"/>
          <w:color w:val="C9D1D9"/>
          <w:sz w:val="28"/>
          <w:szCs w:val="28"/>
        </w:rPr>
        <w:t>O'relilly</w:t>
      </w:r>
      <w:proofErr w:type="spellEnd"/>
      <w:r w:rsidRPr="00852D45">
        <w:rPr>
          <w:rFonts w:ascii="Inconsolata" w:hAnsi="Inconsolata"/>
          <w:color w:val="C9D1D9"/>
          <w:sz w:val="28"/>
          <w:szCs w:val="28"/>
        </w:rPr>
        <w:t>&lt;/</w:t>
      </w:r>
      <w:r w:rsidRPr="00852D45">
        <w:rPr>
          <w:rFonts w:ascii="Inconsolata" w:hAnsi="Inconsolata"/>
          <w:color w:val="7EE787"/>
          <w:sz w:val="28"/>
          <w:szCs w:val="28"/>
        </w:rPr>
        <w:t>publisher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D93C678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&gt;second&lt;/</w:t>
      </w:r>
      <w:r w:rsidRPr="00852D45">
        <w:rPr>
          <w:rFonts w:ascii="Inconsolata" w:hAnsi="Inconsolata"/>
          <w:color w:val="7EE787"/>
          <w:sz w:val="28"/>
          <w:szCs w:val="28"/>
        </w:rPr>
        <w:t>edition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2931F590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&gt;100.00&lt;/</w:t>
      </w:r>
      <w:r w:rsidRPr="00852D45">
        <w:rPr>
          <w:rFonts w:ascii="Inconsolata" w:hAnsi="Inconsolata"/>
          <w:color w:val="7EE787"/>
          <w:sz w:val="28"/>
          <w:szCs w:val="28"/>
        </w:rPr>
        <w:t>price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7CA65479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        &lt;/</w:t>
      </w:r>
      <w:r w:rsidRPr="00852D45">
        <w:rPr>
          <w:rFonts w:ascii="Inconsolata" w:hAnsi="Inconsolata"/>
          <w:color w:val="7EE787"/>
          <w:sz w:val="28"/>
          <w:szCs w:val="28"/>
        </w:rPr>
        <w:t>book</w:t>
      </w:r>
      <w:r w:rsidRPr="00852D45">
        <w:rPr>
          <w:rFonts w:ascii="Inconsolata" w:hAnsi="Inconsolata"/>
          <w:color w:val="C9D1D9"/>
          <w:sz w:val="28"/>
          <w:szCs w:val="28"/>
        </w:rPr>
        <w:t>&gt;</w:t>
      </w:r>
    </w:p>
    <w:p w14:paraId="1403AAE2" w14:textId="4F6AC455" w:rsidR="00852D45" w:rsidRPr="003E6FE6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852D45">
        <w:rPr>
          <w:rFonts w:ascii="Inconsolata" w:hAnsi="Inconsolata"/>
          <w:color w:val="C9D1D9"/>
          <w:sz w:val="28"/>
          <w:szCs w:val="28"/>
        </w:rPr>
        <w:t>    &lt;/</w:t>
      </w:r>
      <w:r w:rsidRPr="00852D45">
        <w:rPr>
          <w:rFonts w:ascii="Inconsolata" w:hAnsi="Inconsolata"/>
          <w:color w:val="7EE787"/>
          <w:sz w:val="28"/>
          <w:szCs w:val="28"/>
        </w:rPr>
        <w:t>bookstore</w:t>
      </w:r>
      <w:r w:rsidRPr="00852D45">
        <w:rPr>
          <w:rFonts w:ascii="Inconsolata" w:hAnsi="Inconsolata"/>
          <w:color w:val="C9D1D9"/>
          <w:sz w:val="28"/>
          <w:szCs w:val="28"/>
        </w:rPr>
        <w:t xml:space="preserve">&gt; </w:t>
      </w:r>
    </w:p>
    <w:p w14:paraId="4DFADCC4" w14:textId="77777777" w:rsidR="00852D45" w:rsidRPr="00852D45" w:rsidRDefault="00852D45" w:rsidP="00852D45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</w:p>
    <w:p w14:paraId="04F3FFD8" w14:textId="774A575B" w:rsidR="00852D45" w:rsidRDefault="00852D45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7A0636D7" w14:textId="5B72CED0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5E74F361" w14:textId="2F531D40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 w:rsidRPr="004A2747">
        <w:rPr>
          <w:rFonts w:ascii="Bookman Old Style" w:hAnsi="Bookman Old Style"/>
          <w:color w:val="0081B3" w:themeColor="accent6" w:themeShade="BF"/>
          <w:sz w:val="32"/>
          <w:szCs w:val="32"/>
        </w:rPr>
        <w:lastRenderedPageBreak/>
        <w:drawing>
          <wp:inline distT="0" distB="0" distL="0" distR="0" wp14:anchorId="2295E782" wp14:editId="3EF6F8E9">
            <wp:extent cx="6858000" cy="570293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59DA" w14:textId="23B7D944" w:rsidR="00852D45" w:rsidRDefault="00852D45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5F16B847" w14:textId="05A86CF0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2967F14E" w14:textId="77777777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4625BF5C" w14:textId="4144C5A9" w:rsidR="00852D45" w:rsidRDefault="003E6FE6" w:rsidP="00852D45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>b</w:t>
      </w:r>
      <w:r w:rsidR="00852D45" w:rsidRPr="002E6840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. </w:t>
      </w:r>
      <w:r w:rsidR="00852D45" w:rsidRPr="002E6840"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 xml:space="preserve">Demonstrating </w:t>
      </w:r>
      <w:r w:rsidR="008456ED"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>XSD</w:t>
      </w:r>
      <w:r w:rsidR="00852D45"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>:</w:t>
      </w:r>
    </w:p>
    <w:p w14:paraId="3A49A34B" w14:textId="4EDA29A3" w:rsidR="00852D45" w:rsidRDefault="00852D45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1F28A442" w14:textId="0DB3C731" w:rsidR="008456ED" w:rsidRDefault="008456ED" w:rsidP="008456ED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</w:t>
      </w:r>
      <w:r w:rsidR="004772D3">
        <w:rPr>
          <w:rFonts w:ascii="Bookman Old Style" w:hAnsi="Bookman Old Style"/>
          <w:b/>
          <w:bCs/>
          <w:sz w:val="32"/>
          <w:szCs w:val="32"/>
        </w:rPr>
        <w:t>1. f</w:t>
      </w:r>
      <w:r w:rsidRPr="002E6840">
        <w:rPr>
          <w:rFonts w:ascii="Bookman Old Style" w:hAnsi="Bookman Old Style"/>
          <w:b/>
          <w:bCs/>
          <w:sz w:val="32"/>
          <w:szCs w:val="32"/>
        </w:rPr>
        <w:t>ilename :</w:t>
      </w: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>
        <w:rPr>
          <w:rFonts w:ascii="Bookman Old Style" w:hAnsi="Bookman Old Style"/>
          <w:i/>
          <w:iCs/>
          <w:sz w:val="32"/>
          <w:szCs w:val="32"/>
        </w:rPr>
        <w:t>xml</w:t>
      </w:r>
    </w:p>
    <w:p w14:paraId="55A58AA4" w14:textId="77777777" w:rsid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</w:p>
    <w:p w14:paraId="1A109E73" w14:textId="5E7BFCFE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&lt;?</w:t>
      </w:r>
      <w:r w:rsidRPr="003E6FE6">
        <w:rPr>
          <w:rFonts w:ascii="Inconsolata" w:hAnsi="Inconsolata"/>
          <w:color w:val="7EE787"/>
          <w:sz w:val="28"/>
          <w:szCs w:val="28"/>
        </w:rPr>
        <w:t>xml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version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"1.0"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encoding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"iso-8859-1"</w:t>
      </w:r>
      <w:r w:rsidRPr="003E6FE6">
        <w:rPr>
          <w:rFonts w:ascii="Inconsolata" w:hAnsi="Inconsolata"/>
          <w:color w:val="C9D1D9"/>
          <w:sz w:val="28"/>
          <w:szCs w:val="28"/>
        </w:rPr>
        <w:t>?&gt;</w:t>
      </w:r>
    </w:p>
    <w:p w14:paraId="0A9B676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xs:schema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xmlns:xs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"http://www.w3.org/2001/XMLSchema"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6DA10F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"bookstore"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6CA937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xs:complexType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4877EF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xs:sequence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D1DA735" w14:textId="715A26AE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"unbounded"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25A49D4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xs:sequence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732A4E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xs:complexType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CED124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DE2F7E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74CFEA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xs:complexType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FD3480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xs:sequence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77F272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"title"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640F0C7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"author"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305E1BB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"category"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2559A68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7B555BB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"publisher"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14AD0FF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"edition"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4E4A5A7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ref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"price"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minOccurs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maxOccurs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157D31A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xs:sequence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EE6331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xs:complexType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042393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799E09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"title"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154A43D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"author"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5D189AE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"category"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13FB013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1F6B1D8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"publisher"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6B59CAB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"edition"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6EC2D18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xs:element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name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"price"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xs:string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20BBC4DC" w14:textId="77777777" w:rsid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xs:schema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2ED1C68" w14:textId="065FB552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  <w:r w:rsidRPr="003E6FE6">
        <w:rPr>
          <w:rFonts w:ascii="Inconsolata" w:hAnsi="Inconsolata"/>
          <w:color w:val="C9D1D9"/>
          <w:sz w:val="30"/>
          <w:szCs w:val="30"/>
        </w:rPr>
        <w:t xml:space="preserve"> </w:t>
      </w:r>
    </w:p>
    <w:p w14:paraId="227C3EB7" w14:textId="4417C2F7" w:rsidR="008456ED" w:rsidRDefault="008456ED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5E9F4C7B" w14:textId="2045E0DA" w:rsidR="003E6FE6" w:rsidRDefault="003E6FE6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33CFE0B1" w14:textId="1A36751B" w:rsidR="003E6FE6" w:rsidRDefault="003E6FE6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363744C8" w14:textId="01567A70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6DA3BCA1" w14:textId="3D885132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319FAEFA" w14:textId="77777777" w:rsidR="004A2747" w:rsidRDefault="004A2747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12EA0849" w14:textId="1336A193" w:rsidR="003E6FE6" w:rsidRDefault="004772D3" w:rsidP="00852D45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>
        <w:rPr>
          <w:rFonts w:ascii="Bookman Old Style" w:hAnsi="Bookman Old Style"/>
          <w:b/>
          <w:bCs/>
          <w:sz w:val="32"/>
          <w:szCs w:val="32"/>
        </w:rPr>
        <w:lastRenderedPageBreak/>
        <w:t xml:space="preserve">    2. f</w:t>
      </w:r>
      <w:r w:rsidR="003E6FE6" w:rsidRPr="002E6840">
        <w:rPr>
          <w:rFonts w:ascii="Bookman Old Style" w:hAnsi="Bookman Old Style"/>
          <w:b/>
          <w:bCs/>
          <w:sz w:val="32"/>
          <w:szCs w:val="32"/>
        </w:rPr>
        <w:t>ilename :</w:t>
      </w:r>
      <w:r w:rsidR="003E6FE6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="003E6FE6"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 w:rsidR="003E6FE6">
        <w:rPr>
          <w:rFonts w:ascii="Bookman Old Style" w:hAnsi="Bookman Old Style"/>
          <w:i/>
          <w:iCs/>
          <w:sz w:val="32"/>
          <w:szCs w:val="32"/>
        </w:rPr>
        <w:t>css</w:t>
      </w:r>
    </w:p>
    <w:p w14:paraId="45E4708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bookstore {</w:t>
      </w:r>
    </w:p>
    <w:p w14:paraId="67BEA55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orange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17DAE05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42DC3CB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book {</w:t>
      </w:r>
    </w:p>
    <w:p w14:paraId="1613438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Red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7C1176B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450435E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{</w:t>
      </w:r>
    </w:p>
    <w:p w14:paraId="4D95B13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blue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02BC8F4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16D274A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22D147C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display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block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51BAFDA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0DA296A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author {</w:t>
      </w:r>
    </w:p>
    <w:p w14:paraId="317AAFC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red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4AB7469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741B865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5EFC902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1A32904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category {</w:t>
      </w:r>
    </w:p>
    <w:p w14:paraId="20D55CB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r w:rsidRPr="003E6FE6">
        <w:rPr>
          <w:rFonts w:ascii="Inconsolata" w:hAnsi="Inconsolata"/>
          <w:color w:val="C9D1D9"/>
          <w:sz w:val="28"/>
          <w:szCs w:val="28"/>
        </w:rPr>
        <w:t>:</w:t>
      </w:r>
      <w:r w:rsidRPr="003E6FE6">
        <w:rPr>
          <w:rFonts w:ascii="Inconsolata" w:hAnsi="Inconsolata"/>
          <w:color w:val="79C0FF"/>
          <w:sz w:val="28"/>
          <w:szCs w:val="28"/>
        </w:rPr>
        <w:t>grey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3452B46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63E041D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2D4AAE3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25098CE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{</w:t>
      </w:r>
    </w:p>
    <w:p w14:paraId="7A6E6FF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green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79CA944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6BA816B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2A7CC5C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0FBCF01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edition {</w:t>
      </w:r>
    </w:p>
    <w:p w14:paraId="5E525E3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red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18F4697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737F217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6F33E29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3489A22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publisher {</w:t>
      </w:r>
    </w:p>
    <w:p w14:paraId="1F1DF15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green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5AC1055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font-weight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bold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39F6361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 xml:space="preserve">  </w:t>
      </w:r>
      <w:r w:rsidRPr="003E6FE6">
        <w:rPr>
          <w:rFonts w:ascii="Inconsolata" w:hAnsi="Inconsolata"/>
          <w:color w:val="79C0FF"/>
          <w:sz w:val="28"/>
          <w:szCs w:val="28"/>
        </w:rPr>
        <w:t>margin-left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: </w:t>
      </w:r>
      <w:r w:rsidRPr="003E6FE6">
        <w:rPr>
          <w:rFonts w:ascii="Inconsolata" w:hAnsi="Inconsolata"/>
          <w:color w:val="79C0FF"/>
          <w:sz w:val="28"/>
          <w:szCs w:val="28"/>
        </w:rPr>
        <w:t>10</w:t>
      </w:r>
      <w:r w:rsidRPr="003E6FE6">
        <w:rPr>
          <w:rFonts w:ascii="Inconsolata" w:hAnsi="Inconsolata"/>
          <w:color w:val="FF7B72"/>
          <w:sz w:val="28"/>
          <w:szCs w:val="28"/>
        </w:rPr>
        <w:t>pt</w:t>
      </w:r>
      <w:r w:rsidRPr="003E6FE6">
        <w:rPr>
          <w:rFonts w:ascii="Inconsolata" w:hAnsi="Inconsolata"/>
          <w:color w:val="C9D1D9"/>
          <w:sz w:val="28"/>
          <w:szCs w:val="28"/>
        </w:rPr>
        <w:t>;</w:t>
      </w:r>
    </w:p>
    <w:p w14:paraId="3586E52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}</w:t>
      </w:r>
    </w:p>
    <w:p w14:paraId="131100B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30"/>
          <w:szCs w:val="30"/>
        </w:rPr>
      </w:pPr>
    </w:p>
    <w:p w14:paraId="4731D918" w14:textId="77777777" w:rsidR="003E6FE6" w:rsidRDefault="003E6FE6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755DC407" w14:textId="27604D77" w:rsidR="003E6FE6" w:rsidRPr="003E6FE6" w:rsidRDefault="004772D3" w:rsidP="003E6FE6">
      <w:pPr>
        <w:rPr>
          <w:rFonts w:ascii="Bookman Old Style" w:hAnsi="Bookman Old Style"/>
          <w:i/>
          <w:iCs/>
          <w:sz w:val="32"/>
          <w:szCs w:val="32"/>
        </w:rPr>
      </w:pPr>
      <w:r>
        <w:rPr>
          <w:rFonts w:ascii="Bookman Old Style" w:hAnsi="Bookman Old Style"/>
          <w:b/>
          <w:bCs/>
          <w:sz w:val="32"/>
          <w:szCs w:val="32"/>
        </w:rPr>
        <w:t xml:space="preserve">    3. </w:t>
      </w:r>
      <w:r w:rsidR="003E6FE6" w:rsidRPr="002E6840">
        <w:rPr>
          <w:rFonts w:ascii="Bookman Old Style" w:hAnsi="Bookman Old Style"/>
          <w:b/>
          <w:bCs/>
          <w:sz w:val="32"/>
          <w:szCs w:val="32"/>
        </w:rPr>
        <w:t>filename :</w:t>
      </w:r>
      <w:r w:rsidR="003E6FE6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="003E6FE6"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 w:rsidR="003E6FE6">
        <w:rPr>
          <w:rFonts w:ascii="Bookman Old Style" w:hAnsi="Bookman Old Style"/>
          <w:i/>
          <w:iCs/>
          <w:sz w:val="32"/>
          <w:szCs w:val="32"/>
        </w:rPr>
        <w:t>xsl</w:t>
      </w:r>
    </w:p>
    <w:p w14:paraId="134D2447" w14:textId="3FB09C02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&lt;?</w:t>
      </w:r>
      <w:r w:rsidRPr="003E6FE6">
        <w:rPr>
          <w:rFonts w:ascii="Inconsolata" w:hAnsi="Inconsolata"/>
          <w:color w:val="7EE787"/>
          <w:sz w:val="28"/>
          <w:szCs w:val="28"/>
        </w:rPr>
        <w:t>xml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version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"1.0"</w:t>
      </w:r>
      <w:r w:rsidRPr="003E6FE6">
        <w:rPr>
          <w:rFonts w:ascii="Inconsolata" w:hAnsi="Inconsolata"/>
          <w:color w:val="C9D1D9"/>
          <w:sz w:val="28"/>
          <w:szCs w:val="28"/>
        </w:rPr>
        <w:t>?&gt;</w:t>
      </w:r>
    </w:p>
    <w:p w14:paraId="11756CC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&lt;?</w:t>
      </w:r>
      <w:r w:rsidRPr="003E6FE6">
        <w:rPr>
          <w:rFonts w:ascii="Inconsolata" w:hAnsi="Inconsolata"/>
          <w:color w:val="7EE787"/>
          <w:sz w:val="28"/>
          <w:szCs w:val="28"/>
        </w:rPr>
        <w:t>xml-stylesheet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"text/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css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href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"bookstore.css"</w:t>
      </w:r>
      <w:r w:rsidRPr="003E6FE6">
        <w:rPr>
          <w:rFonts w:ascii="Inconsolata" w:hAnsi="Inconsolata"/>
          <w:color w:val="C9D1D9"/>
          <w:sz w:val="28"/>
          <w:szCs w:val="28"/>
        </w:rPr>
        <w:t>?&gt;</w:t>
      </w:r>
    </w:p>
    <w:p w14:paraId="60DA852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</w:t>
      </w:r>
      <w:r w:rsidRPr="003E6FE6">
        <w:rPr>
          <w:rFonts w:ascii="Inconsolata" w:hAnsi="Inconsolata"/>
          <w:color w:val="7EE787"/>
          <w:sz w:val="28"/>
          <w:szCs w:val="28"/>
        </w:rPr>
        <w:t>bookstore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xmlns:xsi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"http:www.w3.org/2001/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xmlschema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-instance"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xsi:noNamespaceSchemaLocation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"bookstore.xsd"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A32FCD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11B800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&gt;XML Developer's Guide&lt;/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70A786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&gt;Gambardella, Matthew&lt;/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7BA2A0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&gt;textbook&lt;/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BEA951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&gt;111111&lt;/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165C78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wiley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8A466C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607A6E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&gt;20.00&lt;/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E99BD4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AFE7DA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027EA2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&gt;Maeve Ascendant&lt;/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64EBCA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Corets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, Eva&lt;/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5A7138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&gt;textbook&lt;/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5A4EDD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&gt;222222&lt;/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34656F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&gt;tata&lt;/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C82D1C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1B6211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&gt;60.00&lt;/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320A53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66EB60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049F7D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&gt;Midnight Rain&lt;/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0B6EAD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&gt;Ralls, Kim&lt;/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45D442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&gt;fiction&lt;/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90C6F8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&gt;333333&lt;/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D1F3BF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O'relilly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24CA68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19E936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&gt;100.00&lt;/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B893C3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022575D" w14:textId="0632E79C" w:rsid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bookstore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367997F" w14:textId="7BC533E2" w:rsidR="004A2747" w:rsidRDefault="003E6FE6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</w:t>
      </w:r>
    </w:p>
    <w:p w14:paraId="09CAD372" w14:textId="77777777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3B2A75D6" w14:textId="77777777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3E80311E" w14:textId="6C1B7F16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ab/>
      </w:r>
    </w:p>
    <w:p w14:paraId="4A1A2CAB" w14:textId="7E67768A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 w:rsidRPr="004A2747">
        <w:rPr>
          <w:rFonts w:ascii="Bookman Old Style" w:hAnsi="Bookman Old Style"/>
          <w:color w:val="0081B3" w:themeColor="accent6" w:themeShade="BF"/>
          <w:sz w:val="32"/>
          <w:szCs w:val="32"/>
        </w:rPr>
        <w:drawing>
          <wp:inline distT="0" distB="0" distL="0" distR="0" wp14:anchorId="623B95ED" wp14:editId="61E07A6B">
            <wp:extent cx="6858000" cy="228790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9DE2" w14:textId="77777777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1E16F7D4" w14:textId="77777777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72744F31" w14:textId="77777777" w:rsidR="004A2747" w:rsidRDefault="004A2747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0AB6F443" w14:textId="722E3A02" w:rsidR="003E6FE6" w:rsidRDefault="003E6FE6" w:rsidP="003E6FE6">
      <w:pPr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  <w:r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c</w:t>
      </w:r>
      <w:r w:rsidRPr="002E6840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. </w:t>
      </w:r>
      <w:r w:rsidRPr="002E6840"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 xml:space="preserve">Demonstrating </w:t>
      </w:r>
      <w:r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  <w:t>XSL:</w:t>
      </w:r>
    </w:p>
    <w:p w14:paraId="1E9F5B5B" w14:textId="4FD0077C" w:rsidR="003E6FE6" w:rsidRDefault="003E6FE6" w:rsidP="003E6FE6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</w:p>
    <w:p w14:paraId="19993DB1" w14:textId="3473A247" w:rsidR="003E6FE6" w:rsidRPr="003E6FE6" w:rsidRDefault="004772D3" w:rsidP="003E6FE6">
      <w:pPr>
        <w:ind w:left="720" w:firstLine="720"/>
        <w:rPr>
          <w:rFonts w:ascii="Bookman Old Style" w:hAnsi="Bookman Old Style"/>
          <w:i/>
          <w:iCs/>
          <w:sz w:val="32"/>
          <w:szCs w:val="32"/>
        </w:rPr>
      </w:pPr>
      <w:r>
        <w:rPr>
          <w:rFonts w:ascii="Bookman Old Style" w:hAnsi="Bookman Old Style"/>
          <w:b/>
          <w:bCs/>
          <w:sz w:val="32"/>
          <w:szCs w:val="32"/>
        </w:rPr>
        <w:t xml:space="preserve">1. </w:t>
      </w:r>
      <w:r w:rsidR="003E6FE6" w:rsidRPr="002E6840">
        <w:rPr>
          <w:rFonts w:ascii="Bookman Old Style" w:hAnsi="Bookman Old Style"/>
          <w:b/>
          <w:bCs/>
          <w:sz w:val="32"/>
          <w:szCs w:val="32"/>
        </w:rPr>
        <w:t>filename :</w:t>
      </w:r>
      <w:r w:rsidR="003E6FE6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="003E6FE6"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 w:rsidR="003E6FE6">
        <w:rPr>
          <w:rFonts w:ascii="Bookman Old Style" w:hAnsi="Bookman Old Style"/>
          <w:i/>
          <w:iCs/>
          <w:sz w:val="32"/>
          <w:szCs w:val="32"/>
        </w:rPr>
        <w:t>xsl</w:t>
      </w:r>
    </w:p>
    <w:p w14:paraId="7ABC01AD" w14:textId="77777777" w:rsidR="003E6FE6" w:rsidRDefault="003E6FE6" w:rsidP="003E6FE6">
      <w:pPr>
        <w:ind w:firstLine="720"/>
        <w:rPr>
          <w:rFonts w:ascii="Bookman Old Style" w:hAnsi="Bookman Old Style"/>
          <w:color w:val="0081B3" w:themeColor="accent6" w:themeShade="BF"/>
          <w:sz w:val="32"/>
          <w:szCs w:val="32"/>
          <w:u w:val="single"/>
        </w:rPr>
      </w:pPr>
    </w:p>
    <w:p w14:paraId="411A041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</w:p>
    <w:p w14:paraId="34F68FC5" w14:textId="04087C79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xsl:stylesheet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version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"1.0"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xmlns:xsl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"http://www.w3.org/1999/XSL/Transform"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1F63A3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xsl:template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match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"/"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E23BB3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html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BD26DE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head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2CFC60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&gt;bookstore&lt;/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7EC1B5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head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7E084B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body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B4FF9E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table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border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"1"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6321CA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B83274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&gt;title&lt;/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18700D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&gt;author&lt;/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337684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&gt;category&lt;/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FA9676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0EFD56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&gt;publisher&lt;/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BDB5A4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&gt;edition&lt;/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922A7D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&gt;price&lt;/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th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18E95D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6180B3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xsl:for-each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"/bookstore/book"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3720A6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906D73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"green"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67ADD6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"title"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328C876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432F26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"red"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18A228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"author"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6B5C397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C16481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"grey"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DD7EED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"category"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2FF1DA0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C466CC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"cyan"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4C6E7A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3DB1CCB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90709D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"yellow"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E10EE3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"publisher"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7A8EC86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2AA37B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"silver"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72902E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"edition"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2B626A4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99435B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bgcolor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"blue"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5DE1E2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                        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xsl:value-of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select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"price"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/&gt;</w:t>
      </w:r>
    </w:p>
    <w:p w14:paraId="7537822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td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D87FC2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4E19886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xsl:for-each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DA5084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table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F3A423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    &lt;/</w:t>
      </w:r>
      <w:r w:rsidRPr="003E6FE6">
        <w:rPr>
          <w:rFonts w:ascii="Inconsolata" w:hAnsi="Inconsolata"/>
          <w:color w:val="7EE787"/>
          <w:sz w:val="28"/>
          <w:szCs w:val="28"/>
        </w:rPr>
        <w:t>body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90BE07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&lt;/</w:t>
      </w:r>
      <w:r w:rsidRPr="003E6FE6">
        <w:rPr>
          <w:rFonts w:ascii="Inconsolata" w:hAnsi="Inconsolata"/>
          <w:color w:val="7EE787"/>
          <w:sz w:val="28"/>
          <w:szCs w:val="28"/>
        </w:rPr>
        <w:t>html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7AF524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xsl:template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BF4633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xsl:stylesheet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4D967D0" w14:textId="77777777" w:rsidR="003E6FE6" w:rsidRDefault="003E6FE6" w:rsidP="003E6FE6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</w:p>
    <w:p w14:paraId="18515F0E" w14:textId="633623A1" w:rsidR="003E6FE6" w:rsidRDefault="004772D3" w:rsidP="003E6FE6">
      <w:pPr>
        <w:ind w:firstLine="720"/>
        <w:rPr>
          <w:rFonts w:ascii="Bookman Old Style" w:hAnsi="Bookman Old Style"/>
          <w:i/>
          <w:iCs/>
          <w:sz w:val="32"/>
          <w:szCs w:val="32"/>
        </w:rPr>
      </w:pPr>
      <w:r>
        <w:rPr>
          <w:rFonts w:ascii="Bookman Old Style" w:hAnsi="Bookman Old Style"/>
          <w:b/>
          <w:bCs/>
          <w:sz w:val="32"/>
          <w:szCs w:val="32"/>
        </w:rPr>
        <w:t xml:space="preserve">2. </w:t>
      </w:r>
      <w:r w:rsidR="003E6FE6" w:rsidRPr="002E6840">
        <w:rPr>
          <w:rFonts w:ascii="Bookman Old Style" w:hAnsi="Bookman Old Style"/>
          <w:b/>
          <w:bCs/>
          <w:sz w:val="32"/>
          <w:szCs w:val="32"/>
        </w:rPr>
        <w:t>filename :</w:t>
      </w:r>
      <w:r w:rsidR="003E6FE6">
        <w:rPr>
          <w:rFonts w:ascii="Bookman Old Style" w:hAnsi="Bookman Old Style"/>
          <w:color w:val="0081B3" w:themeColor="accent6" w:themeShade="BF"/>
          <w:sz w:val="32"/>
          <w:szCs w:val="32"/>
        </w:rPr>
        <w:t xml:space="preserve">   </w:t>
      </w:r>
      <w:r w:rsidR="003E6FE6" w:rsidRPr="002E6840">
        <w:rPr>
          <w:rFonts w:ascii="Bookman Old Style" w:hAnsi="Bookman Old Style"/>
          <w:i/>
          <w:iCs/>
          <w:sz w:val="32"/>
          <w:szCs w:val="32"/>
        </w:rPr>
        <w:t>bookstore.</w:t>
      </w:r>
      <w:r w:rsidR="003E6FE6">
        <w:rPr>
          <w:rFonts w:ascii="Bookman Old Style" w:hAnsi="Bookman Old Style"/>
          <w:i/>
          <w:iCs/>
          <w:sz w:val="32"/>
          <w:szCs w:val="32"/>
        </w:rPr>
        <w:t>xml</w:t>
      </w:r>
    </w:p>
    <w:p w14:paraId="49862567" w14:textId="77777777" w:rsidR="003E6FE6" w:rsidRPr="003E6FE6" w:rsidRDefault="003E6FE6" w:rsidP="003E6FE6">
      <w:pPr>
        <w:rPr>
          <w:rFonts w:ascii="Bookman Old Style" w:hAnsi="Bookman Old Style"/>
          <w:i/>
          <w:iCs/>
          <w:sz w:val="32"/>
          <w:szCs w:val="32"/>
        </w:rPr>
      </w:pPr>
    </w:p>
    <w:p w14:paraId="7DAE79A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&lt;?</w:t>
      </w:r>
      <w:r w:rsidRPr="003E6FE6">
        <w:rPr>
          <w:rFonts w:ascii="Inconsolata" w:hAnsi="Inconsolata"/>
          <w:color w:val="7EE787"/>
          <w:sz w:val="28"/>
          <w:szCs w:val="28"/>
        </w:rPr>
        <w:t>xml-stylesheet</w:t>
      </w:r>
      <w:r w:rsidRPr="003E6FE6">
        <w:rPr>
          <w:rFonts w:ascii="Inconsolata" w:hAnsi="Inconsolata"/>
          <w:color w:val="79C0FF"/>
          <w:sz w:val="28"/>
          <w:szCs w:val="28"/>
        </w:rPr>
        <w:t xml:space="preserve"> type</w:t>
      </w:r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"text/</w:t>
      </w:r>
      <w:proofErr w:type="spellStart"/>
      <w:r w:rsidRPr="003E6FE6">
        <w:rPr>
          <w:rFonts w:ascii="Inconsolata" w:hAnsi="Inconsolata"/>
          <w:color w:val="A5D6FF"/>
          <w:sz w:val="28"/>
          <w:szCs w:val="28"/>
        </w:rPr>
        <w:t>xsl</w:t>
      </w:r>
      <w:proofErr w:type="spellEnd"/>
      <w:r w:rsidRPr="003E6FE6">
        <w:rPr>
          <w:rFonts w:ascii="Inconsolata" w:hAnsi="Inconsolata"/>
          <w:color w:val="A5D6FF"/>
          <w:sz w:val="28"/>
          <w:szCs w:val="28"/>
        </w:rPr>
        <w:t>"</w:t>
      </w:r>
      <w:r w:rsidRPr="003E6FE6">
        <w:rPr>
          <w:rFonts w:ascii="Inconsolata" w:hAnsi="Inconsolata"/>
          <w:color w:val="C9D1D9"/>
          <w:sz w:val="28"/>
          <w:szCs w:val="28"/>
        </w:rPr>
        <w:t xml:space="preserve"> </w:t>
      </w:r>
      <w:r w:rsidRPr="003E6FE6">
        <w:rPr>
          <w:rFonts w:ascii="Inconsolata" w:hAnsi="Inconsolata"/>
          <w:color w:val="79C0FF"/>
          <w:sz w:val="28"/>
          <w:szCs w:val="28"/>
        </w:rPr>
        <w:t> </w:t>
      </w:r>
      <w:proofErr w:type="spellStart"/>
      <w:r w:rsidRPr="003E6FE6">
        <w:rPr>
          <w:rFonts w:ascii="Inconsolata" w:hAnsi="Inconsolata"/>
          <w:color w:val="79C0FF"/>
          <w:sz w:val="28"/>
          <w:szCs w:val="28"/>
        </w:rPr>
        <w:t>href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=</w:t>
      </w:r>
      <w:r w:rsidRPr="003E6FE6">
        <w:rPr>
          <w:rFonts w:ascii="Inconsolata" w:hAnsi="Inconsolata"/>
          <w:color w:val="A5D6FF"/>
          <w:sz w:val="28"/>
          <w:szCs w:val="28"/>
        </w:rPr>
        <w:t>"bookstore.xsl"</w:t>
      </w:r>
      <w:r w:rsidRPr="003E6FE6">
        <w:rPr>
          <w:rFonts w:ascii="Inconsolata" w:hAnsi="Inconsolata"/>
          <w:color w:val="C9D1D9"/>
          <w:sz w:val="28"/>
          <w:szCs w:val="28"/>
        </w:rPr>
        <w:t>?&gt;</w:t>
      </w:r>
    </w:p>
    <w:p w14:paraId="297E3E2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</w:t>
      </w:r>
      <w:r w:rsidRPr="003E6FE6">
        <w:rPr>
          <w:rFonts w:ascii="Inconsolata" w:hAnsi="Inconsolata"/>
          <w:color w:val="7EE787"/>
          <w:sz w:val="28"/>
          <w:szCs w:val="28"/>
        </w:rPr>
        <w:t>bookstore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B24593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C80033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&gt;XML Developer's Guide&lt;/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607A28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&gt;Gambardella, Matthew&lt;/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6DF3F22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&gt;textbook&lt;/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29CE64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&gt;111111&lt;/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83C242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wiley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6443354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171EFB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&gt;20.00&lt;/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B05FCE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FC4C17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0A3F33B3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&gt;Maeve Ascendant&lt;/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5AF0D5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Corets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, Eva&lt;/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7A01FC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&gt;textbook&lt;/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4F0906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&gt;222222&lt;/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BDFA6B7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&gt;tata&lt;/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E0B8D6D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C3D6B5B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&gt;60.00&lt;/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B4C7D5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20705EA0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1EADD92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lastRenderedPageBreak/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&gt;Midnight Rain&lt;/</w:t>
      </w:r>
      <w:r w:rsidRPr="003E6FE6">
        <w:rPr>
          <w:rFonts w:ascii="Inconsolata" w:hAnsi="Inconsolata"/>
          <w:color w:val="7EE787"/>
          <w:sz w:val="28"/>
          <w:szCs w:val="28"/>
        </w:rPr>
        <w:t>title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A42DB6A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&gt;Ralls, Kim&lt;/</w:t>
      </w:r>
      <w:r w:rsidRPr="003E6FE6">
        <w:rPr>
          <w:rFonts w:ascii="Inconsolata" w:hAnsi="Inconsolata"/>
          <w:color w:val="7EE787"/>
          <w:sz w:val="28"/>
          <w:szCs w:val="28"/>
        </w:rPr>
        <w:t>author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1E8663E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&gt;fiction&lt;/</w:t>
      </w:r>
      <w:r w:rsidRPr="003E6FE6">
        <w:rPr>
          <w:rFonts w:ascii="Inconsolata" w:hAnsi="Inconsolata"/>
          <w:color w:val="7EE787"/>
          <w:sz w:val="28"/>
          <w:szCs w:val="28"/>
        </w:rPr>
        <w:t>category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7BA758B9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&gt;333333&lt;/</w:t>
      </w:r>
      <w:proofErr w:type="spellStart"/>
      <w:r w:rsidRPr="003E6FE6">
        <w:rPr>
          <w:rFonts w:ascii="Inconsolata" w:hAnsi="Inconsolata"/>
          <w:color w:val="7EE787"/>
          <w:sz w:val="28"/>
          <w:szCs w:val="28"/>
        </w:rPr>
        <w:t>isbn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5E03A951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  <w:proofErr w:type="spellStart"/>
      <w:r w:rsidRPr="003E6FE6">
        <w:rPr>
          <w:rFonts w:ascii="Inconsolata" w:hAnsi="Inconsolata"/>
          <w:color w:val="C9D1D9"/>
          <w:sz w:val="28"/>
          <w:szCs w:val="28"/>
        </w:rPr>
        <w:t>O'relilly</w:t>
      </w:r>
      <w:proofErr w:type="spellEnd"/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publisher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D8368DC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&gt;second&lt;/</w:t>
      </w:r>
      <w:r w:rsidRPr="003E6FE6">
        <w:rPr>
          <w:rFonts w:ascii="Inconsolata" w:hAnsi="Inconsolata"/>
          <w:color w:val="7EE787"/>
          <w:sz w:val="28"/>
          <w:szCs w:val="28"/>
        </w:rPr>
        <w:t>edition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55A90FF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    &lt;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&gt;100.00&lt;/</w:t>
      </w:r>
      <w:r w:rsidRPr="003E6FE6">
        <w:rPr>
          <w:rFonts w:ascii="Inconsolata" w:hAnsi="Inconsolata"/>
          <w:color w:val="7EE787"/>
          <w:sz w:val="28"/>
          <w:szCs w:val="28"/>
        </w:rPr>
        <w:t>price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3E794EA5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    &lt;/</w:t>
      </w:r>
      <w:r w:rsidRPr="003E6FE6">
        <w:rPr>
          <w:rFonts w:ascii="Inconsolata" w:hAnsi="Inconsolata"/>
          <w:color w:val="7EE787"/>
          <w:sz w:val="28"/>
          <w:szCs w:val="28"/>
        </w:rPr>
        <w:t>book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4ECAD8C5" w14:textId="09F4EE7B" w:rsid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  <w:r w:rsidRPr="003E6FE6">
        <w:rPr>
          <w:rFonts w:ascii="Inconsolata" w:hAnsi="Inconsolata"/>
          <w:color w:val="C9D1D9"/>
          <w:sz w:val="28"/>
          <w:szCs w:val="28"/>
        </w:rPr>
        <w:t>&lt;/</w:t>
      </w:r>
      <w:r w:rsidRPr="003E6FE6">
        <w:rPr>
          <w:rFonts w:ascii="Inconsolata" w:hAnsi="Inconsolata"/>
          <w:color w:val="7EE787"/>
          <w:sz w:val="28"/>
          <w:szCs w:val="28"/>
        </w:rPr>
        <w:t>bookstore</w:t>
      </w:r>
      <w:r w:rsidRPr="003E6FE6">
        <w:rPr>
          <w:rFonts w:ascii="Inconsolata" w:hAnsi="Inconsolata"/>
          <w:color w:val="C9D1D9"/>
          <w:sz w:val="28"/>
          <w:szCs w:val="28"/>
        </w:rPr>
        <w:t>&gt;</w:t>
      </w:r>
    </w:p>
    <w:p w14:paraId="146DAA38" w14:textId="77777777" w:rsidR="003E6FE6" w:rsidRPr="003E6FE6" w:rsidRDefault="003E6FE6" w:rsidP="003E6FE6">
      <w:pPr>
        <w:shd w:val="clear" w:color="auto" w:fill="0D1117"/>
        <w:spacing w:line="405" w:lineRule="atLeast"/>
        <w:rPr>
          <w:rFonts w:ascii="Inconsolata" w:hAnsi="Inconsolata"/>
          <w:color w:val="C9D1D9"/>
          <w:sz w:val="28"/>
          <w:szCs w:val="28"/>
        </w:rPr>
      </w:pPr>
    </w:p>
    <w:p w14:paraId="568F3C21" w14:textId="4E27EF66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D17F9B6" w14:textId="4BD3BD44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510C72D" w14:textId="3FB5CB49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C44835D" w14:textId="2B706A71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2B03ADC" w14:textId="0DCEBA2E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EC92949" w14:textId="75E75B43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7A50550" w14:textId="03326095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A2747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3EAFDE3D" wp14:editId="45D2088D">
            <wp:extent cx="6858000" cy="2189018"/>
            <wp:effectExtent l="0" t="0" r="0" b="190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0279" cy="219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6B66" w14:textId="3DB62676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FEE40D5" w14:textId="4239D530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FB479EA" w14:textId="09B5D9EE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07643B9" w14:textId="7410D5E3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4EA62D2" w14:textId="6EDDE7C8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211C729" w14:textId="0F125221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CE5747C" w14:textId="19B2913D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27AA2FB" w14:textId="65CB5E82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5F58DA6" w14:textId="7847ECC6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A534F1A" w14:textId="690E9D4A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B598CE8" w14:textId="657F84FC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81D962E" w14:textId="52174C5C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2304D0F" w14:textId="776C9E14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t xml:space="preserve">2 ) </w:t>
      </w:r>
      <w:r w:rsidRPr="003E6FE6">
        <w:rPr>
          <w:rFonts w:ascii="Bookman Old Style" w:hAnsi="Bookman Old Style"/>
          <w:color w:val="0081B3" w:themeColor="accent6" w:themeShade="BF"/>
          <w:sz w:val="28"/>
          <w:szCs w:val="28"/>
        </w:rPr>
        <w:t>Perform the following queries using XPath :</w:t>
      </w:r>
    </w:p>
    <w:p w14:paraId="1CF96F23" w14:textId="66033692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4516C5D" w14:textId="77777777" w:rsidR="004772D3" w:rsidRPr="003E6FE6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20919B5" w14:textId="4E6BB4F2" w:rsidR="003E6FE6" w:rsidRDefault="003E6FE6" w:rsidP="003E6FE6">
      <w:pPr>
        <w:numPr>
          <w:ilvl w:val="0"/>
          <w:numId w:val="3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3E6FE6">
        <w:rPr>
          <w:rFonts w:ascii="Bookman Old Style" w:hAnsi="Bookman Old Style"/>
          <w:color w:val="0081B3" w:themeColor="accent6" w:themeShade="BF"/>
          <w:sz w:val="28"/>
          <w:szCs w:val="28"/>
        </w:rPr>
        <w:t>Find the title and price of non-fiction books with a price more than 50 USD</w:t>
      </w:r>
    </w:p>
    <w:p w14:paraId="15098A99" w14:textId="296130B1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095BB2A" w14:textId="5B39EAF6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7F7BBC1" w14:textId="77777777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3C3A7A3" w14:textId="4C661B39" w:rsidR="003E6FE6" w:rsidRPr="003E6FE6" w:rsidRDefault="003E6FE6" w:rsidP="003E6FE6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sz w:val="28"/>
          <w:szCs w:val="28"/>
          <w:highlight w:val="white"/>
          <w:lang w:eastAsia="en-US"/>
        </w:rPr>
      </w:pPr>
      <w:proofErr w:type="spellStart"/>
      <w:r w:rsidRPr="003E6FE6">
        <w:rPr>
          <w:rFonts w:ascii="Bookman Old Style" w:hAnsi="Bookman Old Style"/>
          <w:b/>
          <w:bCs/>
          <w:i/>
          <w:iCs/>
          <w:sz w:val="28"/>
          <w:szCs w:val="28"/>
        </w:rPr>
        <w:t>Xpath</w:t>
      </w:r>
      <w:proofErr w:type="spellEnd"/>
      <w:r w:rsidRPr="003E6FE6">
        <w:rPr>
          <w:rFonts w:ascii="Bookman Old Style" w:hAnsi="Bookman Old Style"/>
          <w:b/>
          <w:bCs/>
          <w:i/>
          <w:iCs/>
          <w:sz w:val="28"/>
          <w:szCs w:val="28"/>
        </w:rPr>
        <w:t xml:space="preserve"> query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 xml:space="preserve"> :  /</w:t>
      </w:r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bookstore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[</w:t>
      </w:r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category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!=</w:t>
      </w:r>
      <w:r w:rsidRPr="003E6FE6">
        <w:rPr>
          <w:rFonts w:eastAsiaTheme="minorHAnsi" w:cs="Mangal"/>
          <w:color w:val="323296"/>
          <w:sz w:val="28"/>
          <w:szCs w:val="28"/>
          <w:highlight w:val="white"/>
          <w:lang w:eastAsia="en-US"/>
        </w:rPr>
        <w:t>"fiction"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 xml:space="preserve"> 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and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 xml:space="preserve"> </w:t>
      </w:r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price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&gt;</w:t>
      </w:r>
      <w:r w:rsidRPr="003E6FE6">
        <w:rPr>
          <w:rFonts w:eastAsiaTheme="minorHAnsi" w:cs="Mangal"/>
          <w:color w:val="323296"/>
          <w:sz w:val="28"/>
          <w:szCs w:val="28"/>
          <w:highlight w:val="white"/>
          <w:lang w:eastAsia="en-US"/>
        </w:rPr>
        <w:t>50.00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]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(</w:t>
      </w:r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title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 xml:space="preserve"> </w:t>
      </w:r>
      <w:r w:rsidRPr="003E6FE6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|</w:t>
      </w:r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 xml:space="preserve"> </w:t>
      </w:r>
      <w:proofErr w:type="spellStart"/>
      <w:r w:rsidRPr="003E6FE6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isbn</w:t>
      </w:r>
      <w:proofErr w:type="spellEnd"/>
      <w:r w:rsidRPr="003E6FE6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)</w:t>
      </w:r>
    </w:p>
    <w:p w14:paraId="53922BFD" w14:textId="55EAB387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7F628C5" w14:textId="2986E888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7937084" w14:textId="77777777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1CFF445" w14:textId="3EF81910" w:rsidR="003E6FE6" w:rsidRP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          </w:t>
      </w:r>
      <w:r w:rsidRPr="003E6FE6">
        <w:rPr>
          <w:rFonts w:ascii="Bookman Old Style" w:hAnsi="Bookman Old Style"/>
          <w:noProof/>
          <w:color w:val="0081B3" w:themeColor="accent6" w:themeShade="BF"/>
          <w:sz w:val="28"/>
          <w:szCs w:val="28"/>
        </w:rPr>
        <w:drawing>
          <wp:inline distT="0" distB="0" distL="0" distR="0" wp14:anchorId="73C99B81" wp14:editId="51E46276">
            <wp:extent cx="7087281" cy="3761509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91881" cy="37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B2D0" w14:textId="2A4980D4" w:rsidR="003E6FE6" w:rsidRDefault="003E6FE6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0E02047" w14:textId="114326C7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83351BF" w14:textId="43D3E1BB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2879881" w14:textId="16F250FA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9193E91" w14:textId="08821FEA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30F0251" w14:textId="71D89AA4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DB16EC8" w14:textId="3AF3BA1C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3379AA4" w14:textId="77345094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D043727" w14:textId="15C4908A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0E9A88B" w14:textId="0EF3AEFF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C3164CB" w14:textId="4DF49FCE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CA3766E" w14:textId="77777777" w:rsidR="004772D3" w:rsidRDefault="004772D3" w:rsidP="003E6FE6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22C05C0" w14:textId="2E5039E4" w:rsidR="003E6FE6" w:rsidRDefault="003E6FE6" w:rsidP="003E6FE6">
      <w:pPr>
        <w:numPr>
          <w:ilvl w:val="0"/>
          <w:numId w:val="3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3E6FE6">
        <w:rPr>
          <w:rFonts w:ascii="Bookman Old Style" w:hAnsi="Bookman Old Style"/>
          <w:color w:val="0081B3" w:themeColor="accent6" w:themeShade="BF"/>
          <w:sz w:val="28"/>
          <w:szCs w:val="28"/>
        </w:rPr>
        <w:t>Find average price of textbooks</w:t>
      </w:r>
    </w:p>
    <w:p w14:paraId="56C9B3AC" w14:textId="77777777" w:rsidR="004772D3" w:rsidRDefault="004772D3" w:rsidP="004772D3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CB3FE1C" w14:textId="402834B7" w:rsidR="004772D3" w:rsidRDefault="004772D3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47586DF" w14:textId="6A60D5BD" w:rsidR="004772D3" w:rsidRPr="004772D3" w:rsidRDefault="004772D3" w:rsidP="004772D3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sz w:val="28"/>
          <w:szCs w:val="28"/>
          <w:highlight w:val="white"/>
          <w:lang w:eastAsia="en-US"/>
        </w:rPr>
      </w:pPr>
      <w:proofErr w:type="spellStart"/>
      <w:r w:rsidRPr="004772D3">
        <w:rPr>
          <w:rFonts w:ascii="Bookman Old Style" w:hAnsi="Bookman Old Style"/>
          <w:b/>
          <w:bCs/>
          <w:i/>
          <w:iCs/>
          <w:sz w:val="28"/>
          <w:szCs w:val="28"/>
        </w:rPr>
        <w:t>Xpath</w:t>
      </w:r>
      <w:proofErr w:type="spellEnd"/>
      <w:r w:rsidRPr="004772D3">
        <w:rPr>
          <w:rFonts w:ascii="Bookman Old Style" w:hAnsi="Bookman Old Style"/>
          <w:b/>
          <w:bCs/>
          <w:i/>
          <w:iCs/>
          <w:sz w:val="28"/>
          <w:szCs w:val="28"/>
        </w:rPr>
        <w:t xml:space="preserve"> query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 xml:space="preserve"> : </w:t>
      </w:r>
      <w:r w:rsidRPr="004772D3">
        <w:rPr>
          <w:rFonts w:eastAsiaTheme="minorHAnsi" w:cs="Mangal"/>
          <w:i/>
          <w:iCs/>
          <w:color w:val="004000"/>
          <w:sz w:val="28"/>
          <w:szCs w:val="28"/>
          <w:highlight w:val="white"/>
          <w:lang w:eastAsia="en-US"/>
        </w:rPr>
        <w:t>sum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(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bookstore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[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category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=</w:t>
      </w:r>
      <w:r w:rsidRPr="004772D3">
        <w:rPr>
          <w:rFonts w:eastAsiaTheme="minorHAnsi" w:cs="Mangal"/>
          <w:color w:val="323296"/>
          <w:sz w:val="28"/>
          <w:szCs w:val="28"/>
          <w:highlight w:val="white"/>
          <w:lang w:eastAsia="en-US"/>
        </w:rPr>
        <w:t>"textbook"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]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price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i/>
          <w:iCs/>
          <w:color w:val="004000"/>
          <w:sz w:val="28"/>
          <w:szCs w:val="28"/>
          <w:highlight w:val="white"/>
          <w:lang w:eastAsia="en-US"/>
        </w:rPr>
        <w:t>number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(</w:t>
      </w:r>
      <w:r w:rsidRPr="004772D3">
        <w:rPr>
          <w:rFonts w:eastAsiaTheme="minorHAnsi" w:cs="Mangal"/>
          <w:i/>
          <w:iCs/>
          <w:color w:val="004000"/>
          <w:sz w:val="28"/>
          <w:szCs w:val="28"/>
          <w:highlight w:val="white"/>
          <w:lang w:eastAsia="en-US"/>
        </w:rPr>
        <w:t>text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 xml:space="preserve">())) 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 xml:space="preserve">div </w:t>
      </w:r>
      <w:r w:rsidRPr="004772D3">
        <w:rPr>
          <w:rFonts w:eastAsiaTheme="minorHAnsi" w:cs="Mangal"/>
          <w:i/>
          <w:iCs/>
          <w:color w:val="004000"/>
          <w:sz w:val="28"/>
          <w:szCs w:val="28"/>
          <w:highlight w:val="white"/>
          <w:lang w:eastAsia="en-US"/>
        </w:rPr>
        <w:t>count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(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bookstore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book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[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category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=</w:t>
      </w:r>
      <w:r w:rsidRPr="004772D3">
        <w:rPr>
          <w:rFonts w:eastAsiaTheme="minorHAnsi" w:cs="Mangal"/>
          <w:color w:val="323296"/>
          <w:sz w:val="28"/>
          <w:szCs w:val="28"/>
          <w:highlight w:val="white"/>
          <w:lang w:eastAsia="en-US"/>
        </w:rPr>
        <w:t>"textbook"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]</w:t>
      </w:r>
      <w:r w:rsidRPr="004772D3">
        <w:rPr>
          <w:rFonts w:eastAsiaTheme="minorHAnsi" w:cs="Mangal"/>
          <w:color w:val="787800"/>
          <w:sz w:val="28"/>
          <w:szCs w:val="28"/>
          <w:highlight w:val="white"/>
          <w:lang w:eastAsia="en-US"/>
        </w:rPr>
        <w:t>/</w:t>
      </w:r>
      <w:r w:rsidRPr="004772D3">
        <w:rPr>
          <w:rFonts w:eastAsiaTheme="minorHAnsi" w:cs="Mangal"/>
          <w:b/>
          <w:bCs/>
          <w:color w:val="0000E6"/>
          <w:sz w:val="28"/>
          <w:szCs w:val="28"/>
          <w:highlight w:val="white"/>
          <w:lang w:eastAsia="en-US"/>
        </w:rPr>
        <w:t>price</w:t>
      </w:r>
      <w:r w:rsidRPr="004772D3">
        <w:rPr>
          <w:rFonts w:eastAsiaTheme="minorHAnsi" w:cs="Mangal"/>
          <w:color w:val="000000"/>
          <w:sz w:val="28"/>
          <w:szCs w:val="28"/>
          <w:highlight w:val="white"/>
          <w:lang w:eastAsia="en-US"/>
        </w:rPr>
        <w:t>)</w:t>
      </w:r>
    </w:p>
    <w:p w14:paraId="617B2154" w14:textId="77777777" w:rsidR="004772D3" w:rsidRDefault="004772D3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7FBE5BD" w14:textId="45A97A46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1C49784" w14:textId="0D4F2380" w:rsidR="003E6FE6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772D3">
        <w:rPr>
          <w:rFonts w:ascii="Bookman Old Style" w:hAnsi="Bookman Old Style"/>
          <w:noProof/>
          <w:color w:val="0081B3" w:themeColor="accent6" w:themeShade="BF"/>
          <w:sz w:val="28"/>
          <w:szCs w:val="28"/>
        </w:rPr>
        <w:drawing>
          <wp:inline distT="0" distB="0" distL="0" distR="0" wp14:anchorId="30119CCC" wp14:editId="79D031D6">
            <wp:extent cx="7021598" cy="3733800"/>
            <wp:effectExtent l="0" t="0" r="8255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4187" cy="37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5CF7" w14:textId="057B31E5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A44C3A0" w14:textId="12FEB124" w:rsid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FDE7BE2" w14:textId="254363B8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55562C9" w14:textId="57BB83CC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FBC0D96" w14:textId="7C622395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BFC0124" w14:textId="6DC49F36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B1CD25B" w14:textId="0BBEAABA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CA867DB" w14:textId="53A4FE92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BC701D9" w14:textId="1C9EE7BB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72CBB31" w14:textId="2A15FA81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837E714" w14:textId="03A8B74C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A8C8798" w14:textId="7C3AB9C4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3F5959A" w14:textId="77777777" w:rsidR="004772D3" w:rsidRDefault="004772D3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04012BE" w14:textId="77777777" w:rsidR="003E6FE6" w:rsidRPr="003E6FE6" w:rsidRDefault="003E6FE6" w:rsidP="003E6FE6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DE57E26" w14:textId="62B0500F" w:rsidR="003E6FE6" w:rsidRDefault="003E6FE6" w:rsidP="003E6FE6">
      <w:pPr>
        <w:numPr>
          <w:ilvl w:val="0"/>
          <w:numId w:val="3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3E6FE6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t>Find the titles of textbooks on XML</w:t>
      </w:r>
    </w:p>
    <w:p w14:paraId="20FC3B7F" w14:textId="77777777" w:rsidR="00591561" w:rsidRDefault="00591561" w:rsidP="00591561">
      <w:pPr>
        <w:ind w:left="144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7F92DF2" w14:textId="0BBB38C8" w:rsidR="004772D3" w:rsidRDefault="00591561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   </w:t>
      </w:r>
    </w:p>
    <w:p w14:paraId="5EEEF4AE" w14:textId="15473F7F" w:rsidR="00591561" w:rsidRPr="00591561" w:rsidRDefault="00591561" w:rsidP="0059156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highlight w:val="white"/>
          <w:lang w:eastAsia="en-US"/>
        </w:rPr>
      </w:pPr>
      <w:r>
        <w:rPr>
          <w:rFonts w:eastAsiaTheme="minorHAnsi" w:cs="Mangal"/>
          <w:color w:val="787800"/>
          <w:highlight w:val="white"/>
          <w:lang w:eastAsia="en-US"/>
        </w:rPr>
        <w:t xml:space="preserve">      </w:t>
      </w:r>
      <w:proofErr w:type="spellStart"/>
      <w:r w:rsidRPr="00591561">
        <w:rPr>
          <w:rFonts w:ascii="Bookman Old Style" w:hAnsi="Bookman Old Style"/>
          <w:b/>
          <w:bCs/>
          <w:i/>
          <w:iCs/>
        </w:rPr>
        <w:t>Xpath</w:t>
      </w:r>
      <w:proofErr w:type="spellEnd"/>
      <w:r w:rsidRPr="00591561">
        <w:rPr>
          <w:rFonts w:ascii="Bookman Old Style" w:hAnsi="Bookman Old Style"/>
          <w:b/>
          <w:bCs/>
          <w:i/>
          <w:iCs/>
        </w:rPr>
        <w:t xml:space="preserve"> query</w:t>
      </w:r>
      <w:r w:rsidRPr="00591561">
        <w:rPr>
          <w:rFonts w:eastAsiaTheme="minorHAnsi" w:cs="Mangal"/>
          <w:color w:val="787800"/>
          <w:highlight w:val="white"/>
          <w:lang w:eastAsia="en-US"/>
        </w:rPr>
        <w:t xml:space="preserve"> :   /</w:t>
      </w:r>
      <w:r w:rsidRPr="00591561">
        <w:rPr>
          <w:rFonts w:eastAsiaTheme="minorHAnsi" w:cs="Mangal"/>
          <w:b/>
          <w:bCs/>
          <w:color w:val="0000E6"/>
          <w:highlight w:val="white"/>
          <w:lang w:eastAsia="en-US"/>
        </w:rPr>
        <w:t>bookstore</w:t>
      </w:r>
      <w:r w:rsidRPr="00591561">
        <w:rPr>
          <w:rFonts w:eastAsiaTheme="minorHAnsi" w:cs="Mangal"/>
          <w:color w:val="787800"/>
          <w:highlight w:val="white"/>
          <w:lang w:eastAsia="en-US"/>
        </w:rPr>
        <w:t>/</w:t>
      </w:r>
      <w:r w:rsidRPr="00591561"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 w:rsidRPr="00591561">
        <w:rPr>
          <w:rFonts w:eastAsiaTheme="minorHAnsi" w:cs="Mangal"/>
          <w:color w:val="000000"/>
          <w:highlight w:val="white"/>
          <w:lang w:eastAsia="en-US"/>
        </w:rPr>
        <w:t>[</w:t>
      </w:r>
      <w:r w:rsidRPr="00591561">
        <w:rPr>
          <w:rFonts w:eastAsiaTheme="minorHAnsi" w:cs="Mangal"/>
          <w:b/>
          <w:bCs/>
          <w:color w:val="0000E6"/>
          <w:highlight w:val="white"/>
          <w:lang w:eastAsia="en-US"/>
        </w:rPr>
        <w:t>category</w:t>
      </w:r>
      <w:r w:rsidRPr="00591561">
        <w:rPr>
          <w:rFonts w:eastAsiaTheme="minorHAnsi" w:cs="Mangal"/>
          <w:color w:val="787800"/>
          <w:highlight w:val="white"/>
          <w:lang w:eastAsia="en-US"/>
        </w:rPr>
        <w:t>=</w:t>
      </w:r>
      <w:r w:rsidRPr="00591561">
        <w:rPr>
          <w:rFonts w:eastAsiaTheme="minorHAnsi" w:cs="Mangal"/>
          <w:color w:val="323296"/>
          <w:highlight w:val="white"/>
          <w:lang w:eastAsia="en-US"/>
        </w:rPr>
        <w:t>"textbook"</w:t>
      </w:r>
      <w:r w:rsidRPr="00591561">
        <w:rPr>
          <w:rFonts w:eastAsiaTheme="minorHAnsi" w:cs="Mangal"/>
          <w:color w:val="000000"/>
          <w:highlight w:val="white"/>
          <w:lang w:eastAsia="en-US"/>
        </w:rPr>
        <w:t xml:space="preserve"> </w:t>
      </w:r>
      <w:r w:rsidRPr="00591561">
        <w:rPr>
          <w:rFonts w:eastAsiaTheme="minorHAnsi" w:cs="Mangal"/>
          <w:color w:val="787800"/>
          <w:highlight w:val="white"/>
          <w:lang w:eastAsia="en-US"/>
        </w:rPr>
        <w:t>and</w:t>
      </w:r>
      <w:r w:rsidRPr="00591561">
        <w:rPr>
          <w:rFonts w:eastAsiaTheme="minorHAnsi" w:cs="Mangal"/>
          <w:color w:val="000000"/>
          <w:highlight w:val="white"/>
          <w:lang w:eastAsia="en-US"/>
        </w:rPr>
        <w:t xml:space="preserve"> </w:t>
      </w:r>
      <w:r w:rsidRPr="00591561">
        <w:rPr>
          <w:rFonts w:eastAsiaTheme="minorHAnsi" w:cs="Mangal"/>
          <w:i/>
          <w:iCs/>
          <w:color w:val="004000"/>
          <w:highlight w:val="white"/>
          <w:lang w:eastAsia="en-US"/>
        </w:rPr>
        <w:t>contains</w:t>
      </w:r>
      <w:r w:rsidRPr="00591561">
        <w:rPr>
          <w:rFonts w:eastAsiaTheme="minorHAnsi" w:cs="Mangal"/>
          <w:color w:val="000000"/>
          <w:highlight w:val="white"/>
          <w:lang w:eastAsia="en-US"/>
        </w:rPr>
        <w:t>(</w:t>
      </w:r>
      <w:r w:rsidRPr="00591561"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 w:rsidRPr="00591561">
        <w:rPr>
          <w:rFonts w:eastAsiaTheme="minorHAnsi" w:cs="Mangal"/>
          <w:color w:val="787800"/>
          <w:highlight w:val="white"/>
          <w:lang w:eastAsia="en-US"/>
        </w:rPr>
        <w:t>,</w:t>
      </w:r>
      <w:r w:rsidRPr="00591561">
        <w:rPr>
          <w:rFonts w:eastAsiaTheme="minorHAnsi" w:cs="Mangal"/>
          <w:color w:val="000000"/>
          <w:highlight w:val="white"/>
          <w:lang w:eastAsia="en-US"/>
        </w:rPr>
        <w:t xml:space="preserve"> </w:t>
      </w:r>
      <w:r w:rsidRPr="00591561">
        <w:rPr>
          <w:rFonts w:eastAsiaTheme="minorHAnsi" w:cs="Mangal"/>
          <w:color w:val="323296"/>
          <w:highlight w:val="white"/>
          <w:lang w:eastAsia="en-US"/>
        </w:rPr>
        <w:t>"XML"</w:t>
      </w:r>
      <w:r w:rsidRPr="00591561">
        <w:rPr>
          <w:rFonts w:eastAsiaTheme="minorHAnsi" w:cs="Mangal"/>
          <w:color w:val="000000"/>
          <w:highlight w:val="white"/>
          <w:lang w:eastAsia="en-US"/>
        </w:rPr>
        <w:t>)]</w:t>
      </w:r>
      <w:r w:rsidRPr="00591561">
        <w:rPr>
          <w:rFonts w:eastAsiaTheme="minorHAnsi" w:cs="Mangal"/>
          <w:color w:val="787800"/>
          <w:highlight w:val="white"/>
          <w:lang w:eastAsia="en-US"/>
        </w:rPr>
        <w:t>/</w:t>
      </w:r>
      <w:r w:rsidRPr="00591561"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 w:rsidRPr="00591561">
        <w:rPr>
          <w:rFonts w:eastAsiaTheme="minorHAnsi" w:cs="Mangal"/>
          <w:color w:val="787800"/>
          <w:highlight w:val="white"/>
          <w:lang w:eastAsia="en-US"/>
        </w:rPr>
        <w:t>/</w:t>
      </w:r>
      <w:r w:rsidRPr="00591561">
        <w:rPr>
          <w:rFonts w:eastAsiaTheme="minorHAnsi" w:cs="Mangal"/>
          <w:i/>
          <w:iCs/>
          <w:color w:val="004000"/>
          <w:highlight w:val="white"/>
          <w:lang w:eastAsia="en-US"/>
        </w:rPr>
        <w:t>text</w:t>
      </w:r>
      <w:r w:rsidRPr="00591561">
        <w:rPr>
          <w:rFonts w:eastAsiaTheme="minorHAnsi" w:cs="Mangal"/>
          <w:color w:val="000000"/>
          <w:highlight w:val="white"/>
          <w:lang w:eastAsia="en-US"/>
        </w:rPr>
        <w:t>()</w:t>
      </w:r>
    </w:p>
    <w:p w14:paraId="287E08C8" w14:textId="06239602" w:rsidR="00591561" w:rsidRDefault="00591561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E3E8ACB" w14:textId="77777777" w:rsidR="00591561" w:rsidRDefault="00591561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1D790EF" w14:textId="35311B58" w:rsidR="004772D3" w:rsidRPr="003E6FE6" w:rsidRDefault="004772D3" w:rsidP="004772D3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772D3">
        <w:rPr>
          <w:rFonts w:ascii="Bookman Old Style" w:hAnsi="Bookman Old Style"/>
          <w:noProof/>
          <w:color w:val="0081B3" w:themeColor="accent6" w:themeShade="BF"/>
          <w:sz w:val="28"/>
          <w:szCs w:val="28"/>
        </w:rPr>
        <w:drawing>
          <wp:inline distT="0" distB="0" distL="0" distR="0" wp14:anchorId="37F2D01E" wp14:editId="6B53E1C2">
            <wp:extent cx="6858000" cy="364363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439B" w14:textId="7FB72156" w:rsidR="003E6FE6" w:rsidRDefault="003E6FE6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F86E40B" w14:textId="64E740F4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6B3AB02" w14:textId="05B42174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A741BAE" w14:textId="0356D96D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5DFDDB3" w14:textId="6848F138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15ADF56" w14:textId="2636D8F6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12E0C5E" w14:textId="7E9D320F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F966753" w14:textId="7806E159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AFFF976" w14:textId="0911ED86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FD1F65D" w14:textId="04E5089C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187EC56" w14:textId="36828AC4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9124DC8" w14:textId="5E3EBD8F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7FAF0DD" w14:textId="60F726EC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49D275F" w14:textId="1BFC0FC0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FF500FB" w14:textId="65337AEB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2FF6C21" w14:textId="1BE3F0E7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29D8944" w14:textId="40A7BACA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2F317E3" w14:textId="435D6C04" w:rsidR="00591561" w:rsidRDefault="00591561" w:rsidP="00591561">
      <w:pPr>
        <w:numPr>
          <w:ilvl w:val="0"/>
          <w:numId w:val="2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t>Perform the following queries using XQuery:</w:t>
      </w:r>
    </w:p>
    <w:p w14:paraId="7205BBE1" w14:textId="1032AC9E" w:rsidR="00591561" w:rsidRDefault="00591561" w:rsidP="00591561">
      <w:pPr>
        <w:ind w:left="72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314E3B2" w14:textId="536FE347" w:rsidR="006C50B1" w:rsidRDefault="006C50B1" w:rsidP="00591561">
      <w:pPr>
        <w:ind w:left="72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66EFCCE" w14:textId="77777777" w:rsidR="006C50B1" w:rsidRPr="00591561" w:rsidRDefault="006C50B1" w:rsidP="00591561">
      <w:pPr>
        <w:ind w:left="72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2E811F8" w14:textId="6AE5256D" w:rsidR="00591561" w:rsidRDefault="00591561" w:rsidP="00591561">
      <w:pPr>
        <w:numPr>
          <w:ilvl w:val="0"/>
          <w:numId w:val="4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Create a new document which contain only the </w:t>
      </w:r>
      <w:proofErr w:type="spellStart"/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>isbn</w:t>
      </w:r>
      <w:proofErr w:type="spellEnd"/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 and title of textbooks</w:t>
      </w:r>
    </w:p>
    <w:p w14:paraId="73D9C872" w14:textId="77777777" w:rsidR="006C50B1" w:rsidRDefault="006C50B1" w:rsidP="006C50B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4C0E91A" w14:textId="77777777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67DBCFE" w14:textId="3FAF07AC" w:rsidR="006C50B1" w:rsidRDefault="006C50B1" w:rsidP="006C50B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b/>
          <w:bCs/>
          <w:i/>
          <w:iCs/>
        </w:rPr>
        <w:t xml:space="preserve">    </w:t>
      </w:r>
      <w:r w:rsidRPr="00591561">
        <w:rPr>
          <w:rFonts w:ascii="Bookman Old Style" w:hAnsi="Bookman Old Style"/>
          <w:b/>
          <w:bCs/>
          <w:i/>
          <w:iCs/>
        </w:rPr>
        <w:t>X</w:t>
      </w:r>
      <w:r>
        <w:rPr>
          <w:rFonts w:ascii="Bookman Old Style" w:hAnsi="Bookman Old Style"/>
          <w:b/>
          <w:bCs/>
          <w:i/>
          <w:iCs/>
        </w:rPr>
        <w:t>Q</w:t>
      </w:r>
      <w:r w:rsidRPr="00591561">
        <w:rPr>
          <w:rFonts w:ascii="Bookman Old Style" w:hAnsi="Bookman Old Style"/>
          <w:b/>
          <w:bCs/>
          <w:i/>
          <w:iCs/>
        </w:rPr>
        <w:t>uery</w:t>
      </w:r>
    </w:p>
    <w:p w14:paraId="245E815E" w14:textId="32D66A29" w:rsidR="006C50B1" w:rsidRDefault="006C50B1" w:rsidP="006C50B1">
      <w:pPr>
        <w:shd w:val="clear" w:color="auto" w:fill="FFFFFF"/>
        <w:autoSpaceDE w:val="0"/>
        <w:autoSpaceDN w:val="0"/>
        <w:adjustRightInd w:val="0"/>
        <w:ind w:left="1440"/>
        <w:rPr>
          <w:rFonts w:eastAsiaTheme="minorHAnsi" w:cs="Mangal"/>
          <w:color w:val="0000E6"/>
          <w:highlight w:val="white"/>
          <w:lang w:eastAsia="en-US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 </w:t>
      </w:r>
      <w:r>
        <w:rPr>
          <w:rFonts w:eastAsiaTheme="minorHAnsi" w:cs="Mangal"/>
          <w:color w:val="0000E6"/>
          <w:highlight w:val="white"/>
          <w:lang w:eastAsia="en-US"/>
        </w:rPr>
        <w:t>&lt;textbook&gt;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{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for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doc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color w:val="323296"/>
          <w:highlight w:val="white"/>
          <w:lang w:eastAsia="en-US"/>
        </w:rPr>
        <w:t>"bookstore.xml"</w:t>
      </w:r>
      <w:r>
        <w:rPr>
          <w:rFonts w:eastAsiaTheme="minorHAnsi" w:cs="Mangal"/>
          <w:color w:val="000000"/>
          <w:highlight w:val="white"/>
          <w:lang w:eastAsia="en-US"/>
        </w:rPr>
        <w:t xml:space="preserve">) </w:t>
      </w:r>
      <w:r>
        <w:rPr>
          <w:rFonts w:eastAsiaTheme="minorHAnsi" w:cs="Mangal"/>
          <w:color w:val="787800"/>
          <w:highlight w:val="white"/>
          <w:lang w:eastAsia="en-US"/>
        </w:rPr>
        <w:t>//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where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>[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category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787800"/>
          <w:highlight w:val="white"/>
          <w:lang w:eastAsia="en-US"/>
        </w:rPr>
        <w:t>=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323296"/>
          <w:highlight w:val="white"/>
          <w:lang w:eastAsia="en-US"/>
        </w:rPr>
        <w:t>"textbook"</w:t>
      </w:r>
      <w:r>
        <w:rPr>
          <w:rFonts w:eastAsiaTheme="minorHAnsi" w:cs="Mangal"/>
          <w:color w:val="000000"/>
          <w:highlight w:val="white"/>
          <w:lang w:eastAsia="en-US"/>
        </w:rPr>
        <w:t xml:space="preserve">] 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return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0000E6"/>
          <w:highlight w:val="white"/>
          <w:lang w:eastAsia="en-US"/>
        </w:rPr>
        <w:t>&lt;textbook&gt;</w:t>
      </w:r>
      <w:r>
        <w:rPr>
          <w:rFonts w:eastAsiaTheme="minorHAnsi" w:cs="Mangal"/>
          <w:color w:val="000000"/>
          <w:highlight w:val="white"/>
          <w:lang w:eastAsia="en-US"/>
        </w:rPr>
        <w:t>{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>
        <w:rPr>
          <w:rFonts w:eastAsiaTheme="minorHAnsi" w:cs="Mangal"/>
          <w:color w:val="000000"/>
          <w:highlight w:val="white"/>
          <w:lang w:eastAsia="en-US"/>
        </w:rPr>
        <w:t>}{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proofErr w:type="spellStart"/>
      <w:r>
        <w:rPr>
          <w:rFonts w:eastAsiaTheme="minorHAnsi" w:cs="Mangal"/>
          <w:b/>
          <w:bCs/>
          <w:color w:val="0000E6"/>
          <w:highlight w:val="white"/>
          <w:lang w:eastAsia="en-US"/>
        </w:rPr>
        <w:t>isbn</w:t>
      </w:r>
      <w:proofErr w:type="spellEnd"/>
      <w:r>
        <w:rPr>
          <w:rFonts w:eastAsiaTheme="minorHAnsi" w:cs="Mangal"/>
          <w:color w:val="000000"/>
          <w:highlight w:val="white"/>
          <w:lang w:eastAsia="en-US"/>
        </w:rPr>
        <w:t>}</w:t>
      </w:r>
      <w:r>
        <w:rPr>
          <w:rFonts w:eastAsiaTheme="minorHAnsi" w:cs="Mangal"/>
          <w:color w:val="0000E6"/>
          <w:highlight w:val="white"/>
          <w:lang w:eastAsia="en-US"/>
        </w:rPr>
        <w:t>&lt;/textbook&gt;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}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</w:t>
      </w:r>
      <w:r>
        <w:rPr>
          <w:rFonts w:eastAsiaTheme="minorHAnsi" w:cs="Mangal"/>
          <w:color w:val="0000E6"/>
          <w:highlight w:val="white"/>
          <w:lang w:eastAsia="en-US"/>
        </w:rPr>
        <w:t>&lt;/textbook&gt;</w:t>
      </w:r>
    </w:p>
    <w:p w14:paraId="66B36682" w14:textId="04EBB561" w:rsidR="006C50B1" w:rsidRDefault="006C50B1" w:rsidP="006C50B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color w:val="0000E6"/>
          <w:highlight w:val="white"/>
          <w:lang w:eastAsia="en-US"/>
        </w:rPr>
      </w:pPr>
    </w:p>
    <w:p w14:paraId="6199F65F" w14:textId="6A8D73D3" w:rsidR="006C50B1" w:rsidRDefault="006C50B1" w:rsidP="006C50B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color w:val="0000E6"/>
          <w:highlight w:val="white"/>
          <w:lang w:eastAsia="en-US"/>
        </w:rPr>
      </w:pPr>
    </w:p>
    <w:p w14:paraId="4FA15346" w14:textId="77777777" w:rsidR="006C50B1" w:rsidRDefault="006C50B1" w:rsidP="006C50B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color w:val="0000E6"/>
          <w:highlight w:val="white"/>
          <w:lang w:eastAsia="en-US"/>
        </w:rPr>
      </w:pPr>
    </w:p>
    <w:p w14:paraId="72CEA6C0" w14:textId="6F78A5C6" w:rsidR="006C50B1" w:rsidRDefault="006C50B1" w:rsidP="006C50B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highlight w:val="white"/>
          <w:lang w:eastAsia="en-US"/>
        </w:rPr>
      </w:pPr>
      <w:r>
        <w:rPr>
          <w:rFonts w:eastAsiaTheme="minorHAnsi" w:cs="Mangal"/>
          <w:color w:val="0000E6"/>
          <w:highlight w:val="white"/>
          <w:lang w:eastAsia="en-US"/>
        </w:rPr>
        <w:t xml:space="preserve">    </w:t>
      </w:r>
      <w:r w:rsidRPr="006C50B1">
        <w:rPr>
          <w:rFonts w:eastAsiaTheme="minorHAnsi" w:cs="Mangal"/>
          <w:color w:val="0000E6"/>
          <w:lang w:eastAsia="en-US"/>
        </w:rPr>
        <w:drawing>
          <wp:inline distT="0" distB="0" distL="0" distR="0" wp14:anchorId="027C987E" wp14:editId="1C53ABAF">
            <wp:extent cx="6858000" cy="364363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C127" w14:textId="5895CAF7" w:rsidR="006C50B1" w:rsidRDefault="006C50B1" w:rsidP="006C50B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CE00B8B" w14:textId="50EE2839" w:rsidR="00591561" w:rsidRDefault="0059156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B89EFC4" w14:textId="55C022F8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70A6C18" w14:textId="75E1B30D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E9EEDDC" w14:textId="6217FFBD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DBAE860" w14:textId="1671883D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C844C14" w14:textId="1A674C6C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7EB84B5" w14:textId="714ED371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8127F06" w14:textId="789FF573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B9828C0" w14:textId="77777777" w:rsidR="006C50B1" w:rsidRPr="0059156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C061AE7" w14:textId="0AEED929" w:rsidR="00591561" w:rsidRDefault="00591561" w:rsidP="00591561">
      <w:pPr>
        <w:numPr>
          <w:ilvl w:val="0"/>
          <w:numId w:val="4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Find the title and price of the book with </w:t>
      </w:r>
      <w:proofErr w:type="spellStart"/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>isbn</w:t>
      </w:r>
      <w:proofErr w:type="spellEnd"/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 “222222”</w:t>
      </w:r>
      <w:r w:rsidR="006C50B1">
        <w:rPr>
          <w:rFonts w:ascii="Bookman Old Style" w:hAnsi="Bookman Old Style"/>
          <w:color w:val="0081B3" w:themeColor="accent6" w:themeShade="BF"/>
          <w:sz w:val="28"/>
          <w:szCs w:val="28"/>
        </w:rPr>
        <w:t>.</w:t>
      </w:r>
    </w:p>
    <w:p w14:paraId="080DBFCE" w14:textId="7B04744D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4EE9FF0" w14:textId="017A9EAC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825CFED" w14:textId="77777777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285E856" w14:textId="447DA8EF" w:rsidR="006C50B1" w:rsidRDefault="006C50B1" w:rsidP="006C50B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b/>
          <w:bCs/>
          <w:i/>
          <w:iCs/>
        </w:rPr>
        <w:t>X</w:t>
      </w:r>
      <w:r>
        <w:rPr>
          <w:rFonts w:ascii="Bookman Old Style" w:hAnsi="Bookman Old Style"/>
          <w:b/>
          <w:bCs/>
          <w:i/>
          <w:iCs/>
        </w:rPr>
        <w:t>Q</w:t>
      </w:r>
      <w:r w:rsidRPr="00591561">
        <w:rPr>
          <w:rFonts w:ascii="Bookman Old Style" w:hAnsi="Bookman Old Style"/>
          <w:b/>
          <w:bCs/>
          <w:i/>
          <w:iCs/>
        </w:rPr>
        <w:t>uery</w:t>
      </w:r>
      <w:r>
        <w:rPr>
          <w:rFonts w:ascii="Bookman Old Style" w:hAnsi="Bookman Old Style"/>
          <w:b/>
          <w:bCs/>
          <w:i/>
          <w:iCs/>
        </w:rPr>
        <w:t xml:space="preserve"> :</w:t>
      </w:r>
    </w:p>
    <w:p w14:paraId="65ED940E" w14:textId="5B51EE07" w:rsidR="006C50B1" w:rsidRDefault="006C50B1" w:rsidP="006C50B1">
      <w:pPr>
        <w:shd w:val="clear" w:color="auto" w:fill="FFFFFF"/>
        <w:autoSpaceDE w:val="0"/>
        <w:autoSpaceDN w:val="0"/>
        <w:adjustRightInd w:val="0"/>
        <w:ind w:left="1440"/>
        <w:rPr>
          <w:rFonts w:eastAsiaTheme="minorHAnsi" w:cs="Mangal"/>
          <w:highlight w:val="white"/>
          <w:lang w:eastAsia="en-US"/>
        </w:rPr>
      </w:pPr>
      <w:r>
        <w:rPr>
          <w:rFonts w:eastAsiaTheme="minorHAnsi" w:cs="Mangal"/>
          <w:b/>
          <w:bCs/>
          <w:color w:val="0096C8"/>
          <w:highlight w:val="white"/>
          <w:lang w:eastAsia="en-US"/>
        </w:rPr>
        <w:t>for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doc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color w:val="323296"/>
          <w:highlight w:val="white"/>
          <w:lang w:eastAsia="en-US"/>
        </w:rPr>
        <w:t>"bookstore.xml"</w:t>
      </w:r>
      <w:r>
        <w:rPr>
          <w:rFonts w:eastAsiaTheme="minorHAnsi" w:cs="Mangal"/>
          <w:color w:val="000000"/>
          <w:highlight w:val="white"/>
          <w:lang w:eastAsia="en-US"/>
        </w:rPr>
        <w:t xml:space="preserve">) </w:t>
      </w:r>
      <w:r>
        <w:rPr>
          <w:rFonts w:eastAsiaTheme="minorHAnsi" w:cs="Mangal"/>
          <w:color w:val="787800"/>
          <w:highlight w:val="white"/>
          <w:lang w:eastAsia="en-US"/>
        </w:rPr>
        <w:t>//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where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>[</w:t>
      </w:r>
      <w:proofErr w:type="spellStart"/>
      <w:r>
        <w:rPr>
          <w:rFonts w:eastAsiaTheme="minorHAnsi" w:cs="Mangal"/>
          <w:b/>
          <w:bCs/>
          <w:color w:val="0000E6"/>
          <w:highlight w:val="white"/>
          <w:lang w:eastAsia="en-US"/>
        </w:rPr>
        <w:t>isbn</w:t>
      </w:r>
      <w:proofErr w:type="spellEnd"/>
      <w:r>
        <w:rPr>
          <w:rFonts w:eastAsiaTheme="minorHAnsi" w:cs="Mangal"/>
          <w:color w:val="787800"/>
          <w:highlight w:val="white"/>
          <w:lang w:eastAsia="en-US"/>
        </w:rPr>
        <w:t>=</w:t>
      </w:r>
      <w:r>
        <w:rPr>
          <w:rFonts w:eastAsiaTheme="minorHAnsi" w:cs="Mangal"/>
          <w:color w:val="323296"/>
          <w:highlight w:val="white"/>
          <w:lang w:eastAsia="en-US"/>
        </w:rPr>
        <w:t>"222222"</w:t>
      </w:r>
      <w:r>
        <w:rPr>
          <w:rFonts w:eastAsiaTheme="minorHAnsi" w:cs="Mangal"/>
          <w:color w:val="000000"/>
          <w:highlight w:val="white"/>
          <w:lang w:eastAsia="en-US"/>
        </w:rPr>
        <w:t>]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return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0000E6"/>
          <w:highlight w:val="white"/>
          <w:lang w:eastAsia="en-US"/>
        </w:rPr>
        <w:t>&lt;book&gt;</w:t>
      </w:r>
      <w:r>
        <w:rPr>
          <w:rFonts w:eastAsiaTheme="minorHAnsi" w:cs="Mangal"/>
          <w:color w:val="000000"/>
          <w:highlight w:val="white"/>
          <w:lang w:eastAsia="en-US"/>
        </w:rPr>
        <w:t xml:space="preserve">{ 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>
        <w:rPr>
          <w:rFonts w:eastAsiaTheme="minorHAnsi" w:cs="Mangal"/>
          <w:color w:val="787800"/>
          <w:highlight w:val="white"/>
          <w:lang w:eastAsia="en-US"/>
        </w:rPr>
        <w:t>,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price</w:t>
      </w:r>
      <w:r>
        <w:rPr>
          <w:rFonts w:eastAsiaTheme="minorHAnsi" w:cs="Mangal"/>
          <w:color w:val="000000"/>
          <w:highlight w:val="white"/>
          <w:lang w:eastAsia="en-US"/>
        </w:rPr>
        <w:t>}</w:t>
      </w:r>
      <w:r>
        <w:rPr>
          <w:rFonts w:eastAsiaTheme="minorHAnsi" w:cs="Mangal"/>
          <w:color w:val="0000E6"/>
          <w:highlight w:val="white"/>
          <w:lang w:eastAsia="en-US"/>
        </w:rPr>
        <w:t>&lt;/book&gt;</w:t>
      </w:r>
      <w:r>
        <w:rPr>
          <w:rFonts w:eastAsiaTheme="minorHAnsi" w:cs="Mangal"/>
          <w:color w:val="000000"/>
          <w:highlight w:val="white"/>
          <w:lang w:eastAsia="en-US"/>
        </w:rPr>
        <w:br/>
      </w:r>
    </w:p>
    <w:p w14:paraId="6E1B9090" w14:textId="3DA68DB7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99789E3" w14:textId="05918C3B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BBD60D7" w14:textId="77777777" w:rsidR="006C50B1" w:rsidRDefault="006C50B1" w:rsidP="006C50B1">
      <w:pPr>
        <w:ind w:left="108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D79C1B3" w14:textId="5308DA20" w:rsidR="00591561" w:rsidRDefault="0059156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5A4DF42" w14:textId="23C6AB2C" w:rsidR="0059156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6C50B1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2DB27BAE" wp14:editId="219C4E96">
            <wp:extent cx="6858000" cy="3636010"/>
            <wp:effectExtent l="0" t="0" r="0" b="254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825D" w14:textId="2A12F949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4F234A5" w14:textId="4ADA7096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91E11BE" w14:textId="519B8B67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73FBF0A" w14:textId="6B38F4CA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313DDAD" w14:textId="2C2BE5BA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B18ED09" w14:textId="77777777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52AA225" w14:textId="77777777" w:rsidR="006C50B1" w:rsidRPr="0059156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142F885" w14:textId="7115B473" w:rsidR="00591561" w:rsidRDefault="00591561" w:rsidP="00591561">
      <w:pPr>
        <w:numPr>
          <w:ilvl w:val="0"/>
          <w:numId w:val="4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t>Produce a list of non-fictions with their title and price, sorted by price</w:t>
      </w:r>
    </w:p>
    <w:p w14:paraId="68B898EF" w14:textId="764A424A" w:rsidR="00591561" w:rsidRDefault="0059156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9DE10CA" w14:textId="183B66F0" w:rsidR="006C50B1" w:rsidRDefault="006C50B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9E8D4E9" w14:textId="343CD2AD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F7DC35D" w14:textId="77777777" w:rsidR="00A558A1" w:rsidRDefault="00A558A1" w:rsidP="00A558A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b/>
          <w:bCs/>
          <w:i/>
          <w:iCs/>
        </w:rPr>
        <w:t>X</w:t>
      </w:r>
      <w:r>
        <w:rPr>
          <w:rFonts w:ascii="Bookman Old Style" w:hAnsi="Bookman Old Style"/>
          <w:b/>
          <w:bCs/>
          <w:i/>
          <w:iCs/>
        </w:rPr>
        <w:t>Q</w:t>
      </w:r>
      <w:r w:rsidRPr="00591561">
        <w:rPr>
          <w:rFonts w:ascii="Bookman Old Style" w:hAnsi="Bookman Old Style"/>
          <w:b/>
          <w:bCs/>
          <w:i/>
          <w:iCs/>
        </w:rPr>
        <w:t>uery</w:t>
      </w:r>
      <w:r>
        <w:rPr>
          <w:rFonts w:ascii="Bookman Old Style" w:hAnsi="Bookman Old Style"/>
          <w:b/>
          <w:bCs/>
          <w:i/>
          <w:iCs/>
        </w:rPr>
        <w:t xml:space="preserve"> :</w:t>
      </w:r>
    </w:p>
    <w:p w14:paraId="2883A719" w14:textId="2F188453" w:rsidR="00A558A1" w:rsidRDefault="00A558A1" w:rsidP="00A558A1">
      <w:pPr>
        <w:shd w:val="clear" w:color="auto" w:fill="FFFFFF"/>
        <w:autoSpaceDE w:val="0"/>
        <w:autoSpaceDN w:val="0"/>
        <w:adjustRightInd w:val="0"/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58953E8" w14:textId="77777777" w:rsidR="00A558A1" w:rsidRDefault="00A558A1" w:rsidP="00A558A1">
      <w:pPr>
        <w:shd w:val="clear" w:color="auto" w:fill="FFFFFF"/>
        <w:autoSpaceDE w:val="0"/>
        <w:autoSpaceDN w:val="0"/>
        <w:adjustRightInd w:val="0"/>
        <w:ind w:left="1440"/>
        <w:rPr>
          <w:rFonts w:eastAsiaTheme="minorHAnsi" w:cs="Mangal"/>
          <w:highlight w:val="white"/>
          <w:lang w:eastAsia="en-US"/>
        </w:rPr>
      </w:pPr>
      <w:r>
        <w:rPr>
          <w:rFonts w:eastAsiaTheme="minorHAnsi" w:cs="Mangal"/>
          <w:color w:val="0000E6"/>
          <w:highlight w:val="white"/>
          <w:lang w:eastAsia="en-US"/>
        </w:rPr>
        <w:t>&lt;nonfiction-list&gt;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{ 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for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doc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color w:val="323296"/>
          <w:highlight w:val="white"/>
          <w:lang w:eastAsia="en-US"/>
        </w:rPr>
        <w:t>"bookstore.xml"</w:t>
      </w:r>
      <w:r>
        <w:rPr>
          <w:rFonts w:eastAsiaTheme="minorHAnsi" w:cs="Mangal"/>
          <w:color w:val="000000"/>
          <w:highlight w:val="white"/>
          <w:lang w:eastAsia="en-US"/>
        </w:rPr>
        <w:t>)</w:t>
      </w:r>
      <w:r>
        <w:rPr>
          <w:rFonts w:eastAsiaTheme="minorHAnsi" w:cs="Mangal"/>
          <w:color w:val="787800"/>
          <w:highlight w:val="white"/>
          <w:lang w:eastAsia="en-US"/>
        </w:rPr>
        <w:t>//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>
        <w:rPr>
          <w:rFonts w:eastAsiaTheme="minorHAnsi" w:cs="Mangal"/>
          <w:color w:val="787800"/>
          <w:highlight w:val="white"/>
          <w:lang w:eastAsia="en-US"/>
        </w:rPr>
        <w:t>,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$title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>
        <w:rPr>
          <w:rFonts w:eastAsiaTheme="minorHAnsi" w:cs="Mangal"/>
          <w:color w:val="787800"/>
          <w:highlight w:val="white"/>
          <w:lang w:eastAsia="en-US"/>
        </w:rPr>
        <w:t>,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$price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price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where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category</w:t>
      </w:r>
      <w:r>
        <w:rPr>
          <w:rFonts w:eastAsiaTheme="minorHAnsi" w:cs="Mangal"/>
          <w:color w:val="787800"/>
          <w:highlight w:val="white"/>
          <w:lang w:eastAsia="en-US"/>
        </w:rPr>
        <w:t>!=</w:t>
      </w:r>
      <w:r>
        <w:rPr>
          <w:rFonts w:eastAsiaTheme="minorHAnsi" w:cs="Mangal"/>
          <w:color w:val="323296"/>
          <w:highlight w:val="white"/>
          <w:lang w:eastAsia="en-US"/>
        </w:rPr>
        <w:t>"fiction"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order by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$price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text</w:t>
      </w:r>
      <w:r>
        <w:rPr>
          <w:rFonts w:eastAsiaTheme="minorHAnsi" w:cs="Mangal"/>
          <w:color w:val="000000"/>
          <w:highlight w:val="white"/>
          <w:lang w:eastAsia="en-US"/>
        </w:rPr>
        <w:t xml:space="preserve">() 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return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</w:t>
      </w:r>
      <w:r>
        <w:rPr>
          <w:rFonts w:eastAsiaTheme="minorHAnsi" w:cs="Mangal"/>
          <w:color w:val="0000E6"/>
          <w:highlight w:val="white"/>
          <w:lang w:eastAsia="en-US"/>
        </w:rPr>
        <w:t>&lt;nonfiction&gt;</w:t>
      </w:r>
      <w:r>
        <w:rPr>
          <w:rFonts w:eastAsiaTheme="minorHAnsi" w:cs="Mangal"/>
          <w:color w:val="000000"/>
          <w:highlight w:val="white"/>
          <w:lang w:eastAsia="en-US"/>
        </w:rPr>
        <w:t>{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$title</w:t>
      </w:r>
      <w:r>
        <w:rPr>
          <w:rFonts w:eastAsiaTheme="minorHAnsi" w:cs="Mangal"/>
          <w:color w:val="787800"/>
          <w:highlight w:val="white"/>
          <w:lang w:eastAsia="en-US"/>
        </w:rPr>
        <w:t>,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$price</w:t>
      </w:r>
      <w:r>
        <w:rPr>
          <w:rFonts w:eastAsiaTheme="minorHAnsi" w:cs="Mangal"/>
          <w:color w:val="000000"/>
          <w:highlight w:val="white"/>
          <w:lang w:eastAsia="en-US"/>
        </w:rPr>
        <w:t>}</w:t>
      </w:r>
      <w:r>
        <w:rPr>
          <w:rFonts w:eastAsiaTheme="minorHAnsi" w:cs="Mangal"/>
          <w:color w:val="0000E6"/>
          <w:highlight w:val="white"/>
          <w:lang w:eastAsia="en-US"/>
        </w:rPr>
        <w:t>&lt;/nonfiction&gt;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}</w:t>
      </w:r>
      <w:r>
        <w:rPr>
          <w:rFonts w:eastAsiaTheme="minorHAnsi" w:cs="Mangal"/>
          <w:color w:val="000000"/>
          <w:highlight w:val="white"/>
          <w:lang w:eastAsia="en-US"/>
        </w:rPr>
        <w:br/>
      </w:r>
      <w:r>
        <w:rPr>
          <w:rFonts w:eastAsiaTheme="minorHAnsi" w:cs="Mangal"/>
          <w:color w:val="0000E6"/>
          <w:highlight w:val="white"/>
          <w:lang w:eastAsia="en-US"/>
        </w:rPr>
        <w:t>&lt;/nonfiction-list&gt;</w:t>
      </w:r>
    </w:p>
    <w:p w14:paraId="5A992D35" w14:textId="77777777" w:rsidR="00A558A1" w:rsidRDefault="00A558A1" w:rsidP="00A558A1">
      <w:pPr>
        <w:shd w:val="clear" w:color="auto" w:fill="FFFFFF"/>
        <w:autoSpaceDE w:val="0"/>
        <w:autoSpaceDN w:val="0"/>
        <w:adjustRightInd w:val="0"/>
        <w:rPr>
          <w:rFonts w:eastAsiaTheme="minorHAnsi" w:cs="Mangal"/>
          <w:highlight w:val="white"/>
          <w:lang w:eastAsia="en-US"/>
        </w:rPr>
      </w:pPr>
    </w:p>
    <w:p w14:paraId="0D11E45D" w14:textId="5DAE3742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A50AE49" w14:textId="77777777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6D6B406" w14:textId="35C52166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69F0A03" w14:textId="68151003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A558A1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0B143163" wp14:editId="39A95ABD">
            <wp:extent cx="6858000" cy="364680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7619" w14:textId="043B332B" w:rsidR="00591561" w:rsidRDefault="0059156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E269A69" w14:textId="59FEAB46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9FD8375" w14:textId="2DA8EFFA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50B26CE" w14:textId="57DC96A2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48BB0F9" w14:textId="3E111E6B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1C8C02B" w14:textId="7D810E87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48E6A16" w14:textId="0688A583" w:rsidR="00A558A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3424C0F" w14:textId="77777777" w:rsidR="00A558A1" w:rsidRPr="00591561" w:rsidRDefault="00A558A1" w:rsidP="00591561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144CFAC" w14:textId="499D0B73" w:rsidR="00591561" w:rsidRPr="00591561" w:rsidRDefault="00591561" w:rsidP="00591561">
      <w:pPr>
        <w:numPr>
          <w:ilvl w:val="0"/>
          <w:numId w:val="4"/>
        </w:num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color w:val="0081B3" w:themeColor="accent6" w:themeShade="BF"/>
          <w:sz w:val="28"/>
          <w:szCs w:val="28"/>
        </w:rPr>
        <w:t>Find title of the textbook with highest price</w:t>
      </w:r>
    </w:p>
    <w:p w14:paraId="7DB59CFD" w14:textId="76DD4DC1" w:rsidR="00591561" w:rsidRDefault="0059156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2FCD8A8" w14:textId="65529481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2000DD7" w14:textId="77777777" w:rsidR="004A2747" w:rsidRDefault="004A2747" w:rsidP="004A2747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591561">
        <w:rPr>
          <w:rFonts w:ascii="Bookman Old Style" w:hAnsi="Bookman Old Style"/>
          <w:b/>
          <w:bCs/>
          <w:i/>
          <w:iCs/>
        </w:rPr>
        <w:t>X</w:t>
      </w:r>
      <w:r>
        <w:rPr>
          <w:rFonts w:ascii="Bookman Old Style" w:hAnsi="Bookman Old Style"/>
          <w:b/>
          <w:bCs/>
          <w:i/>
          <w:iCs/>
        </w:rPr>
        <w:t>Q</w:t>
      </w:r>
      <w:r w:rsidRPr="00591561">
        <w:rPr>
          <w:rFonts w:ascii="Bookman Old Style" w:hAnsi="Bookman Old Style"/>
          <w:b/>
          <w:bCs/>
          <w:i/>
          <w:iCs/>
        </w:rPr>
        <w:t>uery</w:t>
      </w:r>
      <w:r>
        <w:rPr>
          <w:rFonts w:ascii="Bookman Old Style" w:hAnsi="Bookman Old Style"/>
          <w:b/>
          <w:bCs/>
          <w:i/>
          <w:iCs/>
        </w:rPr>
        <w:t xml:space="preserve"> :</w:t>
      </w:r>
    </w:p>
    <w:p w14:paraId="2C18000B" w14:textId="2DAD5D36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AB2DE7C" w14:textId="394B5367" w:rsidR="004A2747" w:rsidRDefault="004A2747" w:rsidP="004A2747">
      <w:pPr>
        <w:shd w:val="clear" w:color="auto" w:fill="FFFFFF"/>
        <w:autoSpaceDE w:val="0"/>
        <w:autoSpaceDN w:val="0"/>
        <w:adjustRightInd w:val="0"/>
        <w:ind w:left="720"/>
        <w:rPr>
          <w:rFonts w:eastAsiaTheme="minorHAnsi" w:cs="Mangal"/>
          <w:highlight w:val="white"/>
          <w:lang w:eastAsia="en-US"/>
        </w:rPr>
      </w:pPr>
      <w:r>
        <w:rPr>
          <w:rFonts w:eastAsiaTheme="minorHAnsi" w:cs="Mangal"/>
          <w:color w:val="0000E6"/>
          <w:highlight w:val="white"/>
          <w:lang w:eastAsia="en-US"/>
        </w:rPr>
        <w:t>&lt;textbooks&gt;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{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let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$prices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787800"/>
          <w:highlight w:val="white"/>
          <w:lang w:eastAsia="en-US"/>
        </w:rPr>
        <w:t>:=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doc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color w:val="323296"/>
          <w:highlight w:val="white"/>
          <w:lang w:eastAsia="en-US"/>
        </w:rPr>
        <w:t>"bookstore.xml"</w:t>
      </w:r>
      <w:r>
        <w:rPr>
          <w:rFonts w:eastAsiaTheme="minorHAnsi" w:cs="Mangal"/>
          <w:color w:val="000000"/>
          <w:highlight w:val="white"/>
          <w:lang w:eastAsia="en-US"/>
        </w:rPr>
        <w:t>)</w:t>
      </w:r>
      <w:r>
        <w:rPr>
          <w:rFonts w:eastAsiaTheme="minorHAnsi" w:cs="Mangal"/>
          <w:color w:val="787800"/>
          <w:highlight w:val="white"/>
          <w:lang w:eastAsia="en-US"/>
        </w:rPr>
        <w:t>//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>
        <w:rPr>
          <w:rFonts w:eastAsiaTheme="minorHAnsi" w:cs="Mangal"/>
          <w:color w:val="000000"/>
          <w:highlight w:val="white"/>
          <w:lang w:eastAsia="en-US"/>
        </w:rPr>
        <w:t>[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category</w:t>
      </w:r>
      <w:r>
        <w:rPr>
          <w:rFonts w:eastAsiaTheme="minorHAnsi" w:cs="Mangal"/>
          <w:color w:val="787800"/>
          <w:highlight w:val="white"/>
          <w:lang w:eastAsia="en-US"/>
        </w:rPr>
        <w:t>=</w:t>
      </w:r>
      <w:r>
        <w:rPr>
          <w:rFonts w:eastAsiaTheme="minorHAnsi" w:cs="Mangal"/>
          <w:color w:val="323296"/>
          <w:highlight w:val="white"/>
          <w:lang w:eastAsia="en-US"/>
        </w:rPr>
        <w:t>"textbook"</w:t>
      </w:r>
      <w:r>
        <w:rPr>
          <w:rFonts w:eastAsiaTheme="minorHAnsi" w:cs="Mangal"/>
          <w:color w:val="000000"/>
          <w:highlight w:val="white"/>
          <w:lang w:eastAsia="en-US"/>
        </w:rPr>
        <w:t>]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price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let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$max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787800"/>
          <w:highlight w:val="white"/>
          <w:lang w:eastAsia="en-US"/>
        </w:rPr>
        <w:t>:=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max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$prices</w:t>
      </w:r>
      <w:r>
        <w:rPr>
          <w:rFonts w:eastAsiaTheme="minorHAnsi" w:cs="Mangal"/>
          <w:color w:val="000000"/>
          <w:highlight w:val="white"/>
          <w:lang w:eastAsia="en-US"/>
        </w:rPr>
        <w:t>)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</w:t>
      </w:r>
      <w:r>
        <w:rPr>
          <w:rFonts w:eastAsiaTheme="minorHAnsi" w:cs="Mangal"/>
          <w:color w:val="000000"/>
          <w:highlight w:val="white"/>
          <w:lang w:eastAsia="en-US"/>
        </w:rPr>
        <w:t xml:space="preserve"> 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return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</w:t>
      </w:r>
      <w:r>
        <w:rPr>
          <w:rFonts w:eastAsiaTheme="minorHAnsi" w:cs="Mangal"/>
          <w:color w:val="0000E6"/>
          <w:highlight w:val="white"/>
          <w:lang w:eastAsia="en-US"/>
        </w:rPr>
        <w:t>&lt;max-price-textbook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F08246"/>
          <w:highlight w:val="white"/>
          <w:lang w:eastAsia="en-US"/>
        </w:rPr>
        <w:t>price</w:t>
      </w:r>
      <w:r>
        <w:rPr>
          <w:rFonts w:eastAsiaTheme="minorHAnsi" w:cs="Mangal"/>
          <w:color w:val="C85028"/>
          <w:highlight w:val="white"/>
          <w:lang w:eastAsia="en-US"/>
        </w:rPr>
        <w:t>=</w:t>
      </w:r>
      <w:r>
        <w:rPr>
          <w:rFonts w:eastAsiaTheme="minorHAnsi" w:cs="Mangal"/>
          <w:b/>
          <w:bCs/>
          <w:color w:val="323232"/>
          <w:highlight w:val="white"/>
          <w:lang w:eastAsia="en-US"/>
        </w:rPr>
        <w:t>"</w:t>
      </w:r>
      <w:r>
        <w:rPr>
          <w:rFonts w:eastAsiaTheme="minorHAnsi" w:cs="Mangal"/>
          <w:color w:val="000000"/>
          <w:highlight w:val="white"/>
          <w:lang w:eastAsia="en-US"/>
        </w:rPr>
        <w:t>{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$max</w:t>
      </w:r>
      <w:r>
        <w:rPr>
          <w:rFonts w:eastAsiaTheme="minorHAnsi" w:cs="Mangal"/>
          <w:color w:val="000000"/>
          <w:highlight w:val="white"/>
          <w:lang w:eastAsia="en-US"/>
        </w:rPr>
        <w:t>}</w:t>
      </w:r>
      <w:r>
        <w:rPr>
          <w:rFonts w:eastAsiaTheme="minorHAnsi" w:cs="Mangal"/>
          <w:b/>
          <w:bCs/>
          <w:color w:val="323232"/>
          <w:highlight w:val="white"/>
          <w:lang w:eastAsia="en-US"/>
        </w:rPr>
        <w:t>"</w:t>
      </w:r>
      <w:r>
        <w:rPr>
          <w:rFonts w:eastAsiaTheme="minorHAnsi" w:cs="Mangal"/>
          <w:color w:val="0000E6"/>
          <w:highlight w:val="white"/>
          <w:lang w:eastAsia="en-US"/>
        </w:rPr>
        <w:t>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   {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for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in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i/>
          <w:iCs/>
          <w:color w:val="004000"/>
          <w:highlight w:val="white"/>
          <w:lang w:eastAsia="en-US"/>
        </w:rPr>
        <w:t>doc</w:t>
      </w:r>
      <w:r>
        <w:rPr>
          <w:rFonts w:eastAsiaTheme="minorHAnsi" w:cs="Mangal"/>
          <w:color w:val="000000"/>
          <w:highlight w:val="white"/>
          <w:lang w:eastAsia="en-US"/>
        </w:rPr>
        <w:t>(</w:t>
      </w:r>
      <w:r>
        <w:rPr>
          <w:rFonts w:eastAsiaTheme="minorHAnsi" w:cs="Mangal"/>
          <w:color w:val="323296"/>
          <w:highlight w:val="white"/>
          <w:lang w:eastAsia="en-US"/>
        </w:rPr>
        <w:t>"bookstore.xml"</w:t>
      </w:r>
      <w:r>
        <w:rPr>
          <w:rFonts w:eastAsiaTheme="minorHAnsi" w:cs="Mangal"/>
          <w:color w:val="000000"/>
          <w:highlight w:val="white"/>
          <w:lang w:eastAsia="en-US"/>
        </w:rPr>
        <w:t>)</w:t>
      </w:r>
      <w:r>
        <w:rPr>
          <w:rFonts w:eastAsiaTheme="minorHAnsi" w:cs="Mangal"/>
          <w:color w:val="787800"/>
          <w:highlight w:val="white"/>
          <w:lang w:eastAsia="en-US"/>
        </w:rPr>
        <w:t>//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book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where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price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color w:val="787800"/>
          <w:highlight w:val="white"/>
          <w:lang w:eastAsia="en-US"/>
        </w:rPr>
        <w:t>=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$max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0096C8"/>
          <w:highlight w:val="white"/>
          <w:lang w:eastAsia="en-US"/>
        </w:rPr>
        <w:t>return</w:t>
      </w:r>
      <w:r>
        <w:rPr>
          <w:rFonts w:eastAsiaTheme="minorHAnsi" w:cs="Mangal"/>
          <w:color w:val="000000"/>
          <w:highlight w:val="white"/>
          <w:lang w:eastAsia="en-US"/>
        </w:rPr>
        <w:t xml:space="preserve"> </w:t>
      </w:r>
      <w:r>
        <w:rPr>
          <w:rFonts w:eastAsiaTheme="minorHAnsi" w:cs="Mangal"/>
          <w:b/>
          <w:bCs/>
          <w:color w:val="963296"/>
          <w:highlight w:val="white"/>
          <w:lang w:eastAsia="en-US"/>
        </w:rPr>
        <w:t>$book</w:t>
      </w:r>
      <w:r>
        <w:rPr>
          <w:rFonts w:eastAsiaTheme="minorHAnsi" w:cs="Mangal"/>
          <w:color w:val="787800"/>
          <w:highlight w:val="white"/>
          <w:lang w:eastAsia="en-US"/>
        </w:rPr>
        <w:t>/</w:t>
      </w:r>
      <w:r>
        <w:rPr>
          <w:rFonts w:eastAsiaTheme="minorHAnsi" w:cs="Mangal"/>
          <w:b/>
          <w:bCs/>
          <w:color w:val="0000E6"/>
          <w:highlight w:val="white"/>
          <w:lang w:eastAsia="en-US"/>
        </w:rPr>
        <w:t>title</w:t>
      </w:r>
      <w:r>
        <w:rPr>
          <w:rFonts w:eastAsiaTheme="minorHAnsi" w:cs="Mangal"/>
          <w:color w:val="000000"/>
          <w:highlight w:val="white"/>
          <w:lang w:eastAsia="en-US"/>
        </w:rPr>
        <w:t>}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  </w:t>
      </w:r>
      <w:r>
        <w:rPr>
          <w:rFonts w:eastAsiaTheme="minorHAnsi" w:cs="Mangal"/>
          <w:color w:val="0000E6"/>
          <w:highlight w:val="white"/>
          <w:lang w:eastAsia="en-US"/>
        </w:rPr>
        <w:t>&lt;/max-price-textbook&gt;</w:t>
      </w:r>
      <w:r>
        <w:rPr>
          <w:rFonts w:eastAsiaTheme="minorHAnsi" w:cs="Mangal"/>
          <w:color w:val="000000"/>
          <w:highlight w:val="white"/>
          <w:lang w:eastAsia="en-US"/>
        </w:rPr>
        <w:br/>
        <w:t xml:space="preserve">    }</w:t>
      </w:r>
      <w:r>
        <w:rPr>
          <w:rFonts w:eastAsiaTheme="minorHAnsi" w:cs="Mangal"/>
          <w:color w:val="000000"/>
          <w:highlight w:val="white"/>
          <w:lang w:eastAsia="en-US"/>
        </w:rPr>
        <w:br/>
      </w:r>
      <w:r>
        <w:rPr>
          <w:rFonts w:eastAsiaTheme="minorHAnsi" w:cs="Mangal"/>
          <w:color w:val="0000E6"/>
          <w:highlight w:val="white"/>
          <w:lang w:eastAsia="en-US"/>
        </w:rPr>
        <w:t>&lt;/textbooks&gt;</w:t>
      </w:r>
    </w:p>
    <w:p w14:paraId="6EDD9F54" w14:textId="77777777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812A0BD" w14:textId="77777777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3AA3EB0" w14:textId="1533DFB3" w:rsidR="004A2747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2198FE0" w14:textId="300DF4BC" w:rsidR="004A2747" w:rsidRPr="003E6FE6" w:rsidRDefault="004A2747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A2747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22729FA6" wp14:editId="604F829C">
            <wp:extent cx="6858000" cy="363982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2747" w:rsidRPr="003E6FE6" w:rsidSect="00A71FD5">
      <w:footerReference w:type="even" r:id="rId22"/>
      <w:footerReference w:type="default" r:id="rId2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DD0FA" w14:textId="77777777" w:rsidR="00651CD3" w:rsidRDefault="00651CD3" w:rsidP="00E74B29">
      <w:r>
        <w:separator/>
      </w:r>
    </w:p>
  </w:endnote>
  <w:endnote w:type="continuationSeparator" w:id="0">
    <w:p w14:paraId="673E9080" w14:textId="77777777" w:rsidR="00651CD3" w:rsidRDefault="00651CD3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Inconsolata">
    <w:panose1 w:val="00000509000000000000"/>
    <w:charset w:val="00"/>
    <w:family w:val="modern"/>
    <w:pitch w:val="fixed"/>
    <w:sig w:usb0="A00000FF" w:usb1="0000F9EB" w:usb2="0000002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D7D80" w14:textId="77777777" w:rsidR="00651CD3" w:rsidRDefault="00651CD3" w:rsidP="00E74B29">
      <w:r>
        <w:separator/>
      </w:r>
    </w:p>
  </w:footnote>
  <w:footnote w:type="continuationSeparator" w:id="0">
    <w:p w14:paraId="7C04C971" w14:textId="77777777" w:rsidR="00651CD3" w:rsidRDefault="00651CD3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27D7D"/>
    <w:multiLevelType w:val="hybridMultilevel"/>
    <w:tmpl w:val="471693FE"/>
    <w:lvl w:ilvl="0" w:tplc="F4FAA87C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FB151F"/>
    <w:multiLevelType w:val="hybridMultilevel"/>
    <w:tmpl w:val="5E6CEEC6"/>
    <w:lvl w:ilvl="0" w:tplc="2D02F7A6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327BF"/>
    <w:multiLevelType w:val="hybridMultilevel"/>
    <w:tmpl w:val="886E83A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ZGtQDR6sDdLQAAAA=="/>
  </w:docVars>
  <w:rsids>
    <w:rsidRoot w:val="00092E41"/>
    <w:rsid w:val="00086FA5"/>
    <w:rsid w:val="00092E41"/>
    <w:rsid w:val="00096D6B"/>
    <w:rsid w:val="000E4641"/>
    <w:rsid w:val="00103BF5"/>
    <w:rsid w:val="001172D0"/>
    <w:rsid w:val="0012706B"/>
    <w:rsid w:val="00151F66"/>
    <w:rsid w:val="00177F8D"/>
    <w:rsid w:val="00185F4A"/>
    <w:rsid w:val="002012DC"/>
    <w:rsid w:val="00210FE7"/>
    <w:rsid w:val="00222F68"/>
    <w:rsid w:val="0028001F"/>
    <w:rsid w:val="00292A7D"/>
    <w:rsid w:val="002951EB"/>
    <w:rsid w:val="002D2200"/>
    <w:rsid w:val="002E6840"/>
    <w:rsid w:val="003030E0"/>
    <w:rsid w:val="003078DD"/>
    <w:rsid w:val="003172A2"/>
    <w:rsid w:val="003A49C6"/>
    <w:rsid w:val="003B5034"/>
    <w:rsid w:val="003E6FE6"/>
    <w:rsid w:val="003F3D1D"/>
    <w:rsid w:val="0040564B"/>
    <w:rsid w:val="00414139"/>
    <w:rsid w:val="00431F6C"/>
    <w:rsid w:val="004772D3"/>
    <w:rsid w:val="0048120C"/>
    <w:rsid w:val="004909D9"/>
    <w:rsid w:val="00491DC0"/>
    <w:rsid w:val="004A2747"/>
    <w:rsid w:val="00506238"/>
    <w:rsid w:val="00521481"/>
    <w:rsid w:val="0056636B"/>
    <w:rsid w:val="00591561"/>
    <w:rsid w:val="0063405E"/>
    <w:rsid w:val="00651CD3"/>
    <w:rsid w:val="00665110"/>
    <w:rsid w:val="0066611F"/>
    <w:rsid w:val="006709F1"/>
    <w:rsid w:val="006862BA"/>
    <w:rsid w:val="006C35E1"/>
    <w:rsid w:val="006C50B1"/>
    <w:rsid w:val="006C60E6"/>
    <w:rsid w:val="00725B78"/>
    <w:rsid w:val="00742988"/>
    <w:rsid w:val="00764F3D"/>
    <w:rsid w:val="007B2586"/>
    <w:rsid w:val="007C06BD"/>
    <w:rsid w:val="00837914"/>
    <w:rsid w:val="008456ED"/>
    <w:rsid w:val="00852D45"/>
    <w:rsid w:val="00870AFF"/>
    <w:rsid w:val="00874FE7"/>
    <w:rsid w:val="008937D5"/>
    <w:rsid w:val="008B6E24"/>
    <w:rsid w:val="008E13E6"/>
    <w:rsid w:val="00952F7D"/>
    <w:rsid w:val="0095449D"/>
    <w:rsid w:val="0095496A"/>
    <w:rsid w:val="009A38BA"/>
    <w:rsid w:val="00A2377C"/>
    <w:rsid w:val="00A25FB5"/>
    <w:rsid w:val="00A51642"/>
    <w:rsid w:val="00A558A1"/>
    <w:rsid w:val="00A71FD5"/>
    <w:rsid w:val="00A81149"/>
    <w:rsid w:val="00B43E11"/>
    <w:rsid w:val="00BF3430"/>
    <w:rsid w:val="00C466AA"/>
    <w:rsid w:val="00C755AB"/>
    <w:rsid w:val="00CA4663"/>
    <w:rsid w:val="00CB7EC7"/>
    <w:rsid w:val="00CD6D7B"/>
    <w:rsid w:val="00CE66ED"/>
    <w:rsid w:val="00D36246"/>
    <w:rsid w:val="00D43125"/>
    <w:rsid w:val="00D62ADF"/>
    <w:rsid w:val="00D66A3A"/>
    <w:rsid w:val="00DF198B"/>
    <w:rsid w:val="00E74B29"/>
    <w:rsid w:val="00ED1947"/>
    <w:rsid w:val="00EF7945"/>
    <w:rsid w:val="00F32F8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A2747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  <w:style w:type="paragraph" w:styleId="ListParagraph">
    <w:name w:val="List Paragraph"/>
    <w:basedOn w:val="Normal"/>
    <w:uiPriority w:val="34"/>
    <w:semiHidden/>
    <w:qFormat/>
    <w:rsid w:val="003E6FE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2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18</Pages>
  <Words>1404</Words>
  <Characters>8008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2021-10-23T10:53:00Z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