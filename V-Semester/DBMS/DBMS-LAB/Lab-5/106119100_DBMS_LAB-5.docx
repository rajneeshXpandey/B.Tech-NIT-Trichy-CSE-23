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1415AA03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3078DD">
              <w:rPr>
                <w:sz w:val="64"/>
                <w:szCs w:val="64"/>
                <w:u w:val="single"/>
              </w:rPr>
              <w:t>5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0DE6742A" w:rsidR="00CE66ED" w:rsidRDefault="00CE66ED" w:rsidP="00CE66ED"/>
    <w:p w14:paraId="5D03182B" w14:textId="5AC30A34" w:rsidR="00CE66ED" w:rsidRDefault="00CE66ED" w:rsidP="00CE66ED">
      <w:pPr>
        <w:jc w:val="right"/>
      </w:pPr>
    </w:p>
    <w:p w14:paraId="0864654C" w14:textId="66419B88" w:rsidR="002951EB" w:rsidRDefault="002951EB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2951EB">
        <w:rPr>
          <w:rFonts w:ascii="Bookman Old Style" w:hAnsi="Bookman Old Style"/>
          <w:sz w:val="28"/>
          <w:szCs w:val="28"/>
          <w:u w:val="single"/>
        </w:rPr>
        <w:lastRenderedPageBreak/>
        <w:t>PROBLEM 1</w:t>
      </w:r>
    </w:p>
    <w:p w14:paraId="7DF89076" w14:textId="43CAF9D3" w:rsidR="00870AFF" w:rsidRDefault="00870AFF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CDEF056" w14:textId="71728EFD" w:rsidR="00870AFF" w:rsidRDefault="00BF3430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BF3430">
        <w:rPr>
          <w:rFonts w:ascii="Bookman Old Style" w:hAnsi="Bookman Old Style"/>
          <w:sz w:val="28"/>
          <w:szCs w:val="28"/>
          <w:u w:val="single"/>
        </w:rPr>
        <w:drawing>
          <wp:inline distT="0" distB="0" distL="0" distR="0" wp14:anchorId="52E47074" wp14:editId="23D55DA9">
            <wp:extent cx="6858000" cy="2364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E578" w14:textId="5EC7667A" w:rsidR="003B5034" w:rsidRPr="002951EB" w:rsidRDefault="003B5034" w:rsidP="00BF3430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4B27A6E0" w14:textId="77777777" w:rsidR="002951EB" w:rsidRPr="002951EB" w:rsidRDefault="002951EB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</w:rPr>
      </w:pPr>
    </w:p>
    <w:p w14:paraId="78779CD8" w14:textId="588B9F4B" w:rsidR="002951EB" w:rsidRPr="002951EB" w:rsidRDefault="002951EB" w:rsidP="002951EB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 w:rsidRPr="002951EB">
        <w:rPr>
          <w:rFonts w:ascii="Bookman Old Style" w:hAnsi="Bookman Old Style" w:cs="Droid Sans Mono"/>
          <w:b/>
          <w:bCs/>
          <w:sz w:val="22"/>
          <w:szCs w:val="22"/>
        </w:rPr>
        <w:t>ER Diagram :</w:t>
      </w:r>
    </w:p>
    <w:p w14:paraId="5C10005D" w14:textId="2D0F4A60" w:rsidR="001172D0" w:rsidRDefault="002951EB" w:rsidP="001172D0">
      <w:pPr>
        <w:shd w:val="clear" w:color="auto" w:fill="FFFFFF"/>
        <w:spacing w:line="285" w:lineRule="atLeast"/>
        <w:rPr>
          <w:rFonts w:ascii="Droid Sans Mono" w:hAnsi="Droid Sans Mono" w:cs="Droid Sans Mono"/>
          <w:noProof/>
          <w:color w:val="D73A49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 xml:space="preserve">               </w:t>
      </w:r>
    </w:p>
    <w:p w14:paraId="3EA51DBE" w14:textId="4F114FA0" w:rsidR="003B5034" w:rsidRDefault="003B5034" w:rsidP="001172D0">
      <w:pPr>
        <w:shd w:val="clear" w:color="auto" w:fill="FFFFFF"/>
        <w:spacing w:line="285" w:lineRule="atLeast"/>
        <w:rPr>
          <w:rFonts w:ascii="Droid Sans Mono" w:hAnsi="Droid Sans Mono" w:cs="Droid Sans Mono"/>
          <w:color w:val="D73A49"/>
          <w:sz w:val="22"/>
          <w:szCs w:val="22"/>
        </w:rPr>
      </w:pPr>
      <w:r>
        <w:rPr>
          <w:rFonts w:ascii="Droid Sans Mono" w:hAnsi="Droid Sans Mono" w:cs="Droid Sans Mono"/>
          <w:noProof/>
          <w:color w:val="D73A49"/>
          <w:sz w:val="22"/>
          <w:szCs w:val="22"/>
        </w:rPr>
        <w:tab/>
      </w:r>
      <w:r>
        <w:rPr>
          <w:rFonts w:ascii="Droid Sans Mono" w:hAnsi="Droid Sans Mono" w:cs="Droid Sans Mono"/>
          <w:noProof/>
          <w:color w:val="D73A49"/>
          <w:sz w:val="22"/>
          <w:szCs w:val="22"/>
        </w:rPr>
        <w:tab/>
      </w:r>
      <w:r>
        <w:rPr>
          <w:rFonts w:ascii="Droid Sans Mono" w:hAnsi="Droid Sans Mono" w:cs="Droid Sans Mono"/>
          <w:noProof/>
          <w:color w:val="D73A49"/>
          <w:sz w:val="22"/>
          <w:szCs w:val="22"/>
        </w:rPr>
        <w:tab/>
      </w:r>
      <w:r w:rsidR="00A2377C">
        <w:rPr>
          <w:rFonts w:ascii="Droid Sans Mono" w:hAnsi="Droid Sans Mono" w:cs="Droid Sans Mono"/>
          <w:noProof/>
          <w:color w:val="D73A49"/>
          <w:sz w:val="22"/>
          <w:szCs w:val="22"/>
        </w:rPr>
        <w:drawing>
          <wp:inline distT="0" distB="0" distL="0" distR="0" wp14:anchorId="66289C77" wp14:editId="51854DD3">
            <wp:extent cx="4772025" cy="2838450"/>
            <wp:effectExtent l="0" t="0" r="952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roid Sans Mono" w:hAnsi="Droid Sans Mono" w:cs="Droid Sans Mono"/>
          <w:noProof/>
          <w:color w:val="D73A49"/>
          <w:sz w:val="22"/>
          <w:szCs w:val="22"/>
        </w:rPr>
        <w:tab/>
      </w:r>
      <w:r>
        <w:rPr>
          <w:rFonts w:ascii="Droid Sans Mono" w:hAnsi="Droid Sans Mono" w:cs="Droid Sans Mono"/>
          <w:noProof/>
          <w:color w:val="D73A49"/>
          <w:sz w:val="22"/>
          <w:szCs w:val="22"/>
        </w:rPr>
        <w:tab/>
      </w:r>
    </w:p>
    <w:p w14:paraId="46709159" w14:textId="77777777" w:rsidR="00CD6D7B" w:rsidRDefault="00CD6D7B" w:rsidP="00A2377C">
      <w:pPr>
        <w:shd w:val="clear" w:color="auto" w:fill="FFFFFF"/>
        <w:spacing w:line="285" w:lineRule="atLeast"/>
        <w:rPr>
          <w:rFonts w:ascii="Fira Code" w:hAnsi="Fira Code"/>
          <w:color w:val="D73A49"/>
          <w:sz w:val="26"/>
          <w:szCs w:val="26"/>
        </w:rPr>
      </w:pPr>
    </w:p>
    <w:p w14:paraId="027CF30D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DATABASE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CompanyDB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; </w:t>
      </w:r>
    </w:p>
    <w:p w14:paraId="0E84F19F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USE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CompanyDB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1D36279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198EF7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Department  (</w:t>
      </w:r>
    </w:p>
    <w:p w14:paraId="2327A9DC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Dept_No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 </w:t>
      </w:r>
    </w:p>
    <w:p w14:paraId="43AC198A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Dept_Name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</w:t>
      </w:r>
    </w:p>
    <w:p w14:paraId="3C5C9AF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Location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47B1319F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);  </w:t>
      </w:r>
    </w:p>
    <w:p w14:paraId="73C97654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2CD5EFE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 (</w:t>
      </w:r>
    </w:p>
    <w:p w14:paraId="6BC1EE1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Emp_No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09D7F4ED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Emp_Name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3CDBD24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Address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581EF81C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sex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37212FDA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Salary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INTEGER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0F358455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Dept_No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132264F5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foreign key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(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Dept_No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REFERENCES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Department (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Dept_No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2987C7B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); </w:t>
      </w:r>
    </w:p>
    <w:p w14:paraId="5904D67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9A3CB00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Department </w:t>
      </w:r>
    </w:p>
    <w:p w14:paraId="0BAF94F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69F1C880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'ACCOUNTS'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'Trichy'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7BA5C65D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'IT'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'Chennai'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1B7E54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3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'ECE'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'Salem'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6E2D80A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4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'ISE'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'Coimbatore'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6786C0E9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'Chennai'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); </w:t>
      </w:r>
    </w:p>
    <w:p w14:paraId="37A39D36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AD2F00B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</w:t>
      </w:r>
    </w:p>
    <w:p w14:paraId="294F9E27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6E7314EF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'ECE01'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'PREETI'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'BANGALORE'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'F'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40000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3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</w:t>
      </w:r>
    </w:p>
    <w:p w14:paraId="4FF6FBB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'CSE01'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'JAMES'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'BANGALORE'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5122EB00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'CSE02'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'HEARN'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'BANGALORE'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70000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439E4B3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'CSE03'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'EDWARD'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'MYSORE'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2AB7A21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'CSE04'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'PAVAN'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15000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61D23FE5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'CSE05'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'GIRISH'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'MYSORE'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</w:t>
      </w:r>
    </w:p>
    <w:p w14:paraId="59EA117A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'CSE06'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'NEHA'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'BANGALORE'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'F'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80000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03AD54A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'ACC01'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'AHANA'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'F'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35000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2B948021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'ACC02'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'SANTHOSH'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30000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7B042B15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'ISE01'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'VEENA'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'MYSORE'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4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),   </w:t>
      </w:r>
    </w:p>
    <w:p w14:paraId="69F5AE3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'IT01'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'NAGESH'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'BANGALORE'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'M'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50000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);    </w:t>
      </w:r>
    </w:p>
    <w:p w14:paraId="1128D82F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</w:t>
      </w:r>
    </w:p>
    <w:p w14:paraId="35692D2D" w14:textId="77777777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   </w:t>
      </w:r>
      <w:r>
        <w:rPr>
          <w:rFonts w:ascii="Droid Sans Mono" w:hAnsi="Droid Sans Mono" w:cs="Droid Sans Mono"/>
          <w:color w:val="24292E"/>
          <w:sz w:val="26"/>
          <w:szCs w:val="26"/>
        </w:rPr>
        <w:t xml:space="preserve">   </w:t>
      </w:r>
    </w:p>
    <w:p w14:paraId="02CBED66" w14:textId="77777777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D4005CD" w14:textId="77777777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38E73C6" w14:textId="77777777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D6D240D" w14:textId="77777777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EE70545" w14:textId="77777777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6FA4E00" w14:textId="4FC1D446" w:rsidR="00A2377C" w:rsidRPr="00A2377C" w:rsidRDefault="00A2377C" w:rsidP="00A2377C">
      <w:pPr>
        <w:shd w:val="clear" w:color="auto" w:fill="FFFFFF"/>
        <w:spacing w:line="345" w:lineRule="atLeast"/>
        <w:jc w:val="center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6A737D"/>
          <w:sz w:val="26"/>
          <w:szCs w:val="26"/>
        </w:rPr>
        <w:lastRenderedPageBreak/>
        <w:t>/*------------Queries-------------*/</w:t>
      </w:r>
    </w:p>
    <w:p w14:paraId="2B8F486B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                    </w:t>
      </w:r>
    </w:p>
    <w:p w14:paraId="32D9F25C" w14:textId="6784DA19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Department; </w:t>
      </w:r>
    </w:p>
    <w:p w14:paraId="6EAFD7F5" w14:textId="64871590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D532F86" w14:textId="66C93F85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CD6D7B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5196B040" wp14:editId="56EC5772">
            <wp:extent cx="6858000" cy="21075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1525" w14:textId="77777777" w:rsidR="00CD6D7B" w:rsidRPr="00A2377C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E3383D1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Employee;       </w:t>
      </w:r>
    </w:p>
    <w:p w14:paraId="4954E54E" w14:textId="648DE859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3178309" w14:textId="451CA0DB" w:rsidR="00CD6D7B" w:rsidRPr="00A2377C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CD6D7B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7653D30A" wp14:editId="4569369C">
            <wp:extent cx="6858000" cy="3237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CF41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             </w:t>
      </w:r>
    </w:p>
    <w:p w14:paraId="4D8754F6" w14:textId="77777777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51D82ED2" w14:textId="77777777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3F655081" w14:textId="77777777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7C00F6D3" w14:textId="77777777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328199FC" w14:textId="77777777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7A524ADA" w14:textId="77777777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3634DC5C" w14:textId="30FD23C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6A737D"/>
          <w:sz w:val="26"/>
          <w:szCs w:val="26"/>
        </w:rPr>
        <w:lastRenderedPageBreak/>
        <w:t>/*1.Write a procedure to display employee details given the Emp_No.*/</w:t>
      </w:r>
    </w:p>
    <w:p w14:paraId="24F696E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30801D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DELIMITER $$</w:t>
      </w:r>
    </w:p>
    <w:p w14:paraId="053AB055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PROCEDURE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display_Emp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X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))</w:t>
      </w:r>
    </w:p>
    <w:p w14:paraId="378B5497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7739090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</w:t>
      </w:r>
    </w:p>
    <w:p w14:paraId="621C727D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Emp_No</w:t>
      </w:r>
      <w:proofErr w:type="spellEnd"/>
      <w:r w:rsidRPr="00A2377C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X;</w:t>
      </w:r>
    </w:p>
    <w:p w14:paraId="7861058A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$$</w:t>
      </w:r>
    </w:p>
    <w:p w14:paraId="3D1E810F" w14:textId="2A86B141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C4AC43D" w14:textId="671F4CE3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CD6D7B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36D599C6" wp14:editId="6973E15A">
            <wp:extent cx="6858000" cy="1054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B2F8" w14:textId="77777777" w:rsidR="00CD6D7B" w:rsidRPr="00A2377C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649F517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CALL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display_Emp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'CSE05'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)$$</w:t>
      </w:r>
    </w:p>
    <w:p w14:paraId="6E4C489F" w14:textId="1D993BEC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A9C9ABD" w14:textId="57A84963" w:rsidR="00CD6D7B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CD6D7B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E145026" wp14:editId="526BC873">
            <wp:extent cx="6858000" cy="1857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8290" w14:textId="77777777" w:rsidR="00CD6D7B" w:rsidRPr="00A2377C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F8AF0B9" w14:textId="4F266C9E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6A737D"/>
          <w:sz w:val="26"/>
          <w:szCs w:val="26"/>
        </w:rPr>
        <w:t>/*2.Write a procedure to delete an employee record given the Emp_Name.*/</w:t>
      </w:r>
    </w:p>
    <w:p w14:paraId="1041D7E1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9039127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28E46AC6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PROCEDURE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delete_Emp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NAME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))</w:t>
      </w:r>
    </w:p>
    <w:p w14:paraId="5DE0ED1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18F4904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SQL_SAFE_UPDATES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794FD67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DELETE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Emp_Name</w:t>
      </w:r>
      <w:proofErr w:type="spellEnd"/>
      <w:r w:rsidRPr="00A2377C">
        <w:rPr>
          <w:rFonts w:ascii="Droid Sans Mono" w:hAnsi="Droid Sans Mono" w:cs="Droid Sans Mono"/>
          <w:color w:val="D73A49"/>
          <w:sz w:val="26"/>
          <w:szCs w:val="26"/>
        </w:rPr>
        <w:t>=NAME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06E3C244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SQL_SAFE_UPDATES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6AA06A2A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END//</w:t>
      </w:r>
    </w:p>
    <w:p w14:paraId="2715C7B1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</w:p>
    <w:p w14:paraId="099AA380" w14:textId="79CA2B8D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D73A49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CALL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delete_Emp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032F62"/>
          <w:sz w:val="26"/>
          <w:szCs w:val="26"/>
        </w:rPr>
        <w:t>'VEENA'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5BF5AE24" w14:textId="5A2AED0A" w:rsidR="00CD6D7B" w:rsidRPr="00A2377C" w:rsidRDefault="00CD6D7B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CD6D7B">
        <w:rPr>
          <w:rFonts w:ascii="Droid Sans Mono" w:hAnsi="Droid Sans Mono" w:cs="Droid Sans Mono"/>
          <w:color w:val="24292E"/>
          <w:sz w:val="26"/>
          <w:szCs w:val="26"/>
        </w:rPr>
        <w:lastRenderedPageBreak/>
        <w:drawing>
          <wp:inline distT="0" distB="0" distL="0" distR="0" wp14:anchorId="3BD48401" wp14:editId="65794ED3">
            <wp:extent cx="6858000" cy="15722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22F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46C4F4C" w14:textId="60ABCBE3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</w:t>
      </w:r>
      <w:r w:rsidR="003F3D1D">
        <w:rPr>
          <w:rFonts w:ascii="Droid Sans Mono" w:hAnsi="Droid Sans Mono" w:cs="Droid Sans Mono"/>
          <w:color w:val="24292E"/>
          <w:sz w:val="26"/>
          <w:szCs w:val="26"/>
        </w:rPr>
        <w:t>//</w:t>
      </w:r>
    </w:p>
    <w:p w14:paraId="3932D1D6" w14:textId="6DA8BE21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D92EB73" w14:textId="395F06B0" w:rsidR="003F3D1D" w:rsidRPr="00A2377C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F3D1D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0D906682" wp14:editId="77B93129">
            <wp:extent cx="6645216" cy="3292125"/>
            <wp:effectExtent l="0" t="0" r="381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216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CBE4" w14:textId="77777777" w:rsidR="00A2377C" w:rsidRPr="00A2377C" w:rsidRDefault="00A2377C" w:rsidP="00A2377C">
      <w:pPr>
        <w:shd w:val="clear" w:color="auto" w:fill="FFFFFF"/>
        <w:spacing w:after="260"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4DFB373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6A737D"/>
          <w:sz w:val="26"/>
          <w:szCs w:val="26"/>
        </w:rPr>
        <w:t>/*3. Write a procedure to list all the employee names belonging to a particular department given the Dept_No.*/</w:t>
      </w:r>
    </w:p>
    <w:p w14:paraId="10CDB540" w14:textId="77777777" w:rsidR="003F3D1D" w:rsidRPr="00A2377C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66A6F01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DELIMITER %%</w:t>
      </w:r>
    </w:p>
    <w:p w14:paraId="4C316D47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PROCEDURE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list_Emp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X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1F3A168F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128036A8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</w:t>
      </w:r>
    </w:p>
    <w:p w14:paraId="5BBD822D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Dept_No</w:t>
      </w:r>
      <w:proofErr w:type="spellEnd"/>
      <w:r w:rsidRPr="00A2377C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X;</w:t>
      </w:r>
    </w:p>
    <w:p w14:paraId="1037EC91" w14:textId="39B9BAD4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%%</w:t>
      </w:r>
    </w:p>
    <w:p w14:paraId="2541180E" w14:textId="4D449E09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C6FAE03" w14:textId="437394C3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41ED75A" w14:textId="6E3881B7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C7B1F96" w14:textId="51C04CA9" w:rsidR="00A2377C" w:rsidRPr="00A2377C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F3D1D">
        <w:rPr>
          <w:rFonts w:ascii="Droid Sans Mono" w:hAnsi="Droid Sans Mono" w:cs="Droid Sans Mono"/>
          <w:color w:val="24292E"/>
          <w:sz w:val="26"/>
          <w:szCs w:val="26"/>
        </w:rPr>
        <w:lastRenderedPageBreak/>
        <w:drawing>
          <wp:inline distT="0" distB="0" distL="0" distR="0" wp14:anchorId="3B699C77" wp14:editId="6BB8D2E5">
            <wp:extent cx="6858000" cy="12039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0992" w14:textId="77777777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D73A49"/>
          <w:sz w:val="26"/>
          <w:szCs w:val="26"/>
        </w:rPr>
      </w:pPr>
    </w:p>
    <w:p w14:paraId="5D7E4370" w14:textId="5FD9038C" w:rsidR="003F3D1D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CALL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list_Emp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)%%</w:t>
      </w:r>
    </w:p>
    <w:p w14:paraId="236A0613" w14:textId="77777777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9F81DE9" w14:textId="375E548A" w:rsidR="00A2377C" w:rsidRPr="00A2377C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F3D1D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064FE78A" wp14:editId="427245CA">
            <wp:extent cx="6401355" cy="2164268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21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CA82" w14:textId="2051CE0B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6A737D"/>
          <w:sz w:val="26"/>
          <w:szCs w:val="26"/>
        </w:rPr>
        <w:t>/*4. Write a procedure to display the number of employees whose salary is greater than 30K.*/</w:t>
      </w:r>
    </w:p>
    <w:p w14:paraId="4B85C54D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DELIMITER &amp;&amp;</w:t>
      </w:r>
    </w:p>
    <w:p w14:paraId="65EF0059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PROCEDURE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num_Emp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()</w:t>
      </w:r>
    </w:p>
    <w:p w14:paraId="1CED4D52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56BC0759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COUNT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Employee</w:t>
      </w:r>
    </w:p>
    <w:p w14:paraId="0672C2E4" w14:textId="77777777" w:rsidR="00A2377C" w:rsidRP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Salary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&gt;</w:t>
      </w:r>
      <w:r w:rsidRPr="00A2377C">
        <w:rPr>
          <w:rFonts w:ascii="Droid Sans Mono" w:hAnsi="Droid Sans Mono" w:cs="Droid Sans Mono"/>
          <w:color w:val="005CC5"/>
          <w:sz w:val="26"/>
          <w:szCs w:val="26"/>
        </w:rPr>
        <w:t>30000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7BAB6B55" w14:textId="15E27F51" w:rsidR="00A2377C" w:rsidRDefault="00A2377C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A2377C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&amp;&amp;</w:t>
      </w:r>
    </w:p>
    <w:p w14:paraId="45BBA7CC" w14:textId="77777777" w:rsidR="003F3D1D" w:rsidRPr="00A2377C" w:rsidRDefault="003F3D1D" w:rsidP="003F3D1D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A2377C">
        <w:rPr>
          <w:rFonts w:ascii="Droid Sans Mono" w:hAnsi="Droid Sans Mono" w:cs="Droid Sans Mono"/>
          <w:color w:val="D73A49"/>
          <w:sz w:val="26"/>
          <w:szCs w:val="26"/>
        </w:rPr>
        <w:t>CALL</w:t>
      </w:r>
      <w:r w:rsidRPr="00A2377C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A2377C">
        <w:rPr>
          <w:rFonts w:ascii="Droid Sans Mono" w:hAnsi="Droid Sans Mono" w:cs="Droid Sans Mono"/>
          <w:color w:val="24292E"/>
          <w:sz w:val="26"/>
          <w:szCs w:val="26"/>
        </w:rPr>
        <w:t>num_Emp</w:t>
      </w:r>
      <w:proofErr w:type="spellEnd"/>
      <w:r w:rsidRPr="00A2377C">
        <w:rPr>
          <w:rFonts w:ascii="Droid Sans Mono" w:hAnsi="Droid Sans Mono" w:cs="Droid Sans Mono"/>
          <w:color w:val="24292E"/>
          <w:sz w:val="26"/>
          <w:szCs w:val="26"/>
        </w:rPr>
        <w:t>()&amp;&amp;</w:t>
      </w:r>
    </w:p>
    <w:p w14:paraId="2D3AF149" w14:textId="77777777" w:rsidR="003F3D1D" w:rsidRDefault="003F3D1D" w:rsidP="00A2377C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5C6EB88" w14:textId="435FA418" w:rsidR="00A2377C" w:rsidRPr="003F3D1D" w:rsidRDefault="003F3D1D" w:rsidP="003F3D1D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F3D1D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7BF615F" wp14:editId="54F7D97E">
            <wp:extent cx="6149340" cy="2353262"/>
            <wp:effectExtent l="0" t="0" r="381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50187" cy="239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291F" w14:textId="77777777" w:rsidR="00A2377C" w:rsidRDefault="00A2377C" w:rsidP="0056636B">
      <w:pPr>
        <w:shd w:val="clear" w:color="auto" w:fill="FFFFFF"/>
        <w:spacing w:line="285" w:lineRule="atLeast"/>
        <w:ind w:left="3600" w:firstLine="720"/>
        <w:rPr>
          <w:rFonts w:ascii="Droid Sans Mono" w:hAnsi="Droid Sans Mono" w:cs="Droid Sans Mono"/>
          <w:color w:val="D73A49"/>
          <w:sz w:val="26"/>
          <w:szCs w:val="26"/>
        </w:rPr>
      </w:pPr>
    </w:p>
    <w:p w14:paraId="637C1252" w14:textId="01008D96" w:rsidR="00725B78" w:rsidRDefault="0063405E" w:rsidP="003F3D1D">
      <w:pPr>
        <w:shd w:val="clear" w:color="auto" w:fill="FFFFFF"/>
        <w:spacing w:line="285" w:lineRule="atLeast"/>
        <w:ind w:left="3600" w:firstLine="720"/>
        <w:rPr>
          <w:rFonts w:ascii="Bookman Old Style" w:hAnsi="Bookman Old Style"/>
          <w:sz w:val="28"/>
          <w:szCs w:val="28"/>
          <w:u w:val="single"/>
        </w:rPr>
      </w:pPr>
      <w:r w:rsidRPr="002951EB">
        <w:rPr>
          <w:rFonts w:ascii="Bookman Old Style" w:hAnsi="Bookman Old Style"/>
          <w:sz w:val="28"/>
          <w:szCs w:val="28"/>
          <w:u w:val="single"/>
        </w:rPr>
        <w:t xml:space="preserve">PROBLEM </w:t>
      </w:r>
      <w:r>
        <w:rPr>
          <w:rFonts w:ascii="Bookman Old Style" w:hAnsi="Bookman Old Style"/>
          <w:sz w:val="28"/>
          <w:szCs w:val="28"/>
          <w:u w:val="single"/>
        </w:rPr>
        <w:t>2</w:t>
      </w:r>
    </w:p>
    <w:p w14:paraId="0D445C8E" w14:textId="77777777" w:rsidR="003F3D1D" w:rsidRDefault="003F3D1D" w:rsidP="003F3D1D">
      <w:pPr>
        <w:shd w:val="clear" w:color="auto" w:fill="FFFFFF"/>
        <w:spacing w:line="285" w:lineRule="atLeast"/>
        <w:ind w:left="3600" w:firstLine="720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36EE2B63" w14:textId="4733E746" w:rsidR="003F3D1D" w:rsidRPr="00725B78" w:rsidRDefault="003F3D1D" w:rsidP="003F3D1D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F3D1D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2D3C4006" wp14:editId="6979CED4">
            <wp:extent cx="6858000" cy="2406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A509" w14:textId="11819897" w:rsidR="002951EB" w:rsidRDefault="003F3D1D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>
        <w:rPr>
          <w:rFonts w:ascii="Bookman Old Style" w:hAnsi="Bookman Old Style" w:cs="Droid Sans Mono"/>
          <w:b/>
          <w:bCs/>
          <w:sz w:val="22"/>
          <w:szCs w:val="22"/>
        </w:rPr>
        <w:t>ER Diagram :</w:t>
      </w:r>
    </w:p>
    <w:p w14:paraId="25B81002" w14:textId="59389081" w:rsidR="003030E0" w:rsidRDefault="003030E0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>
        <w:rPr>
          <w:rFonts w:ascii="Bookman Old Style" w:hAnsi="Bookman Old Style" w:cs="Droid Sans Mono"/>
          <w:b/>
          <w:bCs/>
          <w:sz w:val="22"/>
          <w:szCs w:val="22"/>
        </w:rPr>
        <w:t xml:space="preserve">       </w:t>
      </w:r>
    </w:p>
    <w:p w14:paraId="5DC759B4" w14:textId="354F5CE1" w:rsidR="003F3D1D" w:rsidRDefault="003030E0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>
        <w:rPr>
          <w:rFonts w:ascii="Bookman Old Style" w:hAnsi="Bookman Old Style" w:cs="Droid Sans Mono"/>
          <w:b/>
          <w:bCs/>
          <w:sz w:val="22"/>
          <w:szCs w:val="22"/>
        </w:rPr>
        <w:t xml:space="preserve">              </w:t>
      </w:r>
      <w:r>
        <w:rPr>
          <w:rFonts w:ascii="Bookman Old Style" w:hAnsi="Bookman Old Style" w:cs="Droid Sans Mono"/>
          <w:b/>
          <w:bCs/>
          <w:noProof/>
          <w:sz w:val="22"/>
          <w:szCs w:val="22"/>
        </w:rPr>
        <w:drawing>
          <wp:inline distT="0" distB="0" distL="0" distR="0" wp14:anchorId="641BAB50" wp14:editId="0668E8F4">
            <wp:extent cx="4541520" cy="2596523"/>
            <wp:effectExtent l="0" t="0" r="0" b="0"/>
            <wp:docPr id="37" name="Picture 3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491" cy="260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F0B1" w14:textId="78E07EAE" w:rsidR="003030E0" w:rsidRDefault="003030E0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65FF9F70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DATABASE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orderDB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1A9466F4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USE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orderDB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4A3E5B42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53FCAC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customer(</w:t>
      </w:r>
    </w:p>
    <w:p w14:paraId="0B53A31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22A47EED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cust_name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255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1BA60E36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city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255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4C7BE55D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salesman_id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481B000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UNIQUE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4EDC947C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7F393C9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51D7AF53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A6DDDE4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customer</w:t>
      </w:r>
    </w:p>
    <w:p w14:paraId="43E64C6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750D8CFD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3002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'Nick Rimando'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'New York'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5001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3E6BEF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3007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'Brad Davis'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'New York'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5001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663A047E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'Graham Zusi'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'California'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5002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5ACB370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3008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'Julian Green'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'London'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5002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410AFEE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3004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'Fabian Johnson'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'Paris'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5006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5DE1CB5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3009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'Geoff Cameron'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'Berlin'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5003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3A41D5BE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3003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'Jozy </w:t>
      </w:r>
      <w:proofErr w:type="spellStart"/>
      <w:r w:rsidRPr="003030E0">
        <w:rPr>
          <w:rFonts w:ascii="Droid Sans Mono" w:hAnsi="Droid Sans Mono" w:cs="Droid Sans Mono"/>
          <w:color w:val="032F62"/>
          <w:sz w:val="26"/>
          <w:szCs w:val="26"/>
        </w:rPr>
        <w:t>Altidor</w:t>
      </w:r>
      <w:proofErr w:type="spellEnd"/>
      <w:r w:rsidRPr="003030E0">
        <w:rPr>
          <w:rFonts w:ascii="Droid Sans Mono" w:hAnsi="Droid Sans Mono" w:cs="Droid Sans Mono"/>
          <w:color w:val="032F62"/>
          <w:sz w:val="26"/>
          <w:szCs w:val="26"/>
        </w:rPr>
        <w:t>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'Moscow'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5007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0AB1A26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3001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'Brad Guzan'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'London'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,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5005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5BB0351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11F18DD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orders( </w:t>
      </w:r>
    </w:p>
    <w:p w14:paraId="7ADC67A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ord_no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74820C2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DECIMAL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8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3C18DF8D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ord_date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DATE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214504A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6FD0721A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salesman_id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2AB63DD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ord_no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C6E43D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FOREIGN KEY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REFERENCES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customer(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1D2D121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);</w:t>
      </w:r>
    </w:p>
    <w:p w14:paraId="651C5379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ABB359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orders</w:t>
      </w:r>
    </w:p>
    <w:p w14:paraId="4B043D52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7CB14D99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'150.5'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'2012-10-05'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38FAEC7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'70009'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'270.65'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'2012-09-10'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0D4EF4F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'65.26'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'2012-10-05'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917754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'70004'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'110.5'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'2012-08-17'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'3009'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'5003'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03F9FED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'948.5'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'2012-09-10'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8B1D80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'2400.6'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'2012-07-27'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49B9ED5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'70008'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'5760'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'2012-09-10'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7CD33084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'70010'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'1983.43'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'2012-10-10'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'3004'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'5006'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4CF93934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'70003'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'2480.4'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'2012-10-10'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'3009'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'5003'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10146679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'70012'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'250.45'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'2012-06-27'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'3008'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79ABD69E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'70011'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'75.29'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'2012-08-17'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'3003'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'5007'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5055611C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'70013'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'3045.6'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'2012-04-25'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'3002'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3030E0">
        <w:rPr>
          <w:rFonts w:ascii="Droid Sans Mono" w:hAnsi="Droid Sans Mono" w:cs="Droid Sans Mono"/>
          <w:color w:val="032F62"/>
          <w:sz w:val="26"/>
          <w:szCs w:val="26"/>
        </w:rPr>
        <w:t>'5001'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767B56CB" w14:textId="666C70DB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9326EE0" w14:textId="4ED4881A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A76298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4BDB1F6" w14:textId="5DD2434B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lastRenderedPageBreak/>
        <w:t>        </w:t>
      </w:r>
      <w:r w:rsidRPr="003030E0">
        <w:rPr>
          <w:rFonts w:ascii="Droid Sans Mono" w:hAnsi="Droid Sans Mono" w:cs="Droid Sans Mono"/>
          <w:color w:val="6A737D"/>
          <w:sz w:val="26"/>
          <w:szCs w:val="26"/>
        </w:rPr>
        <w:t>/*------------- Queries---------------- */</w:t>
      </w:r>
    </w:p>
    <w:p w14:paraId="2C613343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7F865C9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GLOBAL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log_bin_trust_function_creators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7F659EB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        </w:t>
      </w:r>
    </w:p>
    <w:p w14:paraId="7885E1DC" w14:textId="4DC2FF6B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customer;</w:t>
      </w:r>
    </w:p>
    <w:p w14:paraId="4CCD9153" w14:textId="22DD9796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A0D188E" w14:textId="0388B180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172A2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2E0E3220" wp14:editId="71A5B90F">
            <wp:extent cx="6569009" cy="2735817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69009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03D2" w14:textId="77777777" w:rsidR="003172A2" w:rsidRPr="003030E0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336B4F9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orders;</w:t>
      </w:r>
    </w:p>
    <w:p w14:paraId="24C99EA2" w14:textId="5175743E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1F94E49" w14:textId="10DFA8F2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172A2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F60FBA4" wp14:editId="76A2B777">
            <wp:extent cx="6485182" cy="34674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B441" w14:textId="77777777" w:rsidR="003172A2" w:rsidRPr="003030E0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5D76F16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6A737D"/>
          <w:sz w:val="26"/>
          <w:szCs w:val="26"/>
        </w:rPr>
        <w:lastRenderedPageBreak/>
        <w:t>/*  1. Use SQL functions to find the highest purchase amount ordered by </w:t>
      </w:r>
    </w:p>
    <w:p w14:paraId="14CD8EB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6A737D"/>
          <w:sz w:val="26"/>
          <w:szCs w:val="26"/>
        </w:rPr>
        <w:t>       each customer with their ID and highest purchase amount */</w:t>
      </w:r>
    </w:p>
    <w:p w14:paraId="2CE8AF4A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599752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customer_id,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MAX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AS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highest_purch_amt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1B317AF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orders </w:t>
      </w:r>
    </w:p>
    <w:p w14:paraId="54474F5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GROUP BY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4EBB8EE0" w14:textId="3400017E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F460DD2" w14:textId="15D024F2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172A2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D26144E" wp14:editId="0C835E25">
            <wp:extent cx="6858000" cy="2219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3909" w14:textId="77777777" w:rsidR="003172A2" w:rsidRPr="003030E0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C651227" w14:textId="26BF5AA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6A737D"/>
          <w:sz w:val="26"/>
          <w:szCs w:val="26"/>
        </w:rPr>
        <w:t>-  2. Use SQL functions to find the number of customers in each city.</w:t>
      </w:r>
    </w:p>
    <w:p w14:paraId="1C760F6D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83A975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city,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COUNT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AS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num_of_cust</w:t>
      </w:r>
      <w:proofErr w:type="spellEnd"/>
    </w:p>
    <w:p w14:paraId="7ACD077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customer</w:t>
      </w:r>
    </w:p>
    <w:p w14:paraId="26A58F2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GROUP BY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city;</w:t>
      </w:r>
    </w:p>
    <w:p w14:paraId="38714998" w14:textId="4EAC0840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8C567ED" w14:textId="73685D7E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172A2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05D796C0" wp14:editId="7D1AA55F">
            <wp:extent cx="6858000" cy="21405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DE89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12C6148" w14:textId="77777777" w:rsidR="003172A2" w:rsidRPr="003030E0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9F398B4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6D212D2C" w14:textId="7D3373EF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6A737D"/>
          <w:sz w:val="26"/>
          <w:szCs w:val="26"/>
        </w:rPr>
        <w:lastRenderedPageBreak/>
        <w:t>-  3. Write a user defined function to display customer details given the customer_id.</w:t>
      </w:r>
    </w:p>
    <w:p w14:paraId="2CCEF2D6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A46CD5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DELIMITER %%</w:t>
      </w:r>
    </w:p>
    <w:p w14:paraId="29405507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40ABFE4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FUNCTION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display_cust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(c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4B705935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RETURNS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255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301B15C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1A1E5C3D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DECLARE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ret_val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255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19C562C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cust_name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ret_val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customer</w:t>
      </w:r>
    </w:p>
    <w:p w14:paraId="446C6016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customer_id</w:t>
      </w:r>
      <w:proofErr w:type="spellEnd"/>
      <w:r w:rsidRPr="003030E0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c;</w:t>
      </w:r>
    </w:p>
    <w:p w14:paraId="0CAF1160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RETURN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ret_val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333A3A23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%%</w:t>
      </w:r>
    </w:p>
    <w:p w14:paraId="5BD51546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</w:p>
    <w:p w14:paraId="189DFFFD" w14:textId="1BE029D4" w:rsid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display_cust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3002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</w:t>
      </w:r>
      <w:r w:rsidR="003172A2">
        <w:rPr>
          <w:rFonts w:ascii="Droid Sans Mono" w:hAnsi="Droid Sans Mono" w:cs="Droid Sans Mono"/>
          <w:color w:val="24292E"/>
          <w:sz w:val="26"/>
          <w:szCs w:val="26"/>
        </w:rPr>
        <w:t>%%</w:t>
      </w:r>
    </w:p>
    <w:p w14:paraId="3B8F77A8" w14:textId="09EE40D3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4399B7F" w14:textId="3F84B799" w:rsidR="003172A2" w:rsidRPr="003030E0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172A2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1844F3B" wp14:editId="04F7D8F9">
            <wp:extent cx="6858000" cy="2859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536C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1E8A558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1F01370C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5F44399B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08ED2D61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2DCE0602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6BE9856D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29191988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57DAD525" w14:textId="77777777" w:rsidR="003172A2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6A737D"/>
          <w:sz w:val="26"/>
          <w:szCs w:val="26"/>
        </w:rPr>
      </w:pPr>
    </w:p>
    <w:p w14:paraId="3CF706CA" w14:textId="42F54EBF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6A737D"/>
          <w:sz w:val="26"/>
          <w:szCs w:val="26"/>
        </w:rPr>
        <w:lastRenderedPageBreak/>
        <w:t>-  4. Write a user defined function to decrease the purch_amt of an order by 5% given the ord_no.</w:t>
      </w:r>
    </w:p>
    <w:p w14:paraId="0FB70FD3" w14:textId="715ED10C" w:rsidR="003172A2" w:rsidRPr="003030E0" w:rsidRDefault="003172A2" w:rsidP="003172A2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>
        <w:rPr>
          <w:rFonts w:ascii="Droid Sans Mono" w:hAnsi="Droid Sans Mono" w:cs="Droid Sans Mono"/>
          <w:color w:val="24292E"/>
          <w:sz w:val="26"/>
          <w:szCs w:val="26"/>
        </w:rPr>
        <w:t>$$</w:t>
      </w:r>
    </w:p>
    <w:p w14:paraId="2E732657" w14:textId="77777777" w:rsidR="003172A2" w:rsidRPr="003030E0" w:rsidRDefault="003172A2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6067481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FUNCTION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decrease_purch_amt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(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ord_no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 </w:t>
      </w:r>
    </w:p>
    <w:p w14:paraId="10B0308A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RETURNS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DECIMAL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8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 DETERMINISTIC</w:t>
      </w:r>
    </w:p>
    <w:p w14:paraId="5242D009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6833C20F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DECLARE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Reduced_purch_amt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DECIMAL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8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3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24A89CA8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0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95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purch_amt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Reduced_purch_amt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orders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orders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ord_no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ord_no;</w:t>
      </w:r>
    </w:p>
    <w:p w14:paraId="738E9F63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3030E0">
        <w:rPr>
          <w:rFonts w:ascii="Droid Sans Mono" w:hAnsi="Droid Sans Mono" w:cs="Droid Sans Mono"/>
          <w:color w:val="D73A49"/>
          <w:sz w:val="26"/>
          <w:szCs w:val="26"/>
        </w:rPr>
        <w:t>RETURN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Reduced_purch_amt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4185884F" w14:textId="00806279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="003172A2">
        <w:rPr>
          <w:rFonts w:ascii="Droid Sans Mono" w:hAnsi="Droid Sans Mono" w:cs="Droid Sans Mono"/>
          <w:color w:val="24292E"/>
          <w:sz w:val="26"/>
          <w:szCs w:val="26"/>
        </w:rPr>
        <w:t>$$</w:t>
      </w:r>
    </w:p>
    <w:p w14:paraId="3ACB158B" w14:textId="77777777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C063CFB" w14:textId="4B30E44C" w:rsidR="003030E0" w:rsidRPr="003030E0" w:rsidRDefault="003030E0" w:rsidP="003030E0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3030E0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3030E0">
        <w:rPr>
          <w:rFonts w:ascii="Droid Sans Mono" w:hAnsi="Droid Sans Mono" w:cs="Droid Sans Mono"/>
          <w:color w:val="24292E"/>
          <w:sz w:val="26"/>
          <w:szCs w:val="26"/>
        </w:rPr>
        <w:t>decrease_purch_amt</w:t>
      </w:r>
      <w:proofErr w:type="spellEnd"/>
      <w:r w:rsidRPr="003030E0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3030E0">
        <w:rPr>
          <w:rFonts w:ascii="Droid Sans Mono" w:hAnsi="Droid Sans Mono" w:cs="Droid Sans Mono"/>
          <w:color w:val="005CC5"/>
          <w:sz w:val="26"/>
          <w:szCs w:val="26"/>
        </w:rPr>
        <w:t>70009</w:t>
      </w:r>
      <w:r w:rsidRPr="003030E0">
        <w:rPr>
          <w:rFonts w:ascii="Droid Sans Mono" w:hAnsi="Droid Sans Mono" w:cs="Droid Sans Mono"/>
          <w:color w:val="24292E"/>
          <w:sz w:val="26"/>
          <w:szCs w:val="26"/>
        </w:rPr>
        <w:t>)</w:t>
      </w:r>
      <w:r w:rsidR="003172A2">
        <w:rPr>
          <w:rFonts w:ascii="Droid Sans Mono" w:hAnsi="Droid Sans Mono" w:cs="Droid Sans Mono"/>
          <w:color w:val="24292E"/>
          <w:sz w:val="26"/>
          <w:szCs w:val="26"/>
        </w:rPr>
        <w:t>$$</w:t>
      </w:r>
    </w:p>
    <w:p w14:paraId="5768C4E2" w14:textId="30DA2A78" w:rsidR="003030E0" w:rsidRDefault="003030E0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3C9C0680" w14:textId="61D0F9A9" w:rsidR="003172A2" w:rsidRPr="00725B78" w:rsidRDefault="003172A2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 w:rsidRPr="003172A2">
        <w:rPr>
          <w:rFonts w:ascii="Bookman Old Style" w:hAnsi="Bookman Old Style" w:cs="Droid Sans Mono"/>
          <w:b/>
          <w:bCs/>
          <w:sz w:val="22"/>
          <w:szCs w:val="22"/>
        </w:rPr>
        <w:drawing>
          <wp:inline distT="0" distB="0" distL="0" distR="0" wp14:anchorId="2906B03F" wp14:editId="27024326">
            <wp:extent cx="6858000" cy="177101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72A2" w:rsidRPr="00725B78" w:rsidSect="00E74B29">
      <w:footerReference w:type="even" r:id="rId31"/>
      <w:footerReference w:type="default" r:id="rId32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17C0DF" w14:textId="77777777" w:rsidR="00EF7945" w:rsidRDefault="00EF7945" w:rsidP="00E74B29">
      <w:r>
        <w:separator/>
      </w:r>
    </w:p>
  </w:endnote>
  <w:endnote w:type="continuationSeparator" w:id="0">
    <w:p w14:paraId="3DF9C742" w14:textId="77777777" w:rsidR="00EF7945" w:rsidRDefault="00EF794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Droid Sans Mono">
    <w:panose1 w:val="020B0609030804020204"/>
    <w:charset w:val="00"/>
    <w:family w:val="modern"/>
    <w:pitch w:val="fixed"/>
    <w:sig w:usb0="E00002AF" w:usb1="4000205B" w:usb2="00000028" w:usb3="00000000" w:csb0="0000009F" w:csb1="00000000"/>
  </w:font>
  <w:font w:name="Fira Code">
    <w:panose1 w:val="020B0809050000020004"/>
    <w:charset w:val="00"/>
    <w:family w:val="modern"/>
    <w:pitch w:val="fixed"/>
    <w:sig w:usb0="40000287" w:usb1="02003901" w:usb2="02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982554" w14:textId="77777777" w:rsidR="00EF7945" w:rsidRDefault="00EF7945" w:rsidP="00E74B29">
      <w:r>
        <w:separator/>
      </w:r>
    </w:p>
  </w:footnote>
  <w:footnote w:type="continuationSeparator" w:id="0">
    <w:p w14:paraId="501A2D97" w14:textId="77777777" w:rsidR="00EF7945" w:rsidRDefault="00EF794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aa1ADHx80AsAAAA"/>
  </w:docVars>
  <w:rsids>
    <w:rsidRoot w:val="00092E41"/>
    <w:rsid w:val="00086FA5"/>
    <w:rsid w:val="00092E41"/>
    <w:rsid w:val="00096D6B"/>
    <w:rsid w:val="000E4641"/>
    <w:rsid w:val="001172D0"/>
    <w:rsid w:val="00151F66"/>
    <w:rsid w:val="00177F8D"/>
    <w:rsid w:val="00185F4A"/>
    <w:rsid w:val="002012DC"/>
    <w:rsid w:val="00222F68"/>
    <w:rsid w:val="002951EB"/>
    <w:rsid w:val="002D2200"/>
    <w:rsid w:val="003030E0"/>
    <w:rsid w:val="003078DD"/>
    <w:rsid w:val="003172A2"/>
    <w:rsid w:val="003A49C6"/>
    <w:rsid w:val="003B5034"/>
    <w:rsid w:val="003F3D1D"/>
    <w:rsid w:val="0040564B"/>
    <w:rsid w:val="00414139"/>
    <w:rsid w:val="0048120C"/>
    <w:rsid w:val="004909D9"/>
    <w:rsid w:val="00521481"/>
    <w:rsid w:val="0056636B"/>
    <w:rsid w:val="0063405E"/>
    <w:rsid w:val="00665110"/>
    <w:rsid w:val="006709F1"/>
    <w:rsid w:val="006C60E6"/>
    <w:rsid w:val="00725B78"/>
    <w:rsid w:val="00742988"/>
    <w:rsid w:val="00764F3D"/>
    <w:rsid w:val="007C06BD"/>
    <w:rsid w:val="00837914"/>
    <w:rsid w:val="00870AFF"/>
    <w:rsid w:val="00874FE7"/>
    <w:rsid w:val="00952F7D"/>
    <w:rsid w:val="0095496A"/>
    <w:rsid w:val="009A38BA"/>
    <w:rsid w:val="00A2377C"/>
    <w:rsid w:val="00B43E11"/>
    <w:rsid w:val="00BF3430"/>
    <w:rsid w:val="00C466AA"/>
    <w:rsid w:val="00C755AB"/>
    <w:rsid w:val="00CB7EC7"/>
    <w:rsid w:val="00CD6D7B"/>
    <w:rsid w:val="00CE66ED"/>
    <w:rsid w:val="00D43125"/>
    <w:rsid w:val="00D62ADF"/>
    <w:rsid w:val="00D66A3A"/>
    <w:rsid w:val="00DF198B"/>
    <w:rsid w:val="00E74B29"/>
    <w:rsid w:val="00EF7945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3172A2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13</Pages>
  <Words>843</Words>
  <Characters>4809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2021-09-09T11:19:00Z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